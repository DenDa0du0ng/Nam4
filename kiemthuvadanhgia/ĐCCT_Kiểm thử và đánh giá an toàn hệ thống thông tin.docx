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2BECB" w14:textId="75B5A28A" w:rsidR="00730CAA" w:rsidRDefault="00730CAA" w:rsidP="001F008A">
      <w:pPr>
        <w:pStyle w:val="Tnhcphn"/>
      </w:pPr>
      <w:r>
        <w:t xml:space="preserve">ĐỀ CƯƠNG </w:t>
      </w:r>
      <w:r w:rsidR="00C01EB8">
        <w:t>ÔN TẬP</w:t>
      </w:r>
      <w:r>
        <w:t xml:space="preserve"> HỌC PHẦN</w:t>
      </w:r>
    </w:p>
    <w:p w14:paraId="0FFFB0FF" w14:textId="4C4A5853" w:rsidR="003E42EC" w:rsidRDefault="006D683F" w:rsidP="00C01EB8">
      <w:pPr>
        <w:pStyle w:val="Tnhcphn"/>
      </w:pPr>
      <w:r>
        <w:t>KIỂM THỬ VÀ ĐÁNH GIÁ AN TOÀN HỆ THỐNG THÔNG TIN</w:t>
      </w:r>
    </w:p>
    <w:p w14:paraId="06B497C6" w14:textId="5C0781BB" w:rsidR="00C01EB8" w:rsidRPr="00C01EB8" w:rsidRDefault="00C01EB8" w:rsidP="00C01EB8">
      <w:pPr>
        <w:pStyle w:val="ListParagraph"/>
        <w:numPr>
          <w:ilvl w:val="0"/>
          <w:numId w:val="48"/>
        </w:numPr>
        <w:ind w:left="0" w:firstLine="0"/>
        <w:rPr>
          <w:b/>
        </w:rPr>
      </w:pPr>
      <w:proofErr w:type="spellStart"/>
      <w:r w:rsidRPr="00C01EB8">
        <w:rPr>
          <w:b/>
        </w:rPr>
        <w:t>Lý</w:t>
      </w:r>
      <w:proofErr w:type="spellEnd"/>
      <w:r w:rsidRPr="00C01EB8">
        <w:rPr>
          <w:b/>
        </w:rPr>
        <w:t xml:space="preserve"> </w:t>
      </w:r>
      <w:proofErr w:type="spellStart"/>
      <w:r w:rsidRPr="00C01EB8">
        <w:rPr>
          <w:b/>
        </w:rPr>
        <w:t>thuyết</w:t>
      </w:r>
      <w:proofErr w:type="spellEnd"/>
    </w:p>
    <w:p w14:paraId="4AF0B29F" w14:textId="7BC2BC0F" w:rsidR="002C2F1A" w:rsidRDefault="003E6700" w:rsidP="002C2F1A">
      <w:pPr>
        <w:pStyle w:val="DCCT-Level1"/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</w:p>
    <w:p w14:paraId="0F01532F" w14:textId="5B21D041" w:rsidR="002C2F1A" w:rsidRPr="00C01EB8" w:rsidRDefault="000A5454" w:rsidP="00EC122C">
      <w:pPr>
        <w:pStyle w:val="DCCT-Level2"/>
        <w:rPr>
          <w:lang w:val="vi-VN"/>
        </w:rPr>
      </w:pPr>
      <w:r w:rsidRPr="00C01EB8">
        <w:rPr>
          <w:lang w:val="vi-VN"/>
        </w:rPr>
        <w:t>Khái niệm đánh giá an toàn hệ thống thông tin</w:t>
      </w:r>
    </w:p>
    <w:p w14:paraId="03156515" w14:textId="4ED08A2D" w:rsidR="000A5454" w:rsidRPr="00C01EB8" w:rsidRDefault="000A5454" w:rsidP="00EC122C">
      <w:pPr>
        <w:pStyle w:val="DCCT-Level2"/>
        <w:rPr>
          <w:lang w:val="vi-VN"/>
        </w:rPr>
      </w:pPr>
      <w:r w:rsidRPr="00C01EB8">
        <w:rPr>
          <w:lang w:val="vi-VN"/>
        </w:rPr>
        <w:t>Tầm quan trọng của đánh giá an toàn hệ thống thông tin</w:t>
      </w:r>
    </w:p>
    <w:p w14:paraId="7CF684A3" w14:textId="3151B458" w:rsidR="00171CAC" w:rsidRPr="00C01EB8" w:rsidRDefault="006C43D1" w:rsidP="00EC122C">
      <w:pPr>
        <w:pStyle w:val="DCCT-Level2"/>
        <w:rPr>
          <w:lang w:val="vi-VN"/>
        </w:rPr>
      </w:pPr>
      <w:r w:rsidRPr="00C01EB8">
        <w:rPr>
          <w:lang w:val="vi-VN"/>
        </w:rPr>
        <w:t>Phương pháp đánh giá an toàn hệ thống thông tin</w:t>
      </w:r>
      <w:r w:rsidR="00171CAC" w:rsidRPr="00C01EB8">
        <w:rPr>
          <w:lang w:val="vi-VN"/>
        </w:rPr>
        <w:t xml:space="preserve"> </w:t>
      </w:r>
    </w:p>
    <w:p w14:paraId="5D244455" w14:textId="4A7B684A" w:rsidR="008636F8" w:rsidRPr="00EC122C" w:rsidRDefault="008636F8" w:rsidP="00EC122C">
      <w:pPr>
        <w:pStyle w:val="DCCT-Level3"/>
      </w:pPr>
      <w:r w:rsidRPr="00EC122C">
        <w:t>NIST 800-115</w:t>
      </w:r>
    </w:p>
    <w:p w14:paraId="5589BFF7" w14:textId="33ED9203" w:rsidR="00171CAC" w:rsidRPr="00EC122C" w:rsidRDefault="00171CAC" w:rsidP="00EC122C">
      <w:pPr>
        <w:pStyle w:val="DCCT-Level3"/>
      </w:pPr>
      <w:r w:rsidRPr="00EC122C">
        <w:t>ISSAF</w:t>
      </w:r>
    </w:p>
    <w:p w14:paraId="7AAEB8F8" w14:textId="3C074180" w:rsidR="00171CAC" w:rsidRPr="00EC122C" w:rsidRDefault="00171CAC" w:rsidP="00EC122C">
      <w:pPr>
        <w:pStyle w:val="DCCT-Level3"/>
      </w:pPr>
      <w:r w:rsidRPr="00EC122C">
        <w:t>OSSTMM</w:t>
      </w:r>
    </w:p>
    <w:p w14:paraId="434349E7" w14:textId="01D9F0B4" w:rsidR="0065545E" w:rsidRPr="0065545E" w:rsidRDefault="000A5454" w:rsidP="00EC122C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776FAD0" w14:textId="6CAE2EE6" w:rsidR="0065545E" w:rsidRPr="0065545E" w:rsidRDefault="000A5454" w:rsidP="00EC122C">
      <w:pPr>
        <w:pStyle w:val="DCCT-Level3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7A80B382" w14:textId="4C99FEEB" w:rsidR="0065545E" w:rsidRPr="0065545E" w:rsidRDefault="000A5454" w:rsidP="00EC122C">
      <w:pPr>
        <w:pStyle w:val="DCCT-Level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6737A0A" w14:textId="5131AC0F" w:rsidR="0065545E" w:rsidRDefault="000A5454" w:rsidP="00EC122C">
      <w:pPr>
        <w:pStyle w:val="DCCT-Level3"/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9A289E5" w14:textId="04E12EAB" w:rsidR="000A5454" w:rsidRDefault="000A5454" w:rsidP="00EC122C">
      <w:pPr>
        <w:pStyle w:val="DCCT-Level3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DD59C26" w14:textId="26F2F202" w:rsidR="00D002C6" w:rsidRPr="00D002C6" w:rsidRDefault="000A5454" w:rsidP="00EC122C">
      <w:pPr>
        <w:pStyle w:val="DCCT-Level2"/>
      </w:pPr>
      <w:proofErr w:type="spellStart"/>
      <w:r>
        <w:t>Các</w:t>
      </w:r>
      <w:proofErr w:type="spellEnd"/>
      <w:r>
        <w:t xml:space="preserve"> </w:t>
      </w:r>
      <w:proofErr w:type="spellStart"/>
      <w:r w:rsidR="001F4A26">
        <w:t>nội</w:t>
      </w:r>
      <w:proofErr w:type="spellEnd"/>
      <w:r w:rsidR="001F4A26">
        <w:t xml:space="preserve"> dung</w:t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3378A8E" w14:textId="38461D59" w:rsidR="006C43D1" w:rsidRDefault="006C43D1" w:rsidP="00EC122C">
      <w:pPr>
        <w:pStyle w:val="DCCT-Level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1</w:t>
      </w:r>
    </w:p>
    <w:p w14:paraId="4513B981" w14:textId="77777777" w:rsidR="00C01EB8" w:rsidRDefault="00C01EB8" w:rsidP="00C01EB8">
      <w:pPr>
        <w:pStyle w:val="DCCT-Level1"/>
      </w:pPr>
      <w:r>
        <w:t>Thu thập thông tin và xác định lỗ hổng</w:t>
      </w:r>
      <w:r>
        <w:rPr>
          <w:color w:val="FF0000"/>
        </w:rPr>
        <w:t xml:space="preserve"> </w:t>
      </w:r>
      <w:r>
        <w:t>(6 LT + 9 TH)</w:t>
      </w:r>
    </w:p>
    <w:p w14:paraId="20C06A26" w14:textId="77777777" w:rsidR="00C01EB8" w:rsidRDefault="00C01EB8" w:rsidP="00C01EB8">
      <w:pPr>
        <w:pStyle w:val="DCCT-Level2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10B4F6F2" w14:textId="77777777" w:rsidR="00C01EB8" w:rsidRDefault="00C01EB8" w:rsidP="00C01EB8">
      <w:pPr>
        <w:pStyle w:val="DCCT-Level3"/>
        <w:rPr>
          <w:lang w:val="vi-VN"/>
        </w:r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</w:t>
      </w:r>
    </w:p>
    <w:p w14:paraId="09724BCD" w14:textId="77777777" w:rsidR="00C01EB8" w:rsidRPr="00C01EB8" w:rsidRDefault="00C01EB8" w:rsidP="00C01EB8">
      <w:pPr>
        <w:pStyle w:val="DCCT-Level3"/>
        <w:rPr>
          <w:lang w:val="vi-VN"/>
        </w:rPr>
      </w:pPr>
      <w:r w:rsidRPr="00C01EB8">
        <w:rPr>
          <w:lang w:val="vi-VN"/>
        </w:rPr>
        <w:t>Thu thập thông tin dựa trên vị trí</w:t>
      </w:r>
    </w:p>
    <w:p w14:paraId="00D2BF8F" w14:textId="77777777" w:rsidR="00C01EB8" w:rsidRPr="00C01EB8" w:rsidRDefault="00C01EB8" w:rsidP="00C01EB8">
      <w:pPr>
        <w:pStyle w:val="DCCT-Level3"/>
        <w:rPr>
          <w:lang w:val="vi-VN"/>
        </w:rPr>
      </w:pPr>
      <w:r w:rsidRPr="00C01EB8">
        <w:rPr>
          <w:lang w:val="vi-VN"/>
        </w:rPr>
        <w:t>Thu thập thông tin dựa trên việc làm</w:t>
      </w:r>
    </w:p>
    <w:p w14:paraId="300B7A63" w14:textId="77777777" w:rsidR="00C01EB8" w:rsidRDefault="00C01EB8" w:rsidP="00C01EB8">
      <w:pPr>
        <w:pStyle w:val="DCCT-Level3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qua email</w:t>
      </w:r>
    </w:p>
    <w:p w14:paraId="4362EC9A" w14:textId="77777777" w:rsidR="00C01EB8" w:rsidRDefault="00C01EB8" w:rsidP="00C01EB8">
      <w:pPr>
        <w:pStyle w:val="DCCT-Level3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</w:p>
    <w:p w14:paraId="451B9D9C" w14:textId="77777777" w:rsidR="00C01EB8" w:rsidRDefault="00C01EB8" w:rsidP="00C01EB8">
      <w:pPr>
        <w:pStyle w:val="DCCT-Level2"/>
      </w:pP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4F7A3ABE" w14:textId="77777777" w:rsidR="00C01EB8" w:rsidRDefault="00C01EB8" w:rsidP="00C01EB8">
      <w:pPr>
        <w:pStyle w:val="DCCT-Level2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1F2C7965" w14:textId="77777777" w:rsidR="00C01EB8" w:rsidRDefault="00C01EB8" w:rsidP="00C01EB8">
      <w:pPr>
        <w:pStyle w:val="DCCT-Level3"/>
      </w:pPr>
      <w:proofErr w:type="spellStart"/>
      <w:r>
        <w:t>Quét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839E087" w14:textId="77777777" w:rsidR="00C01EB8" w:rsidRDefault="00C01EB8" w:rsidP="00C01EB8">
      <w:pPr>
        <w:pStyle w:val="DCCT-Level3"/>
      </w:pPr>
      <w:proofErr w:type="spellStart"/>
      <w:r>
        <w:t>Quét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nửa</w:t>
      </w:r>
      <w:proofErr w:type="spellEnd"/>
    </w:p>
    <w:p w14:paraId="2F673D70" w14:textId="77777777" w:rsidR="00C01EB8" w:rsidRDefault="00C01EB8" w:rsidP="00C01EB8">
      <w:pPr>
        <w:pStyle w:val="DCCT-Level3"/>
      </w:pPr>
      <w:proofErr w:type="spellStart"/>
      <w:r>
        <w:t>Quét</w:t>
      </w:r>
      <w:proofErr w:type="spellEnd"/>
      <w:r>
        <w:t xml:space="preserve"> XMAS</w:t>
      </w:r>
    </w:p>
    <w:p w14:paraId="26ACB37A" w14:textId="77777777" w:rsidR="00C01EB8" w:rsidRDefault="00C01EB8" w:rsidP="00C01EB8">
      <w:pPr>
        <w:pStyle w:val="DCCT-Level3"/>
      </w:pPr>
      <w:proofErr w:type="spellStart"/>
      <w:r>
        <w:t>Quét</w:t>
      </w:r>
      <w:proofErr w:type="spellEnd"/>
      <w:r>
        <w:t xml:space="preserve"> FIN</w:t>
      </w:r>
    </w:p>
    <w:p w14:paraId="4A6E153A" w14:textId="77777777" w:rsidR="00C01EB8" w:rsidRDefault="00C01EB8" w:rsidP="00C01EB8">
      <w:pPr>
        <w:pStyle w:val="DCCT-Level3"/>
      </w:pPr>
      <w:proofErr w:type="spellStart"/>
      <w:r>
        <w:t>Quét</w:t>
      </w:r>
      <w:proofErr w:type="spellEnd"/>
      <w:r>
        <w:t xml:space="preserve"> NULL</w:t>
      </w:r>
    </w:p>
    <w:p w14:paraId="7C313DF7" w14:textId="77777777" w:rsidR="00C01EB8" w:rsidRDefault="00C01EB8" w:rsidP="00C01EB8">
      <w:pPr>
        <w:pStyle w:val="DCCT-Level3"/>
      </w:pPr>
      <w:proofErr w:type="spellStart"/>
      <w:r>
        <w:t>Quét</w:t>
      </w:r>
      <w:proofErr w:type="spellEnd"/>
      <w:r>
        <w:t xml:space="preserve"> IDLE</w:t>
      </w:r>
    </w:p>
    <w:p w14:paraId="08231C27" w14:textId="77777777" w:rsidR="00C01EB8" w:rsidRDefault="00C01EB8" w:rsidP="00C01EB8">
      <w:pPr>
        <w:pStyle w:val="DCCT-Level2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45FBBB8A" w14:textId="77777777" w:rsidR="00C01EB8" w:rsidRDefault="00C01EB8" w:rsidP="00C01EB8">
      <w:pPr>
        <w:pStyle w:val="DCCT-Level3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65567FE3" w14:textId="77777777" w:rsidR="00C01EB8" w:rsidRDefault="00C01EB8" w:rsidP="00C01EB8">
      <w:pPr>
        <w:pStyle w:val="DCCT-Level3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27510BD" w14:textId="77777777" w:rsidR="00C01EB8" w:rsidRDefault="00C01EB8" w:rsidP="00C01EB8">
      <w:pPr>
        <w:pStyle w:val="DCCT-Level2"/>
      </w:pPr>
      <w:proofErr w:type="spellStart"/>
      <w:r>
        <w:t>Dò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14:paraId="2010045E" w14:textId="77777777" w:rsidR="00C01EB8" w:rsidRDefault="00C01EB8" w:rsidP="00C01EB8">
      <w:pPr>
        <w:pStyle w:val="DCCT-Level3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21845E98" w14:textId="77777777" w:rsidR="00C01EB8" w:rsidRDefault="00C01EB8" w:rsidP="00C01EB8">
      <w:pPr>
        <w:pStyle w:val="DCCT-Level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6E2DBBE4" w14:textId="77777777" w:rsidR="00C01EB8" w:rsidRDefault="00C01EB8" w:rsidP="00C01EB8">
      <w:pPr>
        <w:pStyle w:val="DCCT-Level3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6B8E0F63" w14:textId="77777777" w:rsidR="00C01EB8" w:rsidRDefault="00C01EB8" w:rsidP="00C01EB8">
      <w:pPr>
        <w:pStyle w:val="DCCT-Level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43F14904" w14:textId="77777777" w:rsidR="00C01EB8" w:rsidRDefault="00C01EB8" w:rsidP="00C01EB8">
      <w:pPr>
        <w:pStyle w:val="DCCT-Level3"/>
      </w:pPr>
      <w:proofErr w:type="spellStart"/>
      <w:r>
        <w:lastRenderedPageBreak/>
        <w:t>Tránh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A8B08A1" w14:textId="77777777" w:rsidR="00C01EB8" w:rsidRDefault="00C01EB8" w:rsidP="00C01EB8">
      <w:pPr>
        <w:pStyle w:val="DCCT-Level3"/>
      </w:pPr>
      <w:proofErr w:type="spellStart"/>
      <w:r>
        <w:t>Vượt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</w:p>
    <w:p w14:paraId="62D6CAB9" w14:textId="77777777" w:rsidR="00C01EB8" w:rsidRDefault="00C01EB8" w:rsidP="00C01EB8">
      <w:pPr>
        <w:pStyle w:val="DCCT-UL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</w:t>
      </w:r>
    </w:p>
    <w:p w14:paraId="1241F6BB" w14:textId="46273BB7" w:rsidR="0071242C" w:rsidRDefault="00EC53AB" w:rsidP="0071242C">
      <w:pPr>
        <w:pStyle w:val="DCCT-Level1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hổng</w:t>
      </w:r>
      <w:proofErr w:type="spellEnd"/>
      <w:r w:rsidR="0071242C">
        <w:rPr>
          <w:lang w:val="en-US"/>
        </w:rPr>
        <w:t xml:space="preserve"> </w:t>
      </w:r>
    </w:p>
    <w:p w14:paraId="053DE45C" w14:textId="46E3CACA" w:rsidR="00D4775C" w:rsidRDefault="00476180" w:rsidP="00EC122C">
      <w:pPr>
        <w:pStyle w:val="DCCT-Level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 w:rsidR="00EC53AB">
        <w:t>phân</w:t>
      </w:r>
      <w:proofErr w:type="spellEnd"/>
      <w:r w:rsidR="00EC53AB">
        <w:t xml:space="preserve"> </w:t>
      </w:r>
      <w:proofErr w:type="spellStart"/>
      <w:r w:rsidR="00EC53AB">
        <w:t>tích</w:t>
      </w:r>
      <w:proofErr w:type="spellEnd"/>
      <w:r w:rsidR="00EC53AB">
        <w:t xml:space="preserve"> </w:t>
      </w:r>
      <w:proofErr w:type="spellStart"/>
      <w:r w:rsidR="00EC53AB">
        <w:t>lỗ</w:t>
      </w:r>
      <w:proofErr w:type="spellEnd"/>
      <w:r w:rsidR="00EC53AB">
        <w:t xml:space="preserve"> </w:t>
      </w:r>
      <w:proofErr w:type="spellStart"/>
      <w:r w:rsidR="00EC53AB">
        <w:t>hổng</w:t>
      </w:r>
      <w:proofErr w:type="spellEnd"/>
    </w:p>
    <w:p w14:paraId="2BE7784F" w14:textId="7BD1FE64" w:rsidR="00EC53AB" w:rsidRDefault="00EC53AB" w:rsidP="00EC122C">
      <w:pPr>
        <w:pStyle w:val="DCCT-Level2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4219471A" w14:textId="20AC6428" w:rsidR="00EC53AB" w:rsidRDefault="00EC53AB" w:rsidP="00EC122C">
      <w:pPr>
        <w:pStyle w:val="DCCT-Level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108B10CD" w14:textId="3BA5CF26" w:rsidR="00EC53AB" w:rsidRDefault="00EC53AB" w:rsidP="00EC122C">
      <w:pPr>
        <w:pStyle w:val="DCCT-Level2"/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6308B161" w14:textId="00D108EE" w:rsidR="00EC53AB" w:rsidRDefault="00EC53AB" w:rsidP="00EC122C">
      <w:pPr>
        <w:pStyle w:val="DCCT-Level2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6E504496" w14:textId="6D8DF996" w:rsidR="00EC53AB" w:rsidRPr="00EC53AB" w:rsidRDefault="00EC53AB" w:rsidP="00EC122C">
      <w:pPr>
        <w:pStyle w:val="DCCT-Level3"/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7AACF28A" w14:textId="722AB36D" w:rsidR="00EC53AB" w:rsidRPr="00EC53AB" w:rsidRDefault="00EC53AB" w:rsidP="00EC122C">
      <w:pPr>
        <w:pStyle w:val="DCCT-Level3"/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6B3252E8" w14:textId="605C5B0A" w:rsidR="00EC53AB" w:rsidRPr="00EC53AB" w:rsidRDefault="00EC53AB" w:rsidP="00EC122C">
      <w:pPr>
        <w:pStyle w:val="DCCT-Level3"/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521D6660" w14:textId="7652C10E" w:rsidR="00EC53AB" w:rsidRPr="00EC53AB" w:rsidRDefault="00EC53AB" w:rsidP="00EC122C">
      <w:pPr>
        <w:pStyle w:val="DCCT-Level2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60613F34" w14:textId="4B002F18" w:rsidR="00EC53AB" w:rsidRPr="000C4EC6" w:rsidRDefault="000C4EC6" w:rsidP="00EC122C">
      <w:pPr>
        <w:pStyle w:val="DCCT-Level2"/>
      </w:pP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611B7D50" w14:textId="0B00169C" w:rsidR="000C4EC6" w:rsidRPr="000C4EC6" w:rsidRDefault="000C4EC6" w:rsidP="00EC122C">
      <w:pPr>
        <w:pStyle w:val="DCCT-Level2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1D701838" w14:textId="46B3AF24" w:rsidR="000C4EC6" w:rsidRPr="000C4EC6" w:rsidRDefault="000C4EC6" w:rsidP="00EC122C">
      <w:pPr>
        <w:pStyle w:val="DCCT-Level3"/>
      </w:pP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58B60378" w14:textId="07093255" w:rsidR="000C4EC6" w:rsidRDefault="000C4EC6" w:rsidP="00EC122C">
      <w:pPr>
        <w:pStyle w:val="DCCT-Level3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E708967" w14:textId="78F5B0C5" w:rsidR="0071242C" w:rsidRDefault="0071242C" w:rsidP="00EC122C">
      <w:pPr>
        <w:pStyle w:val="DCCT-Level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r w:rsidR="00D4775C">
        <w:t>4</w:t>
      </w:r>
    </w:p>
    <w:p w14:paraId="7FBDAE84" w14:textId="77777777" w:rsidR="00C01EB8" w:rsidRDefault="00C01EB8" w:rsidP="00C01EB8">
      <w:pPr>
        <w:pStyle w:val="DCCT-Level1"/>
      </w:pPr>
      <w:r>
        <w:t xml:space="preserve">Kiểm thử máy chủ và ứng dụng Web (6 LT + 9 TH) </w:t>
      </w:r>
    </w:p>
    <w:p w14:paraId="2ADCF145" w14:textId="77777777" w:rsidR="00C01EB8" w:rsidRPr="00C01EB8" w:rsidRDefault="00C01EB8" w:rsidP="00C01EB8">
      <w:pPr>
        <w:pStyle w:val="DCCT-Level2"/>
        <w:rPr>
          <w:lang w:val="vi-VN"/>
        </w:rPr>
      </w:pPr>
      <w:r w:rsidRPr="00C01EB8">
        <w:rPr>
          <w:lang w:val="vi-VN"/>
        </w:rPr>
        <w:t>Giới thiệu quy trình kiểm thử OWASP</w:t>
      </w:r>
    </w:p>
    <w:p w14:paraId="7920AC85" w14:textId="77777777" w:rsidR="00C01EB8" w:rsidRPr="00C01EB8" w:rsidRDefault="00C01EB8" w:rsidP="00C01EB8">
      <w:pPr>
        <w:pStyle w:val="DCCT-Level2"/>
        <w:rPr>
          <w:lang w:val="vi-VN"/>
        </w:rPr>
      </w:pPr>
      <w:r w:rsidRPr="00C01EB8">
        <w:rPr>
          <w:lang w:val="vi-VN"/>
        </w:rPr>
        <w:t>Một số lỗ hổng điển hình trong ứng dụng Web</w:t>
      </w:r>
    </w:p>
    <w:p w14:paraId="75875CF4" w14:textId="77777777" w:rsidR="00C01EB8" w:rsidRPr="00C01EB8" w:rsidRDefault="00C01EB8" w:rsidP="00C01EB8">
      <w:pPr>
        <w:pStyle w:val="DCCT-Level2"/>
        <w:rPr>
          <w:lang w:val="vi-VN"/>
        </w:rPr>
      </w:pPr>
      <w:r w:rsidRPr="00C01EB8">
        <w:rPr>
          <w:lang w:val="vi-VN"/>
        </w:rPr>
        <w:t>Kiểm thử quản lý cấu hình</w:t>
      </w:r>
    </w:p>
    <w:p w14:paraId="6505F965" w14:textId="77777777" w:rsidR="00C01EB8" w:rsidRPr="00C01EB8" w:rsidRDefault="00C01EB8" w:rsidP="00C01EB8">
      <w:pPr>
        <w:pStyle w:val="DCCT-Level2"/>
        <w:rPr>
          <w:lang w:val="vi-VN"/>
        </w:rPr>
      </w:pPr>
      <w:r w:rsidRPr="00C01EB8">
        <w:rPr>
          <w:lang w:val="vi-VN"/>
        </w:rPr>
        <w:t>Kiểm thử quản lý định danh</w:t>
      </w:r>
    </w:p>
    <w:p w14:paraId="313D822A" w14:textId="77777777" w:rsidR="00C01EB8" w:rsidRDefault="00C01EB8" w:rsidP="00C01EB8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1FB7635F" w14:textId="77777777" w:rsidR="00C01EB8" w:rsidRDefault="00C01EB8" w:rsidP="00C01EB8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596BEC62" w14:textId="77777777" w:rsidR="00C01EB8" w:rsidRDefault="00C01EB8" w:rsidP="00C01EB8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</w:p>
    <w:p w14:paraId="1C584046" w14:textId="77777777" w:rsidR="00C01EB8" w:rsidRDefault="00C01EB8" w:rsidP="00C01EB8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00A67AA6" w14:textId="77777777" w:rsidR="00C01EB8" w:rsidRDefault="00C01EB8" w:rsidP="00C01EB8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0DBBF525" w14:textId="77777777" w:rsidR="00C01EB8" w:rsidRDefault="00C01EB8" w:rsidP="00C01EB8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EB840D0" w14:textId="77777777" w:rsidR="00C01EB8" w:rsidRDefault="00C01EB8" w:rsidP="00C01EB8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Logic</w:t>
      </w:r>
    </w:p>
    <w:p w14:paraId="7D9B75FD" w14:textId="77777777" w:rsidR="00C01EB8" w:rsidRDefault="00C01EB8" w:rsidP="00C01EB8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</w:t>
      </w:r>
    </w:p>
    <w:p w14:paraId="500A6E42" w14:textId="77777777" w:rsidR="00C01EB8" w:rsidRDefault="00C01EB8" w:rsidP="00C01EB8">
      <w:pPr>
        <w:pStyle w:val="DCCT-UL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4</w:t>
      </w:r>
    </w:p>
    <w:p w14:paraId="4A9E5E9C" w14:textId="6A2AB4A5" w:rsidR="00193C66" w:rsidRDefault="00193C66" w:rsidP="0071242C">
      <w:pPr>
        <w:pStyle w:val="DCCT-Level1"/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 w:rsidR="000C4EC6">
        <w:rPr>
          <w:lang w:val="en-US"/>
        </w:rPr>
        <w:t>ngoài</w:t>
      </w:r>
      <w:proofErr w:type="spellEnd"/>
      <w:r w:rsidR="000C4EC6">
        <w:rPr>
          <w:lang w:val="en-US"/>
        </w:rPr>
        <w:t xml:space="preserve"> </w:t>
      </w:r>
      <w:proofErr w:type="spellStart"/>
      <w:r w:rsidR="000C4EC6">
        <w:rPr>
          <w:lang w:val="en-US"/>
        </w:rPr>
        <w:t>mạng</w:t>
      </w:r>
      <w:proofErr w:type="spellEnd"/>
      <w:r w:rsidR="0071242C">
        <w:rPr>
          <w:lang w:val="en-US"/>
        </w:rPr>
        <w:t xml:space="preserve"> </w:t>
      </w:r>
    </w:p>
    <w:p w14:paraId="10EA56C4" w14:textId="2636A2BA" w:rsidR="00476180" w:rsidRDefault="000C4EC6" w:rsidP="00EC122C">
      <w:pPr>
        <w:pStyle w:val="DCCT-Level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6D5F1E66" w14:textId="4750A9E5" w:rsidR="00193C66" w:rsidRDefault="000C4EC6" w:rsidP="00EC122C">
      <w:pPr>
        <w:pStyle w:val="DCCT-Level2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6FCF0598" w14:textId="7DFC1112" w:rsidR="00C91374" w:rsidRDefault="00C91374" w:rsidP="00EC122C">
      <w:pPr>
        <w:pStyle w:val="DCCT-Level2"/>
      </w:pPr>
      <w:proofErr w:type="spellStart"/>
      <w:r w:rsidRPr="00C91374">
        <w:t>Tổng</w:t>
      </w:r>
      <w:proofErr w:type="spellEnd"/>
      <w:r w:rsidRPr="00C91374">
        <w:t xml:space="preserve"> </w:t>
      </w:r>
      <w:proofErr w:type="spellStart"/>
      <w:r w:rsidRPr="00C91374">
        <w:t>kết</w:t>
      </w:r>
      <w:proofErr w:type="spellEnd"/>
      <w:r w:rsidRPr="00C91374">
        <w:t xml:space="preserve"> </w:t>
      </w:r>
      <w:proofErr w:type="spellStart"/>
      <w:r w:rsidRPr="00C91374">
        <w:t>chương</w:t>
      </w:r>
      <w:proofErr w:type="spellEnd"/>
      <w:r w:rsidRPr="00C91374">
        <w:t xml:space="preserve"> </w:t>
      </w:r>
      <w:r w:rsidR="00D4775C">
        <w:t>5</w:t>
      </w:r>
    </w:p>
    <w:p w14:paraId="74CE0437" w14:textId="0360FDA1" w:rsidR="000C4EC6" w:rsidRDefault="000C4EC6" w:rsidP="000C4EC6">
      <w:pPr>
        <w:pStyle w:val="DCCT-Level1"/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</w:p>
    <w:p w14:paraId="1E84AFB6" w14:textId="2747A74F" w:rsidR="000C4EC6" w:rsidRDefault="000C4EC6" w:rsidP="00EC122C">
      <w:pPr>
        <w:pStyle w:val="DCCT-Level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6355AB29" w14:textId="66923DAC" w:rsidR="000C4EC6" w:rsidRDefault="000C4EC6" w:rsidP="00EC122C">
      <w:pPr>
        <w:pStyle w:val="DCCT-Level2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68944020" w14:textId="370143B9" w:rsidR="000C4EC6" w:rsidRPr="00C91374" w:rsidRDefault="000C4EC6" w:rsidP="00EC122C">
      <w:pPr>
        <w:pStyle w:val="DCCT-Level2"/>
      </w:pPr>
      <w:proofErr w:type="spellStart"/>
      <w:r w:rsidRPr="00C91374">
        <w:t>Tổng</w:t>
      </w:r>
      <w:proofErr w:type="spellEnd"/>
      <w:r w:rsidRPr="00C91374">
        <w:t xml:space="preserve"> </w:t>
      </w:r>
      <w:proofErr w:type="spellStart"/>
      <w:r w:rsidRPr="00C91374">
        <w:t>kết</w:t>
      </w:r>
      <w:proofErr w:type="spellEnd"/>
      <w:r w:rsidRPr="00C91374">
        <w:t xml:space="preserve"> </w:t>
      </w:r>
      <w:proofErr w:type="spellStart"/>
      <w:r w:rsidRPr="00C91374">
        <w:t>chương</w:t>
      </w:r>
      <w:proofErr w:type="spellEnd"/>
      <w:r w:rsidRPr="00C91374">
        <w:t xml:space="preserve"> </w:t>
      </w:r>
      <w:r>
        <w:t>6</w:t>
      </w:r>
    </w:p>
    <w:p w14:paraId="7C2F23C9" w14:textId="3AEEBB3E" w:rsidR="00C91374" w:rsidRDefault="00117C4D" w:rsidP="00C91374">
      <w:pPr>
        <w:pStyle w:val="DCCT-Level1"/>
        <w:rPr>
          <w:lang w:val="en-US"/>
        </w:rPr>
      </w:pP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 w:rsidR="000C4EC6">
        <w:rPr>
          <w:lang w:val="en-US"/>
        </w:rPr>
        <w:t>và</w:t>
      </w:r>
      <w:proofErr w:type="spellEnd"/>
      <w:r w:rsidR="000C4EC6">
        <w:rPr>
          <w:lang w:val="en-US"/>
        </w:rPr>
        <w:t xml:space="preserve"> </w:t>
      </w:r>
      <w:proofErr w:type="spellStart"/>
      <w:r w:rsidR="000C4EC6">
        <w:rPr>
          <w:lang w:val="en-US"/>
        </w:rPr>
        <w:t>bàn</w:t>
      </w:r>
      <w:proofErr w:type="spellEnd"/>
      <w:r w:rsidR="000C4EC6">
        <w:rPr>
          <w:lang w:val="en-US"/>
        </w:rPr>
        <w:t xml:space="preserve"> </w:t>
      </w:r>
      <w:proofErr w:type="spellStart"/>
      <w:r w:rsidR="000C4EC6">
        <w:rPr>
          <w:lang w:val="en-US"/>
        </w:rPr>
        <w:t>giao</w:t>
      </w:r>
      <w:proofErr w:type="spellEnd"/>
      <w:r w:rsidR="000C4EC6">
        <w:rPr>
          <w:lang w:val="en-US"/>
        </w:rPr>
        <w:t xml:space="preserve"> </w:t>
      </w:r>
      <w:proofErr w:type="spellStart"/>
      <w:r w:rsidR="000C4EC6">
        <w:rPr>
          <w:lang w:val="en-US"/>
        </w:rPr>
        <w:t>kết</w:t>
      </w:r>
      <w:proofErr w:type="spellEnd"/>
      <w:r w:rsidR="000C4EC6">
        <w:rPr>
          <w:lang w:val="en-US"/>
        </w:rPr>
        <w:t xml:space="preserve"> </w:t>
      </w:r>
      <w:proofErr w:type="spellStart"/>
      <w:r w:rsidR="000C4EC6">
        <w:rPr>
          <w:lang w:val="en-US"/>
        </w:rPr>
        <w:t>quả</w:t>
      </w:r>
      <w:proofErr w:type="spellEnd"/>
      <w:r w:rsidR="000C4EC6">
        <w:rPr>
          <w:lang w:val="en-US"/>
        </w:rPr>
        <w:t xml:space="preserve"> </w:t>
      </w:r>
      <w:proofErr w:type="spellStart"/>
      <w:r w:rsidR="000C4EC6">
        <w:rPr>
          <w:lang w:val="en-US"/>
        </w:rPr>
        <w:t>kiểm</w:t>
      </w:r>
      <w:proofErr w:type="spellEnd"/>
      <w:r w:rsidR="000C4EC6">
        <w:rPr>
          <w:lang w:val="en-US"/>
        </w:rPr>
        <w:t xml:space="preserve"> </w:t>
      </w:r>
      <w:proofErr w:type="spellStart"/>
      <w:r w:rsidR="000C4EC6">
        <w:rPr>
          <w:lang w:val="en-US"/>
        </w:rPr>
        <w:t>thử</w:t>
      </w:r>
      <w:proofErr w:type="spellEnd"/>
      <w:r w:rsidR="000C4EC6">
        <w:rPr>
          <w:lang w:val="en-US"/>
        </w:rPr>
        <w:t xml:space="preserve"> </w:t>
      </w:r>
    </w:p>
    <w:p w14:paraId="47C0A215" w14:textId="56B94003" w:rsidR="00C91374" w:rsidRDefault="000C4EC6" w:rsidP="00EC122C">
      <w:pPr>
        <w:pStyle w:val="DCCT-Level2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4416D832" w14:textId="0413CCD7" w:rsidR="00C91374" w:rsidRDefault="000C4EC6" w:rsidP="00EC122C">
      <w:pPr>
        <w:pStyle w:val="DCCT-Level2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an </w:t>
      </w:r>
      <w:proofErr w:type="spellStart"/>
      <w:r>
        <w:t>toàn</w:t>
      </w:r>
      <w:proofErr w:type="spellEnd"/>
    </w:p>
    <w:p w14:paraId="06A5FD2C" w14:textId="6BABEC87" w:rsidR="000C4EC6" w:rsidRPr="000C4EC6" w:rsidRDefault="000C4EC6" w:rsidP="00EC122C">
      <w:pPr>
        <w:pStyle w:val="DCCT-Level3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3D9DE8A2" w14:textId="0946E0A0" w:rsidR="000C4EC6" w:rsidRPr="000C4EC6" w:rsidRDefault="000C4EC6" w:rsidP="00EC122C">
      <w:pPr>
        <w:pStyle w:val="DCCT-Level3"/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7F241670" w14:textId="73351D20" w:rsidR="000C4EC6" w:rsidRPr="000C4EC6" w:rsidRDefault="000C4EC6" w:rsidP="00EC122C">
      <w:pPr>
        <w:pStyle w:val="DCCT-Level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57AB45EA" w14:textId="167B0C24" w:rsidR="000C4EC6" w:rsidRPr="000C4EC6" w:rsidRDefault="000C4EC6" w:rsidP="00EC122C">
      <w:pPr>
        <w:pStyle w:val="DCCT-Level3"/>
      </w:pPr>
      <w:proofErr w:type="spellStart"/>
      <w:r>
        <w:t>Các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</w:p>
    <w:p w14:paraId="098D8C62" w14:textId="08FE6A3B" w:rsidR="000C4EC6" w:rsidRDefault="000C4EC6" w:rsidP="00EC122C">
      <w:pPr>
        <w:pStyle w:val="DCCT-Level3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3B70C477" w14:textId="197A06B4" w:rsidR="00C91374" w:rsidRDefault="000C4EC6" w:rsidP="00EC122C">
      <w:pPr>
        <w:pStyle w:val="DCCT-Level2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</w:t>
      </w:r>
    </w:p>
    <w:p w14:paraId="795FF0E4" w14:textId="5B425AAA" w:rsidR="000C4EC6" w:rsidRPr="000C4EC6" w:rsidRDefault="000C4EC6" w:rsidP="00EC122C">
      <w:pPr>
        <w:pStyle w:val="DCCT-Level3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client</w:t>
      </w:r>
    </w:p>
    <w:p w14:paraId="1B9D084C" w14:textId="3C83709F" w:rsidR="000C4EC6" w:rsidRDefault="000C4EC6" w:rsidP="00EC122C">
      <w:pPr>
        <w:pStyle w:val="DCCT-Level3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02DDBF3" w14:textId="5B15A064" w:rsidR="00C91374" w:rsidRDefault="000C4EC6" w:rsidP="00EC122C">
      <w:pPr>
        <w:pStyle w:val="DCCT-Level2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</w:t>
      </w:r>
    </w:p>
    <w:p w14:paraId="67B70C92" w14:textId="3BBC2923" w:rsidR="000C4EC6" w:rsidRDefault="0095444C" w:rsidP="00EC122C">
      <w:pPr>
        <w:pStyle w:val="DCCT-Level2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3C82EF78" w14:textId="05D66CD9" w:rsidR="0095444C" w:rsidRDefault="0095444C" w:rsidP="00EC122C">
      <w:pPr>
        <w:pStyle w:val="DCCT-Level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0E1A8060" w14:textId="2B370F4E" w:rsidR="0095444C" w:rsidRPr="0095444C" w:rsidRDefault="0095444C" w:rsidP="00EC122C">
      <w:pPr>
        <w:pStyle w:val="DCCT-Level3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7A52FBE6" w14:textId="516A0190" w:rsidR="0095444C" w:rsidRPr="0095444C" w:rsidRDefault="0095444C" w:rsidP="00EC122C">
      <w:pPr>
        <w:pStyle w:val="DCCT-Level3"/>
      </w:pP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6ACACD79" w14:textId="68E2BE1D" w:rsidR="0095444C" w:rsidRDefault="0095444C" w:rsidP="00EC122C">
      <w:pPr>
        <w:pStyle w:val="DCCT-Level3"/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077D3DFF" w14:textId="77777777" w:rsidR="002C2F1A" w:rsidRPr="0095444C" w:rsidRDefault="00C91374" w:rsidP="00EC122C">
      <w:pPr>
        <w:pStyle w:val="DCCT-Level2"/>
      </w:pPr>
      <w:proofErr w:type="spellStart"/>
      <w:r w:rsidRPr="00C91374">
        <w:t>Tổng</w:t>
      </w:r>
      <w:proofErr w:type="spellEnd"/>
      <w:r w:rsidRPr="00C91374">
        <w:t xml:space="preserve"> </w:t>
      </w:r>
      <w:proofErr w:type="spellStart"/>
      <w:r w:rsidRPr="00C91374">
        <w:t>kết</w:t>
      </w:r>
      <w:proofErr w:type="spellEnd"/>
      <w:r w:rsidRPr="00C91374">
        <w:t xml:space="preserve"> </w:t>
      </w:r>
      <w:proofErr w:type="spellStart"/>
      <w:r w:rsidRPr="00C91374">
        <w:t>chương</w:t>
      </w:r>
      <w:proofErr w:type="spellEnd"/>
      <w:r w:rsidRPr="00C91374">
        <w:t xml:space="preserve"> </w:t>
      </w:r>
      <w:r w:rsidR="0095444C">
        <w:t>7</w:t>
      </w:r>
    </w:p>
    <w:p w14:paraId="3A57CADB" w14:textId="77777777" w:rsidR="0095444C" w:rsidRPr="0095444C" w:rsidRDefault="0095444C" w:rsidP="0095444C">
      <w:pPr>
        <w:pStyle w:val="DCCT-Level1"/>
      </w:pPr>
      <w:r>
        <w:t>Các hoạt động sau kiểm thử</w:t>
      </w:r>
    </w:p>
    <w:p w14:paraId="46F3EE21" w14:textId="1703359E" w:rsidR="0095444C" w:rsidRPr="00C01EB8" w:rsidRDefault="0095444C" w:rsidP="00EC122C">
      <w:pPr>
        <w:pStyle w:val="DCCT-Level2"/>
        <w:rPr>
          <w:lang w:val="vi-VN"/>
        </w:rPr>
      </w:pPr>
      <w:r w:rsidRPr="00C01EB8">
        <w:rPr>
          <w:lang w:val="vi-VN"/>
        </w:rPr>
        <w:t>Giới thiệu các hoạt động sau kiểm thử</w:t>
      </w:r>
    </w:p>
    <w:p w14:paraId="712CA8C4" w14:textId="37C01F76" w:rsidR="0095444C" w:rsidRPr="00C01EB8" w:rsidRDefault="0095444C" w:rsidP="00EC122C">
      <w:pPr>
        <w:pStyle w:val="DCCT-Level2"/>
        <w:rPr>
          <w:lang w:val="vi-VN"/>
        </w:rPr>
      </w:pPr>
      <w:r w:rsidRPr="00C01EB8">
        <w:rPr>
          <w:lang w:val="vi-VN"/>
        </w:rPr>
        <w:t>Các kiến nghị về mức ưu tiên</w:t>
      </w:r>
    </w:p>
    <w:p w14:paraId="6083C483" w14:textId="49977AAF" w:rsidR="0095444C" w:rsidRPr="00C01EB8" w:rsidRDefault="0095444C" w:rsidP="00EC122C">
      <w:pPr>
        <w:pStyle w:val="DCCT-Level2"/>
        <w:rPr>
          <w:lang w:val="vi-VN"/>
        </w:rPr>
      </w:pPr>
      <w:r w:rsidRPr="00C01EB8">
        <w:rPr>
          <w:lang w:val="vi-VN"/>
        </w:rPr>
        <w:t>Phát triển kế hoạch hành động</w:t>
      </w:r>
    </w:p>
    <w:p w14:paraId="534A6A0F" w14:textId="52C5C03D" w:rsidR="0095444C" w:rsidRPr="00C01EB8" w:rsidRDefault="0095444C" w:rsidP="00EC122C">
      <w:pPr>
        <w:pStyle w:val="DCCT-Level2"/>
        <w:rPr>
          <w:lang w:val="vi-VN"/>
        </w:rPr>
      </w:pPr>
      <w:r w:rsidRPr="00C01EB8">
        <w:rPr>
          <w:lang w:val="vi-VN"/>
        </w:rPr>
        <w:t>Tạo quy trình giảm thiếu cấu hình sai</w:t>
      </w:r>
    </w:p>
    <w:p w14:paraId="076CC8F1" w14:textId="2A0D0819" w:rsidR="0095444C" w:rsidRPr="00C01EB8" w:rsidRDefault="0095444C" w:rsidP="00EC122C">
      <w:pPr>
        <w:pStyle w:val="DCCT-Level2"/>
        <w:rPr>
          <w:lang w:val="vi-VN"/>
        </w:rPr>
      </w:pPr>
      <w:r w:rsidRPr="00C01EB8">
        <w:rPr>
          <w:lang w:val="vi-VN"/>
        </w:rPr>
        <w:t>Cập nhật và áp dụng các bản vá</w:t>
      </w:r>
    </w:p>
    <w:p w14:paraId="50FC8052" w14:textId="40994AE4" w:rsidR="0095444C" w:rsidRPr="00C01EB8" w:rsidRDefault="0095444C" w:rsidP="00EC122C">
      <w:pPr>
        <w:pStyle w:val="DCCT-Level2"/>
        <w:rPr>
          <w:lang w:val="vi-VN"/>
        </w:rPr>
      </w:pPr>
      <w:r w:rsidRPr="00C01EB8">
        <w:rPr>
          <w:lang w:val="vi-VN"/>
        </w:rPr>
        <w:t>Bài học kinh nghiệm và thực tiễn</w:t>
      </w:r>
    </w:p>
    <w:p w14:paraId="53DAEDDC" w14:textId="7AD64AE8" w:rsidR="0095444C" w:rsidRPr="0095444C" w:rsidRDefault="0095444C" w:rsidP="00EC122C">
      <w:pPr>
        <w:pStyle w:val="DCCT-Level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an </w:t>
      </w:r>
      <w:proofErr w:type="spellStart"/>
      <w:r>
        <w:t>toàn</w:t>
      </w:r>
      <w:proofErr w:type="spellEnd"/>
    </w:p>
    <w:p w14:paraId="0A049DF2" w14:textId="76B3029D" w:rsidR="0095444C" w:rsidRPr="0095444C" w:rsidRDefault="0095444C" w:rsidP="00EC122C">
      <w:pPr>
        <w:pStyle w:val="DCCT-Level2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</w:p>
    <w:p w14:paraId="4C784402" w14:textId="2D51D214" w:rsidR="0095444C" w:rsidRPr="0095444C" w:rsidRDefault="0095444C" w:rsidP="00EC122C">
      <w:pPr>
        <w:pStyle w:val="DCCT-Level2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43C00816" w14:textId="7D3BAA30" w:rsidR="0095444C" w:rsidRPr="0095444C" w:rsidRDefault="0095444C" w:rsidP="00EC122C">
      <w:pPr>
        <w:pStyle w:val="DCCT-Level2"/>
      </w:pPr>
      <w:proofErr w:type="spellStart"/>
      <w:r>
        <w:t>Hủy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74FCF835" w14:textId="7AE55E78" w:rsidR="0095444C" w:rsidRDefault="0095444C" w:rsidP="00EC122C">
      <w:pPr>
        <w:pStyle w:val="DCCT-Level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8</w:t>
      </w:r>
    </w:p>
    <w:p w14:paraId="0F41941A" w14:textId="38426CDD" w:rsidR="00C01EB8" w:rsidRDefault="00C01EB8" w:rsidP="00C01EB8">
      <w:pPr>
        <w:pStyle w:val="DCCT-Level1"/>
        <w:numPr>
          <w:ilvl w:val="0"/>
          <w:numId w:val="48"/>
        </w:numPr>
        <w:ind w:left="0" w:firstLine="0"/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</w:p>
    <w:p w14:paraId="52CB68B5" w14:textId="12450870" w:rsidR="00C01EB8" w:rsidRDefault="00C01EB8" w:rsidP="00775AFA">
      <w:pPr>
        <w:pStyle w:val="DCCT-Level2"/>
        <w:numPr>
          <w:ilvl w:val="0"/>
          <w:numId w:val="49"/>
        </w:numPr>
        <w:ind w:left="0" w:firstLine="0"/>
      </w:pP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metasploit</w:t>
      </w:r>
      <w:proofErr w:type="spellEnd"/>
      <w:r>
        <w:t xml:space="preserve">, </w:t>
      </w:r>
      <w:proofErr w:type="spellStart"/>
      <w:r>
        <w:t>msfvenom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search, </w:t>
      </w:r>
      <w:proofErr w:type="spellStart"/>
      <w:proofErr w:type="gramStart"/>
      <w:r>
        <w:t>nc</w:t>
      </w:r>
      <w:proofErr w:type="spellEnd"/>
      <w:proofErr w:type="gramEnd"/>
      <w:r>
        <w:t xml:space="preserve">….) </w:t>
      </w:r>
    </w:p>
    <w:p w14:paraId="774751FB" w14:textId="3B595043" w:rsidR="00775AFA" w:rsidRPr="00626272" w:rsidRDefault="00775AFA" w:rsidP="00775AFA">
      <w:pPr>
        <w:pStyle w:val="DCCT-Level2"/>
        <w:numPr>
          <w:ilvl w:val="0"/>
          <w:numId w:val="49"/>
        </w:numPr>
        <w:ind w:left="0" w:firstLine="0"/>
        <w:rPr>
          <w:b/>
          <w:i/>
          <w:color w:val="FF0000"/>
        </w:rPr>
      </w:pPr>
      <w:bookmarkStart w:id="0" w:name="_GoBack"/>
      <w:proofErr w:type="spellStart"/>
      <w:r w:rsidRPr="00626272">
        <w:rPr>
          <w:b/>
          <w:i/>
          <w:color w:val="FF0000"/>
        </w:rPr>
        <w:t>Đề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thi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mở</w:t>
      </w:r>
      <w:proofErr w:type="spellEnd"/>
      <w:r w:rsidRPr="00626272">
        <w:rPr>
          <w:b/>
          <w:i/>
          <w:color w:val="FF0000"/>
        </w:rPr>
        <w:t xml:space="preserve">, </w:t>
      </w:r>
      <w:proofErr w:type="spellStart"/>
      <w:r w:rsidRPr="00626272">
        <w:rPr>
          <w:b/>
          <w:i/>
          <w:color w:val="FF0000"/>
        </w:rPr>
        <w:t>sinh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viên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được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phép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sử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dụng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mọi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loại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tài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liệu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trong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quá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trình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thực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hiện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bài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thi</w:t>
      </w:r>
      <w:proofErr w:type="spellEnd"/>
      <w:r w:rsidRPr="00626272">
        <w:rPr>
          <w:b/>
          <w:i/>
          <w:color w:val="FF0000"/>
        </w:rPr>
        <w:t xml:space="preserve"> (laptop, </w:t>
      </w:r>
      <w:proofErr w:type="spellStart"/>
      <w:r w:rsidRPr="00626272">
        <w:rPr>
          <w:b/>
          <w:i/>
          <w:color w:val="FF0000"/>
        </w:rPr>
        <w:t>điện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thoại</w:t>
      </w:r>
      <w:proofErr w:type="spellEnd"/>
      <w:r w:rsidRPr="00626272">
        <w:rPr>
          <w:b/>
          <w:i/>
          <w:color w:val="FF0000"/>
        </w:rPr>
        <w:t xml:space="preserve">, slide, </w:t>
      </w:r>
      <w:proofErr w:type="spellStart"/>
      <w:r w:rsidRPr="00626272">
        <w:rPr>
          <w:b/>
          <w:i/>
          <w:color w:val="FF0000"/>
        </w:rPr>
        <w:t>giáo</w:t>
      </w:r>
      <w:proofErr w:type="spellEnd"/>
      <w:r w:rsidRPr="00626272">
        <w:rPr>
          <w:b/>
          <w:i/>
          <w:color w:val="FF0000"/>
        </w:rPr>
        <w:t xml:space="preserve"> </w:t>
      </w:r>
      <w:proofErr w:type="spellStart"/>
      <w:r w:rsidRPr="00626272">
        <w:rPr>
          <w:b/>
          <w:i/>
          <w:color w:val="FF0000"/>
        </w:rPr>
        <w:t>trình</w:t>
      </w:r>
      <w:proofErr w:type="spellEnd"/>
      <w:r w:rsidRPr="00626272">
        <w:rPr>
          <w:b/>
          <w:i/>
          <w:color w:val="FF0000"/>
        </w:rPr>
        <w:t>….)</w:t>
      </w:r>
    </w:p>
    <w:bookmarkEnd w:id="0"/>
    <w:p w14:paraId="12BF5FD0" w14:textId="77777777" w:rsidR="00C01EB8" w:rsidRPr="00C01EB8" w:rsidRDefault="00C01EB8" w:rsidP="00C01EB8">
      <w:pPr>
        <w:pStyle w:val="DCCT-Level2"/>
        <w:numPr>
          <w:ilvl w:val="0"/>
          <w:numId w:val="0"/>
        </w:numPr>
        <w:ind w:left="510" w:hanging="510"/>
      </w:pPr>
    </w:p>
    <w:p w14:paraId="1472B2C9" w14:textId="77777777" w:rsidR="00C01EB8" w:rsidRPr="0095444C" w:rsidRDefault="00C01EB8" w:rsidP="00C01EB8">
      <w:pPr>
        <w:pStyle w:val="DCCT-Level2"/>
        <w:numPr>
          <w:ilvl w:val="0"/>
          <w:numId w:val="0"/>
        </w:numPr>
        <w:ind w:left="510"/>
      </w:pPr>
    </w:p>
    <w:sectPr w:rsidR="00C01EB8" w:rsidRPr="0095444C" w:rsidSect="006626C2"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CC9FD" w14:textId="77777777" w:rsidR="00DA0B11" w:rsidRDefault="00DA0B11" w:rsidP="00500AD1">
      <w:pPr>
        <w:spacing w:line="240" w:lineRule="auto"/>
      </w:pPr>
      <w:r>
        <w:separator/>
      </w:r>
    </w:p>
  </w:endnote>
  <w:endnote w:type="continuationSeparator" w:id="0">
    <w:p w14:paraId="7F90EA5B" w14:textId="77777777" w:rsidR="00DA0B11" w:rsidRDefault="00DA0B11" w:rsidP="00500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lyph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201E4" w14:textId="77777777" w:rsidR="00DA0B11" w:rsidRDefault="00DA0B11" w:rsidP="00500AD1">
      <w:pPr>
        <w:spacing w:line="240" w:lineRule="auto"/>
      </w:pPr>
      <w:r>
        <w:separator/>
      </w:r>
    </w:p>
  </w:footnote>
  <w:footnote w:type="continuationSeparator" w:id="0">
    <w:p w14:paraId="5B58CFF5" w14:textId="77777777" w:rsidR="00DA0B11" w:rsidRDefault="00DA0B11" w:rsidP="00500A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A12"/>
    <w:multiLevelType w:val="multilevel"/>
    <w:tmpl w:val="73E8F26A"/>
    <w:numStyleLink w:val="mc"/>
  </w:abstractNum>
  <w:abstractNum w:abstractNumId="1">
    <w:nsid w:val="0C374E9E"/>
    <w:multiLevelType w:val="multilevel"/>
    <w:tmpl w:val="4D1E0A20"/>
    <w:numStyleLink w:val="UListNoIndent"/>
  </w:abstractNum>
  <w:abstractNum w:abstractNumId="2">
    <w:nsid w:val="0DEA0D81"/>
    <w:multiLevelType w:val="multilevel"/>
    <w:tmpl w:val="76646B1E"/>
    <w:numStyleLink w:val="UListHanging"/>
  </w:abstractNum>
  <w:abstractNum w:abstractNumId="3">
    <w:nsid w:val="0F991E73"/>
    <w:multiLevelType w:val="multilevel"/>
    <w:tmpl w:val="D1A2D236"/>
    <w:numStyleLink w:val="nhsmctiu"/>
  </w:abstractNum>
  <w:abstractNum w:abstractNumId="4">
    <w:nsid w:val="1495552D"/>
    <w:multiLevelType w:val="multilevel"/>
    <w:tmpl w:val="992A80AE"/>
    <w:styleLink w:val="nhstrongbng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62F3F73"/>
    <w:multiLevelType w:val="multilevel"/>
    <w:tmpl w:val="992A80A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FCA5041"/>
    <w:multiLevelType w:val="multilevel"/>
    <w:tmpl w:val="76646B1E"/>
    <w:numStyleLink w:val="UListHanging"/>
  </w:abstractNum>
  <w:abstractNum w:abstractNumId="7">
    <w:nsid w:val="221826FE"/>
    <w:multiLevelType w:val="hybridMultilevel"/>
    <w:tmpl w:val="12220A88"/>
    <w:lvl w:ilvl="0" w:tplc="4072CB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324AAC"/>
    <w:multiLevelType w:val="multilevel"/>
    <w:tmpl w:val="18921AA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53465BB"/>
    <w:multiLevelType w:val="multilevel"/>
    <w:tmpl w:val="4D1E0A20"/>
    <w:numStyleLink w:val="UListNoIndent"/>
  </w:abstractNum>
  <w:abstractNum w:abstractNumId="10">
    <w:nsid w:val="29D760CE"/>
    <w:multiLevelType w:val="multilevel"/>
    <w:tmpl w:val="76646B1E"/>
    <w:numStyleLink w:val="UListHanging"/>
  </w:abstractNum>
  <w:abstractNum w:abstractNumId="11">
    <w:nsid w:val="2C1610D1"/>
    <w:multiLevelType w:val="multilevel"/>
    <w:tmpl w:val="992A80AE"/>
    <w:numStyleLink w:val="nhstrongbng"/>
  </w:abstractNum>
  <w:abstractNum w:abstractNumId="12">
    <w:nsid w:val="2C586357"/>
    <w:multiLevelType w:val="multilevel"/>
    <w:tmpl w:val="BA224520"/>
    <w:numStyleLink w:val="Style1"/>
  </w:abstractNum>
  <w:abstractNum w:abstractNumId="13">
    <w:nsid w:val="2C7A0A0A"/>
    <w:multiLevelType w:val="multilevel"/>
    <w:tmpl w:val="4D1E0A20"/>
    <w:numStyleLink w:val="UListNoIndent"/>
  </w:abstractNum>
  <w:abstractNum w:abstractNumId="14">
    <w:nsid w:val="35274624"/>
    <w:multiLevelType w:val="multilevel"/>
    <w:tmpl w:val="18921AA0"/>
    <w:numStyleLink w:val="STT"/>
  </w:abstractNum>
  <w:abstractNum w:abstractNumId="15">
    <w:nsid w:val="39827F8A"/>
    <w:multiLevelType w:val="multilevel"/>
    <w:tmpl w:val="73E8F26A"/>
    <w:numStyleLink w:val="mc"/>
  </w:abstractNum>
  <w:abstractNum w:abstractNumId="16">
    <w:nsid w:val="448310FC"/>
    <w:multiLevelType w:val="hybridMultilevel"/>
    <w:tmpl w:val="99F4B9CE"/>
    <w:lvl w:ilvl="0" w:tplc="3EA6BCE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D558F"/>
    <w:multiLevelType w:val="multilevel"/>
    <w:tmpl w:val="76646B1E"/>
    <w:styleLink w:val="UListHanging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021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98A741A"/>
    <w:multiLevelType w:val="multilevel"/>
    <w:tmpl w:val="4D1E0A20"/>
    <w:numStyleLink w:val="UListNoIndent"/>
  </w:abstractNum>
  <w:abstractNum w:abstractNumId="19">
    <w:nsid w:val="4D254C94"/>
    <w:multiLevelType w:val="multilevel"/>
    <w:tmpl w:val="76646B1E"/>
    <w:numStyleLink w:val="UListHanging"/>
  </w:abstractNum>
  <w:abstractNum w:abstractNumId="20">
    <w:nsid w:val="4EE31E28"/>
    <w:multiLevelType w:val="multilevel"/>
    <w:tmpl w:val="18921AA0"/>
    <w:numStyleLink w:val="STT"/>
  </w:abstractNum>
  <w:abstractNum w:abstractNumId="21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2F71FAB"/>
    <w:multiLevelType w:val="multilevel"/>
    <w:tmpl w:val="4D1E0A20"/>
    <w:numStyleLink w:val="UListNoIndent"/>
  </w:abstractNum>
  <w:abstractNum w:abstractNumId="23">
    <w:nsid w:val="54CB32F3"/>
    <w:multiLevelType w:val="multilevel"/>
    <w:tmpl w:val="4D1E0A20"/>
    <w:styleLink w:val="UListNoIndent"/>
    <w:lvl w:ilvl="0">
      <w:start w:val="1"/>
      <w:numFmt w:val="bullet"/>
      <w:lvlText w:val="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56083CC4"/>
    <w:multiLevelType w:val="multilevel"/>
    <w:tmpl w:val="992A80AE"/>
    <w:numStyleLink w:val="nhstrongbng"/>
  </w:abstractNum>
  <w:abstractNum w:abstractNumId="25">
    <w:nsid w:val="56B64D64"/>
    <w:multiLevelType w:val="multilevel"/>
    <w:tmpl w:val="4D1E0A20"/>
    <w:numStyleLink w:val="UListNoIndent"/>
  </w:abstractNum>
  <w:abstractNum w:abstractNumId="26">
    <w:nsid w:val="5DD74535"/>
    <w:multiLevelType w:val="multilevel"/>
    <w:tmpl w:val="76646B1E"/>
    <w:numStyleLink w:val="UListHanging"/>
  </w:abstractNum>
  <w:abstractNum w:abstractNumId="27">
    <w:nsid w:val="5F6D23D1"/>
    <w:multiLevelType w:val="multilevel"/>
    <w:tmpl w:val="BA224520"/>
    <w:styleLink w:val="Style1"/>
    <w:lvl w:ilvl="0">
      <w:start w:val="1"/>
      <w:numFmt w:val="decimal"/>
      <w:pStyle w:val="DCCT-Level1"/>
      <w:suff w:val="space"/>
      <w:lvlText w:val="Chương %1."/>
      <w:lvlJc w:val="left"/>
      <w:pPr>
        <w:ind w:left="1191" w:hanging="1191"/>
      </w:pPr>
      <w:rPr>
        <w:rFonts w:hint="default"/>
      </w:rPr>
    </w:lvl>
    <w:lvl w:ilvl="1">
      <w:start w:val="1"/>
      <w:numFmt w:val="decimal"/>
      <w:pStyle w:val="DCCT-Level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DCCT-Level3"/>
      <w:suff w:val="space"/>
      <w:lvlText w:val="%1.%2.%3."/>
      <w:lvlJc w:val="left"/>
      <w:pPr>
        <w:ind w:left="1247" w:hanging="737"/>
      </w:pPr>
      <w:rPr>
        <w:rFonts w:hint="default"/>
      </w:rPr>
    </w:lvl>
    <w:lvl w:ilvl="3">
      <w:start w:val="1"/>
      <w:numFmt w:val="decimal"/>
      <w:pStyle w:val="DCCT-Level4"/>
      <w:suff w:val="space"/>
      <w:lvlText w:val="%1.%2.%3.%4."/>
      <w:lvlJc w:val="left"/>
      <w:pPr>
        <w:ind w:left="2211" w:hanging="9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60C00206"/>
    <w:multiLevelType w:val="multilevel"/>
    <w:tmpl w:val="D1A2D236"/>
    <w:numStyleLink w:val="nhsmctiu"/>
  </w:abstractNum>
  <w:abstractNum w:abstractNumId="29">
    <w:nsid w:val="62325557"/>
    <w:multiLevelType w:val="multilevel"/>
    <w:tmpl w:val="4D1E0A20"/>
    <w:numStyleLink w:val="UListNoIndent"/>
  </w:abstractNum>
  <w:abstractNum w:abstractNumId="30">
    <w:nsid w:val="6546085B"/>
    <w:multiLevelType w:val="multilevel"/>
    <w:tmpl w:val="73E8F26A"/>
    <w:styleLink w:val="mc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69867EBF"/>
    <w:multiLevelType w:val="multilevel"/>
    <w:tmpl w:val="4D1E0A20"/>
    <w:numStyleLink w:val="UListNoIndent"/>
  </w:abstractNum>
  <w:abstractNum w:abstractNumId="32">
    <w:nsid w:val="6D617DD7"/>
    <w:multiLevelType w:val="multilevel"/>
    <w:tmpl w:val="D1A2D236"/>
    <w:styleLink w:val="nhsmctiu"/>
    <w:lvl w:ilvl="0">
      <w:start w:val="1"/>
      <w:numFmt w:val="decimal"/>
      <w:suff w:val="nothing"/>
      <w:lvlText w:val="M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70F07FD7"/>
    <w:multiLevelType w:val="multilevel"/>
    <w:tmpl w:val="76646B1E"/>
    <w:numStyleLink w:val="UListHanging"/>
  </w:abstractNum>
  <w:abstractNum w:abstractNumId="35">
    <w:nsid w:val="793C523B"/>
    <w:multiLevelType w:val="multilevel"/>
    <w:tmpl w:val="992A80AE"/>
    <w:numStyleLink w:val="nhstrongbng"/>
  </w:abstractNum>
  <w:abstractNum w:abstractNumId="36">
    <w:nsid w:val="7F43018A"/>
    <w:multiLevelType w:val="hybridMultilevel"/>
    <w:tmpl w:val="7D34CA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17"/>
  </w:num>
  <w:num w:numId="4">
    <w:abstractNumId w:val="33"/>
  </w:num>
  <w:num w:numId="5">
    <w:abstractNumId w:val="23"/>
  </w:num>
  <w:num w:numId="6">
    <w:abstractNumId w:val="4"/>
  </w:num>
  <w:num w:numId="7">
    <w:abstractNumId w:val="27"/>
  </w:num>
  <w:num w:numId="8">
    <w:abstractNumId w:val="20"/>
    <w:lvlOverride w:ilvl="0">
      <w:lvl w:ilvl="0">
        <w:start w:val="1"/>
        <w:numFmt w:val="decimal"/>
        <w:suff w:val="nothing"/>
        <w:lvlText w:val="%1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1"/>
  </w:num>
  <w:num w:numId="10">
    <w:abstractNumId w:val="35"/>
  </w:num>
  <w:num w:numId="11">
    <w:abstractNumId w:val="11"/>
  </w:num>
  <w:num w:numId="12">
    <w:abstractNumId w:val="12"/>
  </w:num>
  <w:num w:numId="13">
    <w:abstractNumId w:val="14"/>
  </w:num>
  <w:num w:numId="14">
    <w:abstractNumId w:val="0"/>
  </w:num>
  <w:num w:numId="15">
    <w:abstractNumId w:val="19"/>
  </w:num>
  <w:num w:numId="16">
    <w:abstractNumId w:val="10"/>
  </w:num>
  <w:num w:numId="17">
    <w:abstractNumId w:val="2"/>
  </w:num>
  <w:num w:numId="18">
    <w:abstractNumId w:val="26"/>
  </w:num>
  <w:num w:numId="19">
    <w:abstractNumId w:val="18"/>
  </w:num>
  <w:num w:numId="20">
    <w:abstractNumId w:val="24"/>
  </w:num>
  <w:num w:numId="21">
    <w:abstractNumId w:val="5"/>
  </w:num>
  <w:num w:numId="22">
    <w:abstractNumId w:val="9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32"/>
  </w:num>
  <w:num w:numId="26">
    <w:abstractNumId w:val="3"/>
  </w:num>
  <w:num w:numId="27">
    <w:abstractNumId w:val="28"/>
  </w:num>
  <w:num w:numId="28">
    <w:abstractNumId w:val="13"/>
  </w:num>
  <w:num w:numId="29">
    <w:abstractNumId w:val="25"/>
  </w:num>
  <w:num w:numId="30">
    <w:abstractNumId w:val="29"/>
  </w:num>
  <w:num w:numId="31">
    <w:abstractNumId w:val="31"/>
  </w:num>
  <w:num w:numId="32">
    <w:abstractNumId w:val="22"/>
  </w:num>
  <w:num w:numId="33">
    <w:abstractNumId w:val="8"/>
  </w:num>
  <w:num w:numId="34">
    <w:abstractNumId w:val="34"/>
  </w:num>
  <w:num w:numId="35">
    <w:abstractNumId w:val="6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  <w:num w:numId="46">
    <w:abstractNumId w:val="12"/>
  </w:num>
  <w:num w:numId="47">
    <w:abstractNumId w:val="7"/>
  </w:num>
  <w:num w:numId="48">
    <w:abstractNumId w:val="36"/>
  </w:num>
  <w:num w:numId="49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FC"/>
    <w:rsid w:val="00002E72"/>
    <w:rsid w:val="00003EC6"/>
    <w:rsid w:val="000073E6"/>
    <w:rsid w:val="00010976"/>
    <w:rsid w:val="00012255"/>
    <w:rsid w:val="00012AFC"/>
    <w:rsid w:val="00016290"/>
    <w:rsid w:val="0001728E"/>
    <w:rsid w:val="00021440"/>
    <w:rsid w:val="0002223F"/>
    <w:rsid w:val="000375FD"/>
    <w:rsid w:val="00042CA5"/>
    <w:rsid w:val="00053DC8"/>
    <w:rsid w:val="00061119"/>
    <w:rsid w:val="00065C50"/>
    <w:rsid w:val="0006611A"/>
    <w:rsid w:val="00071405"/>
    <w:rsid w:val="00095F1A"/>
    <w:rsid w:val="000A3D24"/>
    <w:rsid w:val="000A5454"/>
    <w:rsid w:val="000B0E64"/>
    <w:rsid w:val="000B133E"/>
    <w:rsid w:val="000B28E0"/>
    <w:rsid w:val="000B4662"/>
    <w:rsid w:val="000B6B82"/>
    <w:rsid w:val="000B73DA"/>
    <w:rsid w:val="000C3890"/>
    <w:rsid w:val="000C486F"/>
    <w:rsid w:val="000C4EC6"/>
    <w:rsid w:val="000D107D"/>
    <w:rsid w:val="000D14A9"/>
    <w:rsid w:val="000D2924"/>
    <w:rsid w:val="000D555A"/>
    <w:rsid w:val="000E0ABB"/>
    <w:rsid w:val="000E0FCA"/>
    <w:rsid w:val="000E177C"/>
    <w:rsid w:val="000E474D"/>
    <w:rsid w:val="000F2D5D"/>
    <w:rsid w:val="000F472F"/>
    <w:rsid w:val="000F74E0"/>
    <w:rsid w:val="000F7630"/>
    <w:rsid w:val="00100198"/>
    <w:rsid w:val="00100A09"/>
    <w:rsid w:val="00101F7D"/>
    <w:rsid w:val="00104B99"/>
    <w:rsid w:val="0010713F"/>
    <w:rsid w:val="0011179C"/>
    <w:rsid w:val="00112A81"/>
    <w:rsid w:val="00117C4D"/>
    <w:rsid w:val="00130355"/>
    <w:rsid w:val="001348F5"/>
    <w:rsid w:val="0013546A"/>
    <w:rsid w:val="00146D64"/>
    <w:rsid w:val="00147A41"/>
    <w:rsid w:val="00147A56"/>
    <w:rsid w:val="0015381B"/>
    <w:rsid w:val="00153C1C"/>
    <w:rsid w:val="001622DE"/>
    <w:rsid w:val="001626BE"/>
    <w:rsid w:val="00171CAC"/>
    <w:rsid w:val="001816B0"/>
    <w:rsid w:val="00186F77"/>
    <w:rsid w:val="00187A02"/>
    <w:rsid w:val="00193C66"/>
    <w:rsid w:val="00194B44"/>
    <w:rsid w:val="001A41F8"/>
    <w:rsid w:val="001A6E7B"/>
    <w:rsid w:val="001A7104"/>
    <w:rsid w:val="001A7A6C"/>
    <w:rsid w:val="001A7B52"/>
    <w:rsid w:val="001B719C"/>
    <w:rsid w:val="001D1483"/>
    <w:rsid w:val="001E125A"/>
    <w:rsid w:val="001E38AC"/>
    <w:rsid w:val="001E41AA"/>
    <w:rsid w:val="001E5B04"/>
    <w:rsid w:val="001E5F22"/>
    <w:rsid w:val="001F008A"/>
    <w:rsid w:val="001F4A26"/>
    <w:rsid w:val="002025EE"/>
    <w:rsid w:val="00210BE6"/>
    <w:rsid w:val="00211908"/>
    <w:rsid w:val="00214659"/>
    <w:rsid w:val="00225B21"/>
    <w:rsid w:val="00234866"/>
    <w:rsid w:val="002349F8"/>
    <w:rsid w:val="00243337"/>
    <w:rsid w:val="00245C0B"/>
    <w:rsid w:val="0024660A"/>
    <w:rsid w:val="0025338B"/>
    <w:rsid w:val="00253945"/>
    <w:rsid w:val="002613F4"/>
    <w:rsid w:val="002620BF"/>
    <w:rsid w:val="0026382E"/>
    <w:rsid w:val="00264631"/>
    <w:rsid w:val="00274FFA"/>
    <w:rsid w:val="00293C1B"/>
    <w:rsid w:val="0029515B"/>
    <w:rsid w:val="002A0537"/>
    <w:rsid w:val="002A2118"/>
    <w:rsid w:val="002A4FE4"/>
    <w:rsid w:val="002B5F89"/>
    <w:rsid w:val="002B7B0C"/>
    <w:rsid w:val="002C1327"/>
    <w:rsid w:val="002C2F1A"/>
    <w:rsid w:val="002C3D32"/>
    <w:rsid w:val="002C4717"/>
    <w:rsid w:val="002C7E93"/>
    <w:rsid w:val="002D03F8"/>
    <w:rsid w:val="002D044C"/>
    <w:rsid w:val="002D0A16"/>
    <w:rsid w:val="002D1C86"/>
    <w:rsid w:val="002D384F"/>
    <w:rsid w:val="002D3B27"/>
    <w:rsid w:val="002D62FB"/>
    <w:rsid w:val="002E646A"/>
    <w:rsid w:val="002F591A"/>
    <w:rsid w:val="002F6016"/>
    <w:rsid w:val="002F658B"/>
    <w:rsid w:val="002F71FA"/>
    <w:rsid w:val="00300833"/>
    <w:rsid w:val="003017B0"/>
    <w:rsid w:val="003054F7"/>
    <w:rsid w:val="00307046"/>
    <w:rsid w:val="00307F34"/>
    <w:rsid w:val="003158AF"/>
    <w:rsid w:val="0032220B"/>
    <w:rsid w:val="00325EBF"/>
    <w:rsid w:val="00326D43"/>
    <w:rsid w:val="00331413"/>
    <w:rsid w:val="003372B0"/>
    <w:rsid w:val="00354524"/>
    <w:rsid w:val="0035511B"/>
    <w:rsid w:val="003628A4"/>
    <w:rsid w:val="00365079"/>
    <w:rsid w:val="00366BE5"/>
    <w:rsid w:val="00371785"/>
    <w:rsid w:val="003751C9"/>
    <w:rsid w:val="00375D4F"/>
    <w:rsid w:val="00387DC8"/>
    <w:rsid w:val="003965F0"/>
    <w:rsid w:val="003A0F20"/>
    <w:rsid w:val="003A587F"/>
    <w:rsid w:val="003B0AAA"/>
    <w:rsid w:val="003C0395"/>
    <w:rsid w:val="003C1B5A"/>
    <w:rsid w:val="003C6ADD"/>
    <w:rsid w:val="003D1DEF"/>
    <w:rsid w:val="003D3AE8"/>
    <w:rsid w:val="003E1C14"/>
    <w:rsid w:val="003E42EC"/>
    <w:rsid w:val="003E55B3"/>
    <w:rsid w:val="003E6700"/>
    <w:rsid w:val="003E7885"/>
    <w:rsid w:val="003E7AB9"/>
    <w:rsid w:val="003F173E"/>
    <w:rsid w:val="003F3DD4"/>
    <w:rsid w:val="0040388C"/>
    <w:rsid w:val="00403BBA"/>
    <w:rsid w:val="004062B7"/>
    <w:rsid w:val="00406711"/>
    <w:rsid w:val="00407800"/>
    <w:rsid w:val="00415714"/>
    <w:rsid w:val="00421B7D"/>
    <w:rsid w:val="00424CB0"/>
    <w:rsid w:val="00432C93"/>
    <w:rsid w:val="00435C44"/>
    <w:rsid w:val="0044201B"/>
    <w:rsid w:val="0044569B"/>
    <w:rsid w:val="00445918"/>
    <w:rsid w:val="00447427"/>
    <w:rsid w:val="0045331B"/>
    <w:rsid w:val="004534D7"/>
    <w:rsid w:val="0045417A"/>
    <w:rsid w:val="00454F2A"/>
    <w:rsid w:val="00462770"/>
    <w:rsid w:val="00476180"/>
    <w:rsid w:val="00477424"/>
    <w:rsid w:val="0048021E"/>
    <w:rsid w:val="00483020"/>
    <w:rsid w:val="00484BC2"/>
    <w:rsid w:val="00493545"/>
    <w:rsid w:val="004A1C0E"/>
    <w:rsid w:val="004A204B"/>
    <w:rsid w:val="004A22DF"/>
    <w:rsid w:val="004A4432"/>
    <w:rsid w:val="004B399D"/>
    <w:rsid w:val="004B4EFA"/>
    <w:rsid w:val="004B6031"/>
    <w:rsid w:val="004B66F7"/>
    <w:rsid w:val="004B76B4"/>
    <w:rsid w:val="004C1A07"/>
    <w:rsid w:val="004C7CF6"/>
    <w:rsid w:val="004D5785"/>
    <w:rsid w:val="004D691E"/>
    <w:rsid w:val="004E08C7"/>
    <w:rsid w:val="004E6065"/>
    <w:rsid w:val="004F040C"/>
    <w:rsid w:val="004F47D3"/>
    <w:rsid w:val="004F72BA"/>
    <w:rsid w:val="00500AD1"/>
    <w:rsid w:val="0050688D"/>
    <w:rsid w:val="005120F3"/>
    <w:rsid w:val="00513CA2"/>
    <w:rsid w:val="00515B22"/>
    <w:rsid w:val="00520222"/>
    <w:rsid w:val="00523C75"/>
    <w:rsid w:val="00524D6E"/>
    <w:rsid w:val="00527A8B"/>
    <w:rsid w:val="005301C7"/>
    <w:rsid w:val="00534F60"/>
    <w:rsid w:val="0053561D"/>
    <w:rsid w:val="00535F39"/>
    <w:rsid w:val="0054161E"/>
    <w:rsid w:val="0054356E"/>
    <w:rsid w:val="0054357C"/>
    <w:rsid w:val="005454F2"/>
    <w:rsid w:val="0055326E"/>
    <w:rsid w:val="00565357"/>
    <w:rsid w:val="00570CA1"/>
    <w:rsid w:val="00574048"/>
    <w:rsid w:val="005740FD"/>
    <w:rsid w:val="00574AC9"/>
    <w:rsid w:val="0057702F"/>
    <w:rsid w:val="005854AA"/>
    <w:rsid w:val="005939D2"/>
    <w:rsid w:val="005A7A79"/>
    <w:rsid w:val="005B0D2A"/>
    <w:rsid w:val="005B396E"/>
    <w:rsid w:val="005B625F"/>
    <w:rsid w:val="005B78E4"/>
    <w:rsid w:val="005C6CF5"/>
    <w:rsid w:val="005D313B"/>
    <w:rsid w:val="005D3270"/>
    <w:rsid w:val="005D4178"/>
    <w:rsid w:val="005D7B94"/>
    <w:rsid w:val="005E160F"/>
    <w:rsid w:val="005E5CD7"/>
    <w:rsid w:val="005E75DA"/>
    <w:rsid w:val="005F1C59"/>
    <w:rsid w:val="005F2584"/>
    <w:rsid w:val="00603C85"/>
    <w:rsid w:val="006055DE"/>
    <w:rsid w:val="006067A8"/>
    <w:rsid w:val="006172E0"/>
    <w:rsid w:val="006230C5"/>
    <w:rsid w:val="0062516A"/>
    <w:rsid w:val="00626272"/>
    <w:rsid w:val="00632EE1"/>
    <w:rsid w:val="00633C12"/>
    <w:rsid w:val="0063699E"/>
    <w:rsid w:val="00640B7C"/>
    <w:rsid w:val="00641935"/>
    <w:rsid w:val="00642FE0"/>
    <w:rsid w:val="006466D4"/>
    <w:rsid w:val="00646C05"/>
    <w:rsid w:val="00651422"/>
    <w:rsid w:val="006540E4"/>
    <w:rsid w:val="0065545E"/>
    <w:rsid w:val="00655593"/>
    <w:rsid w:val="00657F66"/>
    <w:rsid w:val="006611B0"/>
    <w:rsid w:val="006614D3"/>
    <w:rsid w:val="006626C2"/>
    <w:rsid w:val="00663A5D"/>
    <w:rsid w:val="00665EA5"/>
    <w:rsid w:val="0066630A"/>
    <w:rsid w:val="0067203F"/>
    <w:rsid w:val="00675A45"/>
    <w:rsid w:val="0068159A"/>
    <w:rsid w:val="00682EB4"/>
    <w:rsid w:val="006A453D"/>
    <w:rsid w:val="006A5853"/>
    <w:rsid w:val="006A6509"/>
    <w:rsid w:val="006B0C07"/>
    <w:rsid w:val="006B5DFC"/>
    <w:rsid w:val="006C1BEE"/>
    <w:rsid w:val="006C387C"/>
    <w:rsid w:val="006C43D1"/>
    <w:rsid w:val="006D17BE"/>
    <w:rsid w:val="006D683F"/>
    <w:rsid w:val="006D6E50"/>
    <w:rsid w:val="006E47FD"/>
    <w:rsid w:val="006E521E"/>
    <w:rsid w:val="006F0684"/>
    <w:rsid w:val="006F1111"/>
    <w:rsid w:val="006F2734"/>
    <w:rsid w:val="006F4786"/>
    <w:rsid w:val="006F7894"/>
    <w:rsid w:val="00707E7D"/>
    <w:rsid w:val="0071242C"/>
    <w:rsid w:val="007127F4"/>
    <w:rsid w:val="0071377D"/>
    <w:rsid w:val="0072265F"/>
    <w:rsid w:val="00722991"/>
    <w:rsid w:val="00722E04"/>
    <w:rsid w:val="00730CAA"/>
    <w:rsid w:val="00733E07"/>
    <w:rsid w:val="00734586"/>
    <w:rsid w:val="007369AD"/>
    <w:rsid w:val="00737219"/>
    <w:rsid w:val="007411D0"/>
    <w:rsid w:val="0075416C"/>
    <w:rsid w:val="00757A52"/>
    <w:rsid w:val="00761A32"/>
    <w:rsid w:val="007711D1"/>
    <w:rsid w:val="00775AFA"/>
    <w:rsid w:val="0078402B"/>
    <w:rsid w:val="007860E0"/>
    <w:rsid w:val="0079201B"/>
    <w:rsid w:val="00797066"/>
    <w:rsid w:val="007A3A15"/>
    <w:rsid w:val="007A5779"/>
    <w:rsid w:val="007B0838"/>
    <w:rsid w:val="007B6F1C"/>
    <w:rsid w:val="007C2937"/>
    <w:rsid w:val="007C7007"/>
    <w:rsid w:val="007D2A27"/>
    <w:rsid w:val="007D3E95"/>
    <w:rsid w:val="007D72F6"/>
    <w:rsid w:val="007E1A2C"/>
    <w:rsid w:val="007E1F20"/>
    <w:rsid w:val="007E4539"/>
    <w:rsid w:val="007E49E0"/>
    <w:rsid w:val="007E7BB6"/>
    <w:rsid w:val="007F09FF"/>
    <w:rsid w:val="007F2A6D"/>
    <w:rsid w:val="007F60A4"/>
    <w:rsid w:val="007F63D9"/>
    <w:rsid w:val="007F685A"/>
    <w:rsid w:val="00804892"/>
    <w:rsid w:val="0080562B"/>
    <w:rsid w:val="0081748C"/>
    <w:rsid w:val="008222FC"/>
    <w:rsid w:val="00824E4B"/>
    <w:rsid w:val="0082785F"/>
    <w:rsid w:val="00831547"/>
    <w:rsid w:val="00836E40"/>
    <w:rsid w:val="00837B0E"/>
    <w:rsid w:val="008428FE"/>
    <w:rsid w:val="0085065B"/>
    <w:rsid w:val="00851C79"/>
    <w:rsid w:val="008547F9"/>
    <w:rsid w:val="00856DBC"/>
    <w:rsid w:val="008611C7"/>
    <w:rsid w:val="008636F8"/>
    <w:rsid w:val="008662FF"/>
    <w:rsid w:val="00870E30"/>
    <w:rsid w:val="00875B90"/>
    <w:rsid w:val="00875C3C"/>
    <w:rsid w:val="00876196"/>
    <w:rsid w:val="00876F6A"/>
    <w:rsid w:val="0088044B"/>
    <w:rsid w:val="00880D44"/>
    <w:rsid w:val="00890473"/>
    <w:rsid w:val="00893D2F"/>
    <w:rsid w:val="00893DC4"/>
    <w:rsid w:val="0089495A"/>
    <w:rsid w:val="00894C8E"/>
    <w:rsid w:val="00894DD4"/>
    <w:rsid w:val="008B101D"/>
    <w:rsid w:val="008B5326"/>
    <w:rsid w:val="008B5F71"/>
    <w:rsid w:val="008C4716"/>
    <w:rsid w:val="008C530A"/>
    <w:rsid w:val="008C721A"/>
    <w:rsid w:val="008F0682"/>
    <w:rsid w:val="008F68F6"/>
    <w:rsid w:val="009048AE"/>
    <w:rsid w:val="0090520A"/>
    <w:rsid w:val="009078D6"/>
    <w:rsid w:val="00916357"/>
    <w:rsid w:val="00923651"/>
    <w:rsid w:val="00926087"/>
    <w:rsid w:val="0092608C"/>
    <w:rsid w:val="00934374"/>
    <w:rsid w:val="00936376"/>
    <w:rsid w:val="0093656B"/>
    <w:rsid w:val="0094140F"/>
    <w:rsid w:val="00941F2A"/>
    <w:rsid w:val="009420DA"/>
    <w:rsid w:val="0095444C"/>
    <w:rsid w:val="00954A52"/>
    <w:rsid w:val="00960051"/>
    <w:rsid w:val="009600B1"/>
    <w:rsid w:val="00961AFC"/>
    <w:rsid w:val="00962958"/>
    <w:rsid w:val="0096440B"/>
    <w:rsid w:val="0097053F"/>
    <w:rsid w:val="00975BFF"/>
    <w:rsid w:val="00982797"/>
    <w:rsid w:val="00982C13"/>
    <w:rsid w:val="009833BF"/>
    <w:rsid w:val="00983870"/>
    <w:rsid w:val="00984CB3"/>
    <w:rsid w:val="00985937"/>
    <w:rsid w:val="009963E1"/>
    <w:rsid w:val="00996540"/>
    <w:rsid w:val="009973E1"/>
    <w:rsid w:val="009A7AA0"/>
    <w:rsid w:val="009B550C"/>
    <w:rsid w:val="009B569D"/>
    <w:rsid w:val="009C2414"/>
    <w:rsid w:val="009D3E79"/>
    <w:rsid w:val="009D73FA"/>
    <w:rsid w:val="009E3B23"/>
    <w:rsid w:val="009E4CD5"/>
    <w:rsid w:val="009E6C29"/>
    <w:rsid w:val="009F3F93"/>
    <w:rsid w:val="009F4E4B"/>
    <w:rsid w:val="009F6AD5"/>
    <w:rsid w:val="00A06B5B"/>
    <w:rsid w:val="00A07F05"/>
    <w:rsid w:val="00A115E6"/>
    <w:rsid w:val="00A14819"/>
    <w:rsid w:val="00A16CFD"/>
    <w:rsid w:val="00A24320"/>
    <w:rsid w:val="00A26BB5"/>
    <w:rsid w:val="00A26EF1"/>
    <w:rsid w:val="00A331CD"/>
    <w:rsid w:val="00A33585"/>
    <w:rsid w:val="00A3558E"/>
    <w:rsid w:val="00A35A45"/>
    <w:rsid w:val="00A3659F"/>
    <w:rsid w:val="00A366F7"/>
    <w:rsid w:val="00A4120A"/>
    <w:rsid w:val="00A46525"/>
    <w:rsid w:val="00A54912"/>
    <w:rsid w:val="00A63633"/>
    <w:rsid w:val="00A66CE7"/>
    <w:rsid w:val="00A70E62"/>
    <w:rsid w:val="00A725C9"/>
    <w:rsid w:val="00A7355D"/>
    <w:rsid w:val="00A8609A"/>
    <w:rsid w:val="00A863F2"/>
    <w:rsid w:val="00A9693E"/>
    <w:rsid w:val="00A96A66"/>
    <w:rsid w:val="00A9751B"/>
    <w:rsid w:val="00A97753"/>
    <w:rsid w:val="00AA044F"/>
    <w:rsid w:val="00AA2A3E"/>
    <w:rsid w:val="00AA7369"/>
    <w:rsid w:val="00AA7A76"/>
    <w:rsid w:val="00AB0356"/>
    <w:rsid w:val="00AB0F36"/>
    <w:rsid w:val="00AB131F"/>
    <w:rsid w:val="00AB65AD"/>
    <w:rsid w:val="00AB6847"/>
    <w:rsid w:val="00AC0A76"/>
    <w:rsid w:val="00AC23E7"/>
    <w:rsid w:val="00AE0B53"/>
    <w:rsid w:val="00AE2B8C"/>
    <w:rsid w:val="00AF6668"/>
    <w:rsid w:val="00AF7FB6"/>
    <w:rsid w:val="00B016EE"/>
    <w:rsid w:val="00B01A22"/>
    <w:rsid w:val="00B02DA7"/>
    <w:rsid w:val="00B07DD1"/>
    <w:rsid w:val="00B1031F"/>
    <w:rsid w:val="00B2543B"/>
    <w:rsid w:val="00B261F2"/>
    <w:rsid w:val="00B34CB5"/>
    <w:rsid w:val="00B35034"/>
    <w:rsid w:val="00B40CD1"/>
    <w:rsid w:val="00B414F8"/>
    <w:rsid w:val="00B4556F"/>
    <w:rsid w:val="00B51E47"/>
    <w:rsid w:val="00B55859"/>
    <w:rsid w:val="00B660FB"/>
    <w:rsid w:val="00B70869"/>
    <w:rsid w:val="00B768DA"/>
    <w:rsid w:val="00B77BCB"/>
    <w:rsid w:val="00B80FD2"/>
    <w:rsid w:val="00B82FD1"/>
    <w:rsid w:val="00B84F19"/>
    <w:rsid w:val="00B865E1"/>
    <w:rsid w:val="00B878BD"/>
    <w:rsid w:val="00B95DE6"/>
    <w:rsid w:val="00B96A72"/>
    <w:rsid w:val="00BA3AE4"/>
    <w:rsid w:val="00BA6A49"/>
    <w:rsid w:val="00BB500A"/>
    <w:rsid w:val="00BB53DD"/>
    <w:rsid w:val="00BC1881"/>
    <w:rsid w:val="00BC244E"/>
    <w:rsid w:val="00BD250A"/>
    <w:rsid w:val="00BD4239"/>
    <w:rsid w:val="00BD45F4"/>
    <w:rsid w:val="00BD4D02"/>
    <w:rsid w:val="00BD7877"/>
    <w:rsid w:val="00BE23A6"/>
    <w:rsid w:val="00BE4304"/>
    <w:rsid w:val="00BE6C50"/>
    <w:rsid w:val="00BF08FF"/>
    <w:rsid w:val="00BF6F7E"/>
    <w:rsid w:val="00C01EB8"/>
    <w:rsid w:val="00C0350F"/>
    <w:rsid w:val="00C0510A"/>
    <w:rsid w:val="00C0697C"/>
    <w:rsid w:val="00C06FCF"/>
    <w:rsid w:val="00C12A17"/>
    <w:rsid w:val="00C13715"/>
    <w:rsid w:val="00C1411E"/>
    <w:rsid w:val="00C14310"/>
    <w:rsid w:val="00C170E0"/>
    <w:rsid w:val="00C3259B"/>
    <w:rsid w:val="00C32AD5"/>
    <w:rsid w:val="00C43E77"/>
    <w:rsid w:val="00C50493"/>
    <w:rsid w:val="00C55307"/>
    <w:rsid w:val="00C5695D"/>
    <w:rsid w:val="00C62D3E"/>
    <w:rsid w:val="00C64268"/>
    <w:rsid w:val="00C65C7A"/>
    <w:rsid w:val="00C66127"/>
    <w:rsid w:val="00C663BA"/>
    <w:rsid w:val="00C778F6"/>
    <w:rsid w:val="00C847EA"/>
    <w:rsid w:val="00C8708D"/>
    <w:rsid w:val="00C91374"/>
    <w:rsid w:val="00C92F22"/>
    <w:rsid w:val="00CA4EC3"/>
    <w:rsid w:val="00CA4EF7"/>
    <w:rsid w:val="00CB26AA"/>
    <w:rsid w:val="00CB2F82"/>
    <w:rsid w:val="00CB3DD9"/>
    <w:rsid w:val="00CB44C3"/>
    <w:rsid w:val="00CB7584"/>
    <w:rsid w:val="00CC23E6"/>
    <w:rsid w:val="00CC6159"/>
    <w:rsid w:val="00CC7619"/>
    <w:rsid w:val="00CD1DC4"/>
    <w:rsid w:val="00CD2F28"/>
    <w:rsid w:val="00CD3BC2"/>
    <w:rsid w:val="00CD4E84"/>
    <w:rsid w:val="00CD5DB0"/>
    <w:rsid w:val="00CD7686"/>
    <w:rsid w:val="00CE010C"/>
    <w:rsid w:val="00CE1771"/>
    <w:rsid w:val="00CE4CB5"/>
    <w:rsid w:val="00CF20B2"/>
    <w:rsid w:val="00CF6748"/>
    <w:rsid w:val="00D002C6"/>
    <w:rsid w:val="00D0069A"/>
    <w:rsid w:val="00D008C1"/>
    <w:rsid w:val="00D03691"/>
    <w:rsid w:val="00D052EE"/>
    <w:rsid w:val="00D07EF5"/>
    <w:rsid w:val="00D11816"/>
    <w:rsid w:val="00D1350F"/>
    <w:rsid w:val="00D17115"/>
    <w:rsid w:val="00D258A8"/>
    <w:rsid w:val="00D274D2"/>
    <w:rsid w:val="00D2754B"/>
    <w:rsid w:val="00D32533"/>
    <w:rsid w:val="00D3422C"/>
    <w:rsid w:val="00D34695"/>
    <w:rsid w:val="00D34B66"/>
    <w:rsid w:val="00D40130"/>
    <w:rsid w:val="00D40E34"/>
    <w:rsid w:val="00D45D20"/>
    <w:rsid w:val="00D4775C"/>
    <w:rsid w:val="00D47916"/>
    <w:rsid w:val="00D520B5"/>
    <w:rsid w:val="00D57F76"/>
    <w:rsid w:val="00D633B6"/>
    <w:rsid w:val="00D66C9A"/>
    <w:rsid w:val="00D75132"/>
    <w:rsid w:val="00D7530A"/>
    <w:rsid w:val="00D75516"/>
    <w:rsid w:val="00D80317"/>
    <w:rsid w:val="00D811DF"/>
    <w:rsid w:val="00D8641F"/>
    <w:rsid w:val="00D8754C"/>
    <w:rsid w:val="00D90752"/>
    <w:rsid w:val="00D91FC4"/>
    <w:rsid w:val="00D926E8"/>
    <w:rsid w:val="00D95EF5"/>
    <w:rsid w:val="00DA071D"/>
    <w:rsid w:val="00DA0B11"/>
    <w:rsid w:val="00DA0EF4"/>
    <w:rsid w:val="00DA24CE"/>
    <w:rsid w:val="00DA33CC"/>
    <w:rsid w:val="00DA7CBF"/>
    <w:rsid w:val="00DB2DD4"/>
    <w:rsid w:val="00DC67D7"/>
    <w:rsid w:val="00DD23CB"/>
    <w:rsid w:val="00DD613F"/>
    <w:rsid w:val="00DE0568"/>
    <w:rsid w:val="00DE1BEC"/>
    <w:rsid w:val="00DE404E"/>
    <w:rsid w:val="00DE4437"/>
    <w:rsid w:val="00DE4CA4"/>
    <w:rsid w:val="00DE5920"/>
    <w:rsid w:val="00DE7E0D"/>
    <w:rsid w:val="00DF2556"/>
    <w:rsid w:val="00DF3209"/>
    <w:rsid w:val="00DF4848"/>
    <w:rsid w:val="00E024C5"/>
    <w:rsid w:val="00E21A7F"/>
    <w:rsid w:val="00E2584B"/>
    <w:rsid w:val="00E26991"/>
    <w:rsid w:val="00E30600"/>
    <w:rsid w:val="00E31F97"/>
    <w:rsid w:val="00E32949"/>
    <w:rsid w:val="00E337F9"/>
    <w:rsid w:val="00E3578B"/>
    <w:rsid w:val="00E36C8B"/>
    <w:rsid w:val="00E51562"/>
    <w:rsid w:val="00E528CD"/>
    <w:rsid w:val="00E52FC1"/>
    <w:rsid w:val="00E54A1A"/>
    <w:rsid w:val="00E617D9"/>
    <w:rsid w:val="00E6575C"/>
    <w:rsid w:val="00E67CF0"/>
    <w:rsid w:val="00E85824"/>
    <w:rsid w:val="00E92AF1"/>
    <w:rsid w:val="00E97FB4"/>
    <w:rsid w:val="00EA3251"/>
    <w:rsid w:val="00EA55EF"/>
    <w:rsid w:val="00EB08B2"/>
    <w:rsid w:val="00EB5955"/>
    <w:rsid w:val="00EB5CA9"/>
    <w:rsid w:val="00EC1167"/>
    <w:rsid w:val="00EC122C"/>
    <w:rsid w:val="00EC234A"/>
    <w:rsid w:val="00EC4F33"/>
    <w:rsid w:val="00EC5101"/>
    <w:rsid w:val="00EC53AB"/>
    <w:rsid w:val="00ED3ECC"/>
    <w:rsid w:val="00ED5385"/>
    <w:rsid w:val="00EE1891"/>
    <w:rsid w:val="00EE632F"/>
    <w:rsid w:val="00EE767B"/>
    <w:rsid w:val="00EF05B3"/>
    <w:rsid w:val="00EF5587"/>
    <w:rsid w:val="00F02CE0"/>
    <w:rsid w:val="00F05457"/>
    <w:rsid w:val="00F0629C"/>
    <w:rsid w:val="00F0670E"/>
    <w:rsid w:val="00F130F8"/>
    <w:rsid w:val="00F14382"/>
    <w:rsid w:val="00F15880"/>
    <w:rsid w:val="00F26981"/>
    <w:rsid w:val="00F30956"/>
    <w:rsid w:val="00F3436A"/>
    <w:rsid w:val="00F36A6B"/>
    <w:rsid w:val="00F42999"/>
    <w:rsid w:val="00F51AE8"/>
    <w:rsid w:val="00F51D1D"/>
    <w:rsid w:val="00F5217C"/>
    <w:rsid w:val="00F52477"/>
    <w:rsid w:val="00F532E5"/>
    <w:rsid w:val="00F56005"/>
    <w:rsid w:val="00F56612"/>
    <w:rsid w:val="00F677A6"/>
    <w:rsid w:val="00F70522"/>
    <w:rsid w:val="00F85E64"/>
    <w:rsid w:val="00F91484"/>
    <w:rsid w:val="00F9279A"/>
    <w:rsid w:val="00F9629F"/>
    <w:rsid w:val="00F977E7"/>
    <w:rsid w:val="00FA5DCF"/>
    <w:rsid w:val="00FA6711"/>
    <w:rsid w:val="00FB1ECE"/>
    <w:rsid w:val="00FC1769"/>
    <w:rsid w:val="00FC3BF2"/>
    <w:rsid w:val="00FD1FEF"/>
    <w:rsid w:val="00FD239C"/>
    <w:rsid w:val="00FD3BB9"/>
    <w:rsid w:val="00FE3EFF"/>
    <w:rsid w:val="00FE7211"/>
    <w:rsid w:val="00FF41B5"/>
    <w:rsid w:val="00FF50BD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3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82E"/>
    <w:pPr>
      <w:spacing w:line="312" w:lineRule="auto"/>
      <w:ind w:firstLine="567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B0E"/>
    <w:pPr>
      <w:keepNext/>
      <w:keepLines/>
      <w:numPr>
        <w:numId w:val="24"/>
      </w:numPr>
      <w:spacing w:before="180" w:after="60"/>
      <w:jc w:val="left"/>
      <w:outlineLvl w:val="0"/>
    </w:pPr>
    <w:rPr>
      <w:rFonts w:eastAsia="Times New Roman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B0E"/>
    <w:pPr>
      <w:keepNext/>
      <w:keepLines/>
      <w:numPr>
        <w:ilvl w:val="1"/>
        <w:numId w:val="24"/>
      </w:numPr>
      <w:spacing w:before="120" w:after="60" w:line="240" w:lineRule="auto"/>
      <w:jc w:val="left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B0E"/>
    <w:pPr>
      <w:keepNext/>
      <w:keepLines/>
      <w:numPr>
        <w:ilvl w:val="2"/>
        <w:numId w:val="24"/>
      </w:numPr>
      <w:spacing w:before="120" w:after="60" w:line="240" w:lineRule="auto"/>
      <w:jc w:val="left"/>
      <w:outlineLvl w:val="2"/>
    </w:pPr>
    <w:rPr>
      <w:rFonts w:eastAsia="Times New Roman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B0E"/>
    <w:pPr>
      <w:keepNext/>
      <w:keepLines/>
      <w:numPr>
        <w:ilvl w:val="3"/>
        <w:numId w:val="24"/>
      </w:numPr>
      <w:spacing w:before="120" w:line="240" w:lineRule="auto"/>
      <w:jc w:val="left"/>
      <w:outlineLvl w:val="3"/>
    </w:pPr>
    <w:rPr>
      <w:rFonts w:eastAsia="Times New Roman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524D6E"/>
    <w:pPr>
      <w:ind w:firstLine="0"/>
      <w:jc w:val="center"/>
    </w:pPr>
  </w:style>
  <w:style w:type="paragraph" w:customStyle="1" w:styleId="Code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hAnsi="Courier New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lang w:val="vi-VN"/>
    </w:rPr>
  </w:style>
  <w:style w:type="paragraph" w:customStyle="1" w:styleId="Hnhv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noProof/>
    </w:rPr>
  </w:style>
  <w:style w:type="paragraph" w:customStyle="1" w:styleId="NoIndent">
    <w:name w:val="No Indent"/>
    <w:basedOn w:val="Normal"/>
    <w:qFormat/>
    <w:rsid w:val="00524D6E"/>
    <w:pPr>
      <w:ind w:firstLine="0"/>
    </w:pPr>
  </w:style>
  <w:style w:type="paragraph" w:customStyle="1" w:styleId="Normal-AfterTable">
    <w:name w:val="Normal-AfterTable"/>
    <w:basedOn w:val="Normal"/>
    <w:next w:val="Normal"/>
    <w:qFormat/>
    <w:rsid w:val="00524D6E"/>
    <w:pPr>
      <w:spacing w:before="240"/>
    </w:pPr>
  </w:style>
  <w:style w:type="paragraph" w:customStyle="1" w:styleId="Table">
    <w:name w:val="Table"/>
    <w:basedOn w:val="Normal"/>
    <w:qFormat/>
    <w:rsid w:val="009963E1"/>
    <w:pPr>
      <w:spacing w:line="276" w:lineRule="auto"/>
      <w:ind w:firstLine="0"/>
      <w:contextualSpacing/>
      <w:jc w:val="left"/>
    </w:p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Normal"/>
    <w:qFormat/>
    <w:rsid w:val="00CF6748"/>
    <w:pPr>
      <w:keepLines/>
      <w:ind w:left="340" w:hanging="340"/>
      <w:jc w:val="left"/>
    </w:pPr>
    <w:rPr>
      <w:lang w:val="ru-RU"/>
    </w:rPr>
  </w:style>
  <w:style w:type="paragraph" w:customStyle="1" w:styleId="TnBng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</w:style>
  <w:style w:type="paragraph" w:customStyle="1" w:styleId="Tnhnh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</w:style>
  <w:style w:type="paragraph" w:customStyle="1" w:styleId="Trangba">
    <w:name w:val="Trang bìa"/>
    <w:rsid w:val="00524D6E"/>
    <w:pPr>
      <w:spacing w:before="240" w:after="240"/>
      <w:jc w:val="center"/>
    </w:pPr>
    <w:rPr>
      <w:rFonts w:ascii="Times New Roman" w:hAnsi="Times New Roman"/>
      <w:sz w:val="28"/>
      <w:szCs w:val="22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9F6AD5"/>
    <w:rPr>
      <w:b w:val="0"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</w:style>
  <w:style w:type="paragraph" w:styleId="Caption">
    <w:name w:val="caption"/>
    <w:basedOn w:val="Normal"/>
    <w:next w:val="Normal"/>
    <w:uiPriority w:val="35"/>
    <w:qFormat/>
    <w:rsid w:val="00524D6E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</w:style>
  <w:style w:type="paragraph" w:styleId="Footer">
    <w:name w:val="footer"/>
    <w:basedOn w:val="Normal"/>
    <w:link w:val="FooterChar"/>
    <w:uiPriority w:val="99"/>
    <w:unhideWhenUsed/>
    <w:rsid w:val="00524D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4D6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</w:style>
  <w:style w:type="paragraph" w:styleId="Title">
    <w:name w:val="Title"/>
    <w:basedOn w:val="Normal"/>
    <w:next w:val="Normal"/>
    <w:link w:val="TitleChar"/>
    <w:uiPriority w:val="10"/>
    <w:qFormat/>
    <w:rsid w:val="00894C8E"/>
    <w:pPr>
      <w:keepNext/>
      <w:spacing w:before="240" w:line="240" w:lineRule="auto"/>
      <w:ind w:firstLine="0"/>
      <w:contextualSpacing/>
      <w:jc w:val="center"/>
    </w:pPr>
    <w:rPr>
      <w:rFonts w:eastAsia="Times New Roman"/>
      <w:b/>
      <w:caps/>
      <w:szCs w:val="56"/>
    </w:rPr>
  </w:style>
  <w:style w:type="character" w:customStyle="1" w:styleId="TitleChar">
    <w:name w:val="Title Char"/>
    <w:link w:val="Title"/>
    <w:uiPriority w:val="10"/>
    <w:rsid w:val="00894C8E"/>
    <w:rPr>
      <w:rFonts w:ascii="Times New Roman" w:eastAsia="Times New Roman" w:hAnsi="Times New Roman"/>
      <w:b/>
      <w:caps/>
      <w:sz w:val="24"/>
      <w:szCs w:val="56"/>
    </w:rPr>
  </w:style>
  <w:style w:type="character" w:customStyle="1" w:styleId="Heading1Char">
    <w:name w:val="Heading 1 Char"/>
    <w:link w:val="Heading1"/>
    <w:uiPriority w:val="9"/>
    <w:rsid w:val="006626C2"/>
    <w:rPr>
      <w:rFonts w:ascii="Times New Roman" w:eastAsia="Times New Roman" w:hAnsi="Times New Roman"/>
      <w:b/>
      <w:caps/>
      <w:sz w:val="24"/>
      <w:szCs w:val="32"/>
    </w:rPr>
  </w:style>
  <w:style w:type="character" w:customStyle="1" w:styleId="Heading2Char">
    <w:name w:val="Heading 2 Char"/>
    <w:link w:val="Heading2"/>
    <w:uiPriority w:val="9"/>
    <w:rsid w:val="00524D6E"/>
    <w:rPr>
      <w:rFonts w:ascii="Times New Roman" w:eastAsia="Times New Roman" w:hAnsi="Times New Roman"/>
      <w:b/>
      <w:sz w:val="24"/>
      <w:szCs w:val="26"/>
    </w:rPr>
  </w:style>
  <w:style w:type="character" w:customStyle="1" w:styleId="Heading3Char">
    <w:name w:val="Heading 3 Char"/>
    <w:link w:val="Heading3"/>
    <w:uiPriority w:val="9"/>
    <w:rsid w:val="00524D6E"/>
    <w:rPr>
      <w:rFonts w:ascii="Times New Roman" w:eastAsia="Times New Roman" w:hAnsi="Times New Roman"/>
      <w:i/>
      <w:sz w:val="24"/>
      <w:szCs w:val="24"/>
    </w:rPr>
  </w:style>
  <w:style w:type="character" w:customStyle="1" w:styleId="Heading4Char">
    <w:name w:val="Heading 4 Char"/>
    <w:link w:val="Heading4"/>
    <w:uiPriority w:val="9"/>
    <w:rsid w:val="00524D6E"/>
    <w:rPr>
      <w:rFonts w:ascii="Times New Roman" w:eastAsia="Times New Roman" w:hAnsi="Times New Roman"/>
      <w:b/>
      <w:iCs/>
      <w:sz w:val="24"/>
      <w:szCs w:val="22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837B0E"/>
    <w:pPr>
      <w:numPr>
        <w:numId w:val="2"/>
      </w:numPr>
    </w:pPr>
  </w:style>
  <w:style w:type="paragraph" w:customStyle="1" w:styleId="UH2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Heading1"/>
    <w:next w:val="Normal"/>
    <w:qFormat/>
    <w:rsid w:val="00524D6E"/>
    <w:pPr>
      <w:numPr>
        <w:numId w:val="0"/>
      </w:numPr>
    </w:pPr>
  </w:style>
  <w:style w:type="paragraph" w:customStyle="1" w:styleId="UH3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="Times New Roman"/>
      <w:spacing w:val="15"/>
    </w:rPr>
  </w:style>
  <w:style w:type="character" w:customStyle="1" w:styleId="SubtitleChar">
    <w:name w:val="Subtitle Char"/>
    <w:link w:val="Subtitle"/>
    <w:uiPriority w:val="11"/>
    <w:rsid w:val="00FE7211"/>
    <w:rPr>
      <w:rFonts w:ascii="Times New Roman" w:eastAsia="Times New Roman" w:hAnsi="Times New Roman"/>
      <w:spacing w:val="15"/>
      <w:sz w:val="28"/>
    </w:rPr>
  </w:style>
  <w:style w:type="numbering" w:customStyle="1" w:styleId="UListHanging">
    <w:name w:val="UList.Hanging"/>
    <w:uiPriority w:val="99"/>
    <w:rsid w:val="006A6509"/>
    <w:pPr>
      <w:numPr>
        <w:numId w:val="3"/>
      </w:numPr>
    </w:pPr>
  </w:style>
  <w:style w:type="numbering" w:customStyle="1" w:styleId="UListNoHanging">
    <w:name w:val="UList.NoHanging"/>
    <w:uiPriority w:val="99"/>
    <w:rsid w:val="00C1411E"/>
    <w:pPr>
      <w:numPr>
        <w:numId w:val="4"/>
      </w:numPr>
    </w:pPr>
  </w:style>
  <w:style w:type="numbering" w:customStyle="1" w:styleId="UListNoIndent">
    <w:name w:val="UList.NoIndent"/>
    <w:uiPriority w:val="99"/>
    <w:rsid w:val="009F3F93"/>
    <w:pPr>
      <w:numPr>
        <w:numId w:val="5"/>
      </w:numPr>
    </w:pPr>
  </w:style>
  <w:style w:type="paragraph" w:customStyle="1" w:styleId="Tnhcphn">
    <w:name w:val="Tên học phần"/>
    <w:basedOn w:val="Normal"/>
    <w:next w:val="Normal"/>
    <w:rsid w:val="00BD4239"/>
    <w:pPr>
      <w:spacing w:after="240" w:line="240" w:lineRule="auto"/>
      <w:ind w:firstLine="0"/>
      <w:jc w:val="center"/>
      <w:outlineLvl w:val="0"/>
    </w:pPr>
    <w:rPr>
      <w:b/>
    </w:rPr>
  </w:style>
  <w:style w:type="table" w:styleId="TableGrid">
    <w:name w:val="Table Grid"/>
    <w:basedOn w:val="TableNormal"/>
    <w:uiPriority w:val="39"/>
    <w:rsid w:val="001F0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757A52"/>
    <w:rPr>
      <w:b/>
      <w:i/>
      <w:iCs/>
    </w:rPr>
  </w:style>
  <w:style w:type="paragraph" w:customStyle="1" w:styleId="Table-Justified">
    <w:name w:val="Table-Justified"/>
    <w:basedOn w:val="Table"/>
    <w:qFormat/>
    <w:rsid w:val="00C43E77"/>
    <w:pPr>
      <w:spacing w:before="40" w:after="40"/>
      <w:jc w:val="both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132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C1327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00AD1"/>
    <w:rPr>
      <w:vertAlign w:val="superscript"/>
    </w:rPr>
  </w:style>
  <w:style w:type="numbering" w:customStyle="1" w:styleId="nhstrongbng">
    <w:name w:val="Đánh số trong bảng"/>
    <w:uiPriority w:val="99"/>
    <w:rsid w:val="00C66127"/>
    <w:pPr>
      <w:numPr>
        <w:numId w:val="6"/>
      </w:numPr>
    </w:pPr>
  </w:style>
  <w:style w:type="character" w:styleId="Strong">
    <w:name w:val="Strong"/>
    <w:uiPriority w:val="22"/>
    <w:qFormat/>
    <w:rsid w:val="00C66127"/>
    <w:rPr>
      <w:b/>
      <w:bCs/>
    </w:rPr>
  </w:style>
  <w:style w:type="paragraph" w:customStyle="1" w:styleId="DCCT-Level2">
    <w:name w:val="DCCT-Level2"/>
    <w:basedOn w:val="Normal"/>
    <w:qFormat/>
    <w:rsid w:val="00EC122C"/>
    <w:pPr>
      <w:numPr>
        <w:ilvl w:val="1"/>
        <w:numId w:val="12"/>
      </w:numPr>
    </w:pPr>
    <w:rPr>
      <w:iCs/>
    </w:rPr>
  </w:style>
  <w:style w:type="paragraph" w:customStyle="1" w:styleId="DCCT-Level1">
    <w:name w:val="DCCT-Level1"/>
    <w:basedOn w:val="Normal"/>
    <w:next w:val="DCCT-Level2"/>
    <w:qFormat/>
    <w:rsid w:val="002D3B27"/>
    <w:pPr>
      <w:numPr>
        <w:numId w:val="12"/>
      </w:numPr>
      <w:outlineLvl w:val="1"/>
    </w:pPr>
    <w:rPr>
      <w:b/>
      <w:lang w:val="vi-VN"/>
    </w:rPr>
  </w:style>
  <w:style w:type="paragraph" w:customStyle="1" w:styleId="DCCT-Level3">
    <w:name w:val="DCCT-Level3"/>
    <w:basedOn w:val="Normal"/>
    <w:qFormat/>
    <w:rsid w:val="00EC122C"/>
    <w:pPr>
      <w:numPr>
        <w:ilvl w:val="2"/>
        <w:numId w:val="12"/>
      </w:numPr>
    </w:pPr>
    <w:rPr>
      <w:i/>
      <w:iCs/>
    </w:rPr>
  </w:style>
  <w:style w:type="numbering" w:customStyle="1" w:styleId="Style1">
    <w:name w:val="Style1"/>
    <w:uiPriority w:val="99"/>
    <w:rsid w:val="002D3B27"/>
    <w:pPr>
      <w:numPr>
        <w:numId w:val="7"/>
      </w:numPr>
    </w:pPr>
  </w:style>
  <w:style w:type="paragraph" w:customStyle="1" w:styleId="DCCT-UL2">
    <w:name w:val="DCCT-UL2"/>
    <w:basedOn w:val="DCCT-Level2"/>
    <w:next w:val="DCCT-Level1"/>
    <w:qFormat/>
    <w:rsid w:val="003E7885"/>
    <w:pPr>
      <w:numPr>
        <w:ilvl w:val="0"/>
        <w:numId w:val="0"/>
      </w:numPr>
    </w:pPr>
  </w:style>
  <w:style w:type="paragraph" w:customStyle="1" w:styleId="DCCT-Level4">
    <w:name w:val="DCCT-Level4"/>
    <w:basedOn w:val="Normal"/>
    <w:qFormat/>
    <w:rsid w:val="002D3B27"/>
    <w:pPr>
      <w:numPr>
        <w:ilvl w:val="3"/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421B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1DF"/>
    <w:pPr>
      <w:ind w:left="720"/>
      <w:contextualSpacing/>
    </w:pPr>
  </w:style>
  <w:style w:type="paragraph" w:customStyle="1" w:styleId="Dngtiu">
    <w:name w:val="Dòng tiêu đề"/>
    <w:basedOn w:val="Normal"/>
    <w:next w:val="Normal"/>
    <w:rsid w:val="00894C8E"/>
    <w:pPr>
      <w:spacing w:line="240" w:lineRule="auto"/>
      <w:ind w:firstLine="0"/>
      <w:jc w:val="center"/>
    </w:pPr>
  </w:style>
  <w:style w:type="paragraph" w:customStyle="1" w:styleId="Tncng">
    <w:name w:val="Tên đề cương"/>
    <w:basedOn w:val="Normal"/>
    <w:rsid w:val="00D520B5"/>
    <w:pPr>
      <w:spacing w:before="240" w:line="240" w:lineRule="auto"/>
      <w:ind w:firstLine="0"/>
      <w:jc w:val="center"/>
    </w:pPr>
    <w:rPr>
      <w:b/>
      <w:caps/>
    </w:rPr>
  </w:style>
  <w:style w:type="character" w:styleId="CommentReference">
    <w:name w:val="annotation reference"/>
    <w:basedOn w:val="DefaultParagraphFont"/>
    <w:uiPriority w:val="99"/>
    <w:semiHidden/>
    <w:unhideWhenUsed/>
    <w:rsid w:val="007D2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A27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A27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77BCB"/>
    <w:rPr>
      <w:rFonts w:ascii="Times New Roman" w:hAnsi="Times New Roman"/>
      <w:sz w:val="24"/>
      <w:szCs w:val="22"/>
    </w:rPr>
  </w:style>
  <w:style w:type="numbering" w:customStyle="1" w:styleId="nhsmctiu">
    <w:name w:val="Đánh số mục tiêu"/>
    <w:uiPriority w:val="99"/>
    <w:rsid w:val="00DC67D7"/>
    <w:pPr>
      <w:numPr>
        <w:numId w:val="25"/>
      </w:numPr>
    </w:pPr>
  </w:style>
  <w:style w:type="paragraph" w:customStyle="1" w:styleId="Thngtinbihc">
    <w:name w:val="Thông tin bài học"/>
    <w:basedOn w:val="Table"/>
    <w:next w:val="Table"/>
    <w:qFormat/>
    <w:rsid w:val="005E5CD7"/>
    <w:pPr>
      <w:spacing w:before="120"/>
    </w:pPr>
    <w:rPr>
      <w:b/>
    </w:rPr>
  </w:style>
  <w:style w:type="paragraph" w:customStyle="1" w:styleId="Chthch">
    <w:name w:val="Chú thích"/>
    <w:basedOn w:val="Normal"/>
    <w:next w:val="Normal"/>
    <w:link w:val="ChthchChar"/>
    <w:qFormat/>
    <w:rsid w:val="000C3890"/>
    <w:pPr>
      <w:ind w:firstLine="0"/>
    </w:pPr>
    <w:rPr>
      <w:i/>
      <w:sz w:val="20"/>
    </w:rPr>
  </w:style>
  <w:style w:type="character" w:customStyle="1" w:styleId="ChthchChar">
    <w:name w:val="Chú thích Char"/>
    <w:basedOn w:val="DefaultParagraphFont"/>
    <w:link w:val="Chthch"/>
    <w:rsid w:val="000C3890"/>
    <w:rPr>
      <w:rFonts w:ascii="Times New Roman" w:hAnsi="Times New Roman"/>
      <w:i/>
      <w:szCs w:val="22"/>
    </w:rPr>
  </w:style>
  <w:style w:type="character" w:customStyle="1" w:styleId="fontstyle01">
    <w:name w:val="fontstyle01"/>
    <w:basedOn w:val="DefaultParagraphFont"/>
    <w:rsid w:val="00F91484"/>
    <w:rPr>
      <w:rFonts w:ascii="Glypha-Bold" w:hAnsi="Glypha-Bold" w:hint="default"/>
      <w:b/>
      <w:bCs/>
      <w:i w:val="0"/>
      <w:iCs w:val="0"/>
      <w:color w:val="231F20"/>
      <w:sz w:val="24"/>
      <w:szCs w:val="24"/>
    </w:rPr>
  </w:style>
  <w:style w:type="character" w:customStyle="1" w:styleId="a-declarative">
    <w:name w:val="a-declarative"/>
    <w:basedOn w:val="DefaultParagraphFont"/>
    <w:rsid w:val="00876196"/>
  </w:style>
  <w:style w:type="character" w:customStyle="1" w:styleId="a-color-secondary">
    <w:name w:val="a-color-secondary"/>
    <w:basedOn w:val="DefaultParagraphFont"/>
    <w:rsid w:val="00876196"/>
  </w:style>
  <w:style w:type="character" w:customStyle="1" w:styleId="a-size-extra-large">
    <w:name w:val="a-size-extra-large"/>
    <w:basedOn w:val="DefaultParagraphFont"/>
    <w:rsid w:val="00876196"/>
  </w:style>
  <w:style w:type="character" w:customStyle="1" w:styleId="a-size-large">
    <w:name w:val="a-size-large"/>
    <w:basedOn w:val="DefaultParagraphFont"/>
    <w:rsid w:val="008761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82E"/>
    <w:pPr>
      <w:spacing w:line="312" w:lineRule="auto"/>
      <w:ind w:firstLine="567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B0E"/>
    <w:pPr>
      <w:keepNext/>
      <w:keepLines/>
      <w:numPr>
        <w:numId w:val="24"/>
      </w:numPr>
      <w:spacing w:before="180" w:after="60"/>
      <w:jc w:val="left"/>
      <w:outlineLvl w:val="0"/>
    </w:pPr>
    <w:rPr>
      <w:rFonts w:eastAsia="Times New Roman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B0E"/>
    <w:pPr>
      <w:keepNext/>
      <w:keepLines/>
      <w:numPr>
        <w:ilvl w:val="1"/>
        <w:numId w:val="24"/>
      </w:numPr>
      <w:spacing w:before="120" w:after="60" w:line="240" w:lineRule="auto"/>
      <w:jc w:val="left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B0E"/>
    <w:pPr>
      <w:keepNext/>
      <w:keepLines/>
      <w:numPr>
        <w:ilvl w:val="2"/>
        <w:numId w:val="24"/>
      </w:numPr>
      <w:spacing w:before="120" w:after="60" w:line="240" w:lineRule="auto"/>
      <w:jc w:val="left"/>
      <w:outlineLvl w:val="2"/>
    </w:pPr>
    <w:rPr>
      <w:rFonts w:eastAsia="Times New Roman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B0E"/>
    <w:pPr>
      <w:keepNext/>
      <w:keepLines/>
      <w:numPr>
        <w:ilvl w:val="3"/>
        <w:numId w:val="24"/>
      </w:numPr>
      <w:spacing w:before="120" w:line="240" w:lineRule="auto"/>
      <w:jc w:val="left"/>
      <w:outlineLvl w:val="3"/>
    </w:pPr>
    <w:rPr>
      <w:rFonts w:eastAsia="Times New Roman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524D6E"/>
    <w:pPr>
      <w:ind w:firstLine="0"/>
      <w:jc w:val="center"/>
    </w:pPr>
  </w:style>
  <w:style w:type="paragraph" w:customStyle="1" w:styleId="Code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hAnsi="Courier New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lang w:val="vi-VN"/>
    </w:rPr>
  </w:style>
  <w:style w:type="paragraph" w:customStyle="1" w:styleId="Hnhv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noProof/>
    </w:rPr>
  </w:style>
  <w:style w:type="paragraph" w:customStyle="1" w:styleId="NoIndent">
    <w:name w:val="No Indent"/>
    <w:basedOn w:val="Normal"/>
    <w:qFormat/>
    <w:rsid w:val="00524D6E"/>
    <w:pPr>
      <w:ind w:firstLine="0"/>
    </w:pPr>
  </w:style>
  <w:style w:type="paragraph" w:customStyle="1" w:styleId="Normal-AfterTable">
    <w:name w:val="Normal-AfterTable"/>
    <w:basedOn w:val="Normal"/>
    <w:next w:val="Normal"/>
    <w:qFormat/>
    <w:rsid w:val="00524D6E"/>
    <w:pPr>
      <w:spacing w:before="240"/>
    </w:pPr>
  </w:style>
  <w:style w:type="paragraph" w:customStyle="1" w:styleId="Table">
    <w:name w:val="Table"/>
    <w:basedOn w:val="Normal"/>
    <w:qFormat/>
    <w:rsid w:val="009963E1"/>
    <w:pPr>
      <w:spacing w:line="276" w:lineRule="auto"/>
      <w:ind w:firstLine="0"/>
      <w:contextualSpacing/>
      <w:jc w:val="left"/>
    </w:p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Normal"/>
    <w:qFormat/>
    <w:rsid w:val="00CF6748"/>
    <w:pPr>
      <w:keepLines/>
      <w:ind w:left="340" w:hanging="340"/>
      <w:jc w:val="left"/>
    </w:pPr>
    <w:rPr>
      <w:lang w:val="ru-RU"/>
    </w:rPr>
  </w:style>
  <w:style w:type="paragraph" w:customStyle="1" w:styleId="TnBng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</w:style>
  <w:style w:type="paragraph" w:customStyle="1" w:styleId="Tnhnh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</w:style>
  <w:style w:type="paragraph" w:customStyle="1" w:styleId="Trangba">
    <w:name w:val="Trang bìa"/>
    <w:rsid w:val="00524D6E"/>
    <w:pPr>
      <w:spacing w:before="240" w:after="240"/>
      <w:jc w:val="center"/>
    </w:pPr>
    <w:rPr>
      <w:rFonts w:ascii="Times New Roman" w:hAnsi="Times New Roman"/>
      <w:sz w:val="28"/>
      <w:szCs w:val="22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9F6AD5"/>
    <w:rPr>
      <w:b w:val="0"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</w:style>
  <w:style w:type="paragraph" w:styleId="Caption">
    <w:name w:val="caption"/>
    <w:basedOn w:val="Normal"/>
    <w:next w:val="Normal"/>
    <w:uiPriority w:val="35"/>
    <w:qFormat/>
    <w:rsid w:val="00524D6E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</w:style>
  <w:style w:type="paragraph" w:styleId="Footer">
    <w:name w:val="footer"/>
    <w:basedOn w:val="Normal"/>
    <w:link w:val="FooterChar"/>
    <w:uiPriority w:val="99"/>
    <w:unhideWhenUsed/>
    <w:rsid w:val="00524D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4D6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</w:style>
  <w:style w:type="paragraph" w:styleId="Title">
    <w:name w:val="Title"/>
    <w:basedOn w:val="Normal"/>
    <w:next w:val="Normal"/>
    <w:link w:val="TitleChar"/>
    <w:uiPriority w:val="10"/>
    <w:qFormat/>
    <w:rsid w:val="00894C8E"/>
    <w:pPr>
      <w:keepNext/>
      <w:spacing w:before="240" w:line="240" w:lineRule="auto"/>
      <w:ind w:firstLine="0"/>
      <w:contextualSpacing/>
      <w:jc w:val="center"/>
    </w:pPr>
    <w:rPr>
      <w:rFonts w:eastAsia="Times New Roman"/>
      <w:b/>
      <w:caps/>
      <w:szCs w:val="56"/>
    </w:rPr>
  </w:style>
  <w:style w:type="character" w:customStyle="1" w:styleId="TitleChar">
    <w:name w:val="Title Char"/>
    <w:link w:val="Title"/>
    <w:uiPriority w:val="10"/>
    <w:rsid w:val="00894C8E"/>
    <w:rPr>
      <w:rFonts w:ascii="Times New Roman" w:eastAsia="Times New Roman" w:hAnsi="Times New Roman"/>
      <w:b/>
      <w:caps/>
      <w:sz w:val="24"/>
      <w:szCs w:val="56"/>
    </w:rPr>
  </w:style>
  <w:style w:type="character" w:customStyle="1" w:styleId="Heading1Char">
    <w:name w:val="Heading 1 Char"/>
    <w:link w:val="Heading1"/>
    <w:uiPriority w:val="9"/>
    <w:rsid w:val="006626C2"/>
    <w:rPr>
      <w:rFonts w:ascii="Times New Roman" w:eastAsia="Times New Roman" w:hAnsi="Times New Roman"/>
      <w:b/>
      <w:caps/>
      <w:sz w:val="24"/>
      <w:szCs w:val="32"/>
    </w:rPr>
  </w:style>
  <w:style w:type="character" w:customStyle="1" w:styleId="Heading2Char">
    <w:name w:val="Heading 2 Char"/>
    <w:link w:val="Heading2"/>
    <w:uiPriority w:val="9"/>
    <w:rsid w:val="00524D6E"/>
    <w:rPr>
      <w:rFonts w:ascii="Times New Roman" w:eastAsia="Times New Roman" w:hAnsi="Times New Roman"/>
      <w:b/>
      <w:sz w:val="24"/>
      <w:szCs w:val="26"/>
    </w:rPr>
  </w:style>
  <w:style w:type="character" w:customStyle="1" w:styleId="Heading3Char">
    <w:name w:val="Heading 3 Char"/>
    <w:link w:val="Heading3"/>
    <w:uiPriority w:val="9"/>
    <w:rsid w:val="00524D6E"/>
    <w:rPr>
      <w:rFonts w:ascii="Times New Roman" w:eastAsia="Times New Roman" w:hAnsi="Times New Roman"/>
      <w:i/>
      <w:sz w:val="24"/>
      <w:szCs w:val="24"/>
    </w:rPr>
  </w:style>
  <w:style w:type="character" w:customStyle="1" w:styleId="Heading4Char">
    <w:name w:val="Heading 4 Char"/>
    <w:link w:val="Heading4"/>
    <w:uiPriority w:val="9"/>
    <w:rsid w:val="00524D6E"/>
    <w:rPr>
      <w:rFonts w:ascii="Times New Roman" w:eastAsia="Times New Roman" w:hAnsi="Times New Roman"/>
      <w:b/>
      <w:iCs/>
      <w:sz w:val="24"/>
      <w:szCs w:val="22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837B0E"/>
    <w:pPr>
      <w:numPr>
        <w:numId w:val="2"/>
      </w:numPr>
    </w:pPr>
  </w:style>
  <w:style w:type="paragraph" w:customStyle="1" w:styleId="UH2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Heading1"/>
    <w:next w:val="Normal"/>
    <w:qFormat/>
    <w:rsid w:val="00524D6E"/>
    <w:pPr>
      <w:numPr>
        <w:numId w:val="0"/>
      </w:numPr>
    </w:pPr>
  </w:style>
  <w:style w:type="paragraph" w:customStyle="1" w:styleId="UH3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="Times New Roman"/>
      <w:spacing w:val="15"/>
    </w:rPr>
  </w:style>
  <w:style w:type="character" w:customStyle="1" w:styleId="SubtitleChar">
    <w:name w:val="Subtitle Char"/>
    <w:link w:val="Subtitle"/>
    <w:uiPriority w:val="11"/>
    <w:rsid w:val="00FE7211"/>
    <w:rPr>
      <w:rFonts w:ascii="Times New Roman" w:eastAsia="Times New Roman" w:hAnsi="Times New Roman"/>
      <w:spacing w:val="15"/>
      <w:sz w:val="28"/>
    </w:rPr>
  </w:style>
  <w:style w:type="numbering" w:customStyle="1" w:styleId="UListHanging">
    <w:name w:val="UList.Hanging"/>
    <w:uiPriority w:val="99"/>
    <w:rsid w:val="006A6509"/>
    <w:pPr>
      <w:numPr>
        <w:numId w:val="3"/>
      </w:numPr>
    </w:pPr>
  </w:style>
  <w:style w:type="numbering" w:customStyle="1" w:styleId="UListNoHanging">
    <w:name w:val="UList.NoHanging"/>
    <w:uiPriority w:val="99"/>
    <w:rsid w:val="00C1411E"/>
    <w:pPr>
      <w:numPr>
        <w:numId w:val="4"/>
      </w:numPr>
    </w:pPr>
  </w:style>
  <w:style w:type="numbering" w:customStyle="1" w:styleId="UListNoIndent">
    <w:name w:val="UList.NoIndent"/>
    <w:uiPriority w:val="99"/>
    <w:rsid w:val="009F3F93"/>
    <w:pPr>
      <w:numPr>
        <w:numId w:val="5"/>
      </w:numPr>
    </w:pPr>
  </w:style>
  <w:style w:type="paragraph" w:customStyle="1" w:styleId="Tnhcphn">
    <w:name w:val="Tên học phần"/>
    <w:basedOn w:val="Normal"/>
    <w:next w:val="Normal"/>
    <w:rsid w:val="00BD4239"/>
    <w:pPr>
      <w:spacing w:after="240" w:line="240" w:lineRule="auto"/>
      <w:ind w:firstLine="0"/>
      <w:jc w:val="center"/>
      <w:outlineLvl w:val="0"/>
    </w:pPr>
    <w:rPr>
      <w:b/>
    </w:rPr>
  </w:style>
  <w:style w:type="table" w:styleId="TableGrid">
    <w:name w:val="Table Grid"/>
    <w:basedOn w:val="TableNormal"/>
    <w:uiPriority w:val="39"/>
    <w:rsid w:val="001F0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757A52"/>
    <w:rPr>
      <w:b/>
      <w:i/>
      <w:iCs/>
    </w:rPr>
  </w:style>
  <w:style w:type="paragraph" w:customStyle="1" w:styleId="Table-Justified">
    <w:name w:val="Table-Justified"/>
    <w:basedOn w:val="Table"/>
    <w:qFormat/>
    <w:rsid w:val="00C43E77"/>
    <w:pPr>
      <w:spacing w:before="40" w:after="40"/>
      <w:jc w:val="both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132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C1327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00AD1"/>
    <w:rPr>
      <w:vertAlign w:val="superscript"/>
    </w:rPr>
  </w:style>
  <w:style w:type="numbering" w:customStyle="1" w:styleId="nhstrongbng">
    <w:name w:val="Đánh số trong bảng"/>
    <w:uiPriority w:val="99"/>
    <w:rsid w:val="00C66127"/>
    <w:pPr>
      <w:numPr>
        <w:numId w:val="6"/>
      </w:numPr>
    </w:pPr>
  </w:style>
  <w:style w:type="character" w:styleId="Strong">
    <w:name w:val="Strong"/>
    <w:uiPriority w:val="22"/>
    <w:qFormat/>
    <w:rsid w:val="00C66127"/>
    <w:rPr>
      <w:b/>
      <w:bCs/>
    </w:rPr>
  </w:style>
  <w:style w:type="paragraph" w:customStyle="1" w:styleId="DCCT-Level2">
    <w:name w:val="DCCT-Level2"/>
    <w:basedOn w:val="Normal"/>
    <w:qFormat/>
    <w:rsid w:val="00EC122C"/>
    <w:pPr>
      <w:numPr>
        <w:ilvl w:val="1"/>
        <w:numId w:val="12"/>
      </w:numPr>
    </w:pPr>
    <w:rPr>
      <w:iCs/>
    </w:rPr>
  </w:style>
  <w:style w:type="paragraph" w:customStyle="1" w:styleId="DCCT-Level1">
    <w:name w:val="DCCT-Level1"/>
    <w:basedOn w:val="Normal"/>
    <w:next w:val="DCCT-Level2"/>
    <w:qFormat/>
    <w:rsid w:val="002D3B27"/>
    <w:pPr>
      <w:numPr>
        <w:numId w:val="12"/>
      </w:numPr>
      <w:outlineLvl w:val="1"/>
    </w:pPr>
    <w:rPr>
      <w:b/>
      <w:lang w:val="vi-VN"/>
    </w:rPr>
  </w:style>
  <w:style w:type="paragraph" w:customStyle="1" w:styleId="DCCT-Level3">
    <w:name w:val="DCCT-Level3"/>
    <w:basedOn w:val="Normal"/>
    <w:qFormat/>
    <w:rsid w:val="00EC122C"/>
    <w:pPr>
      <w:numPr>
        <w:ilvl w:val="2"/>
        <w:numId w:val="12"/>
      </w:numPr>
    </w:pPr>
    <w:rPr>
      <w:i/>
      <w:iCs/>
    </w:rPr>
  </w:style>
  <w:style w:type="numbering" w:customStyle="1" w:styleId="Style1">
    <w:name w:val="Style1"/>
    <w:uiPriority w:val="99"/>
    <w:rsid w:val="002D3B27"/>
    <w:pPr>
      <w:numPr>
        <w:numId w:val="7"/>
      </w:numPr>
    </w:pPr>
  </w:style>
  <w:style w:type="paragraph" w:customStyle="1" w:styleId="DCCT-UL2">
    <w:name w:val="DCCT-UL2"/>
    <w:basedOn w:val="DCCT-Level2"/>
    <w:next w:val="DCCT-Level1"/>
    <w:qFormat/>
    <w:rsid w:val="003E7885"/>
    <w:pPr>
      <w:numPr>
        <w:ilvl w:val="0"/>
        <w:numId w:val="0"/>
      </w:numPr>
    </w:pPr>
  </w:style>
  <w:style w:type="paragraph" w:customStyle="1" w:styleId="DCCT-Level4">
    <w:name w:val="DCCT-Level4"/>
    <w:basedOn w:val="Normal"/>
    <w:qFormat/>
    <w:rsid w:val="002D3B27"/>
    <w:pPr>
      <w:numPr>
        <w:ilvl w:val="3"/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421B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1DF"/>
    <w:pPr>
      <w:ind w:left="720"/>
      <w:contextualSpacing/>
    </w:pPr>
  </w:style>
  <w:style w:type="paragraph" w:customStyle="1" w:styleId="Dngtiu">
    <w:name w:val="Dòng tiêu đề"/>
    <w:basedOn w:val="Normal"/>
    <w:next w:val="Normal"/>
    <w:rsid w:val="00894C8E"/>
    <w:pPr>
      <w:spacing w:line="240" w:lineRule="auto"/>
      <w:ind w:firstLine="0"/>
      <w:jc w:val="center"/>
    </w:pPr>
  </w:style>
  <w:style w:type="paragraph" w:customStyle="1" w:styleId="Tncng">
    <w:name w:val="Tên đề cương"/>
    <w:basedOn w:val="Normal"/>
    <w:rsid w:val="00D520B5"/>
    <w:pPr>
      <w:spacing w:before="240" w:line="240" w:lineRule="auto"/>
      <w:ind w:firstLine="0"/>
      <w:jc w:val="center"/>
    </w:pPr>
    <w:rPr>
      <w:b/>
      <w:caps/>
    </w:rPr>
  </w:style>
  <w:style w:type="character" w:styleId="CommentReference">
    <w:name w:val="annotation reference"/>
    <w:basedOn w:val="DefaultParagraphFont"/>
    <w:uiPriority w:val="99"/>
    <w:semiHidden/>
    <w:unhideWhenUsed/>
    <w:rsid w:val="007D2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A27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A27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77BCB"/>
    <w:rPr>
      <w:rFonts w:ascii="Times New Roman" w:hAnsi="Times New Roman"/>
      <w:sz w:val="24"/>
      <w:szCs w:val="22"/>
    </w:rPr>
  </w:style>
  <w:style w:type="numbering" w:customStyle="1" w:styleId="nhsmctiu">
    <w:name w:val="Đánh số mục tiêu"/>
    <w:uiPriority w:val="99"/>
    <w:rsid w:val="00DC67D7"/>
    <w:pPr>
      <w:numPr>
        <w:numId w:val="25"/>
      </w:numPr>
    </w:pPr>
  </w:style>
  <w:style w:type="paragraph" w:customStyle="1" w:styleId="Thngtinbihc">
    <w:name w:val="Thông tin bài học"/>
    <w:basedOn w:val="Table"/>
    <w:next w:val="Table"/>
    <w:qFormat/>
    <w:rsid w:val="005E5CD7"/>
    <w:pPr>
      <w:spacing w:before="120"/>
    </w:pPr>
    <w:rPr>
      <w:b/>
    </w:rPr>
  </w:style>
  <w:style w:type="paragraph" w:customStyle="1" w:styleId="Chthch">
    <w:name w:val="Chú thích"/>
    <w:basedOn w:val="Normal"/>
    <w:next w:val="Normal"/>
    <w:link w:val="ChthchChar"/>
    <w:qFormat/>
    <w:rsid w:val="000C3890"/>
    <w:pPr>
      <w:ind w:firstLine="0"/>
    </w:pPr>
    <w:rPr>
      <w:i/>
      <w:sz w:val="20"/>
    </w:rPr>
  </w:style>
  <w:style w:type="character" w:customStyle="1" w:styleId="ChthchChar">
    <w:name w:val="Chú thích Char"/>
    <w:basedOn w:val="DefaultParagraphFont"/>
    <w:link w:val="Chthch"/>
    <w:rsid w:val="000C3890"/>
    <w:rPr>
      <w:rFonts w:ascii="Times New Roman" w:hAnsi="Times New Roman"/>
      <w:i/>
      <w:szCs w:val="22"/>
    </w:rPr>
  </w:style>
  <w:style w:type="character" w:customStyle="1" w:styleId="fontstyle01">
    <w:name w:val="fontstyle01"/>
    <w:basedOn w:val="DefaultParagraphFont"/>
    <w:rsid w:val="00F91484"/>
    <w:rPr>
      <w:rFonts w:ascii="Glypha-Bold" w:hAnsi="Glypha-Bold" w:hint="default"/>
      <w:b/>
      <w:bCs/>
      <w:i w:val="0"/>
      <w:iCs w:val="0"/>
      <w:color w:val="231F20"/>
      <w:sz w:val="24"/>
      <w:szCs w:val="24"/>
    </w:rPr>
  </w:style>
  <w:style w:type="character" w:customStyle="1" w:styleId="a-declarative">
    <w:name w:val="a-declarative"/>
    <w:basedOn w:val="DefaultParagraphFont"/>
    <w:rsid w:val="00876196"/>
  </w:style>
  <w:style w:type="character" w:customStyle="1" w:styleId="a-color-secondary">
    <w:name w:val="a-color-secondary"/>
    <w:basedOn w:val="DefaultParagraphFont"/>
    <w:rsid w:val="00876196"/>
  </w:style>
  <w:style w:type="character" w:customStyle="1" w:styleId="a-size-extra-large">
    <w:name w:val="a-size-extra-large"/>
    <w:basedOn w:val="DefaultParagraphFont"/>
    <w:rsid w:val="00876196"/>
  </w:style>
  <w:style w:type="character" w:customStyle="1" w:styleId="a-size-large">
    <w:name w:val="a-size-large"/>
    <w:basedOn w:val="DefaultParagraphFont"/>
    <w:rsid w:val="00876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nc\_Templates\Ch&#432;&#417;ng%20tr&#236;nh%20chi%20ti&#7871;t%20h&#7885;c%20ph&#7847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5B22B-14F4-4BC5-BE81-DD9BBDD8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Chương trình chi tiết học phần.dotx</Template>
  <TotalTime>115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Thuấn</dc:creator>
  <cp:keywords/>
  <dc:description/>
  <cp:lastModifiedBy>Windows User</cp:lastModifiedBy>
  <cp:revision>12</cp:revision>
  <cp:lastPrinted>2018-10-13T17:40:00Z</cp:lastPrinted>
  <dcterms:created xsi:type="dcterms:W3CDTF">2018-10-13T17:34:00Z</dcterms:created>
  <dcterms:modified xsi:type="dcterms:W3CDTF">2022-06-30T03:21:00Z</dcterms:modified>
</cp:coreProperties>
</file>