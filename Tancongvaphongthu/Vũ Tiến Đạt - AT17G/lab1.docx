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B1640" w14:textId="77777777" w:rsidR="004621AF" w:rsidRDefault="004621AF" w:rsidP="004621AF">
      <w:pPr>
        <w:pStyle w:val="tiu"/>
        <w:jc w:val="both"/>
        <w:rPr>
          <w:lang w:val="vi-VN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F40066D" wp14:editId="3643689A">
            <wp:simplePos x="0" y="0"/>
            <wp:positionH relativeFrom="column">
              <wp:posOffset>17145</wp:posOffset>
            </wp:positionH>
            <wp:positionV relativeFrom="paragraph">
              <wp:posOffset>181610</wp:posOffset>
            </wp:positionV>
            <wp:extent cx="5724525" cy="8863965"/>
            <wp:effectExtent l="19050" t="19050" r="28575" b="13335"/>
            <wp:wrapNone/>
            <wp:docPr id="1877592526" name="Picture 5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ung do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86396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107517484"/>
      <w:bookmarkStart w:id="1" w:name="_Hlk134170736"/>
      <w:r>
        <w:rPr>
          <w:lang w:val="vi-VN"/>
        </w:rPr>
        <w:tab/>
      </w:r>
    </w:p>
    <w:p w14:paraId="794185B7" w14:textId="77777777" w:rsidR="004621AF" w:rsidRDefault="004621AF" w:rsidP="004621AF">
      <w:pPr>
        <w:jc w:val="center"/>
        <w:rPr>
          <w:lang w:val="vi-VN"/>
        </w:rPr>
      </w:pPr>
      <w:bookmarkStart w:id="2" w:name="_Hlk107517503"/>
      <w:bookmarkEnd w:id="0"/>
      <w:r>
        <w:rPr>
          <w:lang w:val="vi-VN"/>
        </w:rPr>
        <w:t>HỌC VIỆN KỸ THUẬT MẬT MÃ</w:t>
      </w:r>
    </w:p>
    <w:p w14:paraId="61B3B00B" w14:textId="77777777" w:rsidR="004621AF" w:rsidRDefault="004621AF" w:rsidP="004621AF">
      <w:pPr>
        <w:jc w:val="center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KHOA </w:t>
      </w:r>
      <w:r>
        <w:rPr>
          <w:b/>
          <w:bCs/>
          <w:sz w:val="32"/>
          <w:szCs w:val="32"/>
        </w:rPr>
        <w:t>AN TOÀN</w:t>
      </w:r>
      <w:r>
        <w:rPr>
          <w:b/>
          <w:bCs/>
          <w:sz w:val="32"/>
          <w:szCs w:val="32"/>
          <w:lang w:val="vi-VN"/>
        </w:rPr>
        <w:t xml:space="preserve"> THÔNG TIN</w:t>
      </w:r>
    </w:p>
    <w:p w14:paraId="45758BDC" w14:textId="77777777" w:rsidR="004621AF" w:rsidRDefault="004621AF" w:rsidP="004621AF">
      <w:pPr>
        <w:jc w:val="center"/>
        <w:rPr>
          <w:b/>
          <w:szCs w:val="28"/>
          <w:lang w:val="vi-VN"/>
        </w:rPr>
      </w:pPr>
      <w:r>
        <w:rPr>
          <w:noProof/>
          <w:lang w:val="vi-VN"/>
        </w:rPr>
        <w:drawing>
          <wp:inline distT="0" distB="0" distL="0" distR="0" wp14:anchorId="5310B017" wp14:editId="42403B85">
            <wp:extent cx="1059180" cy="1059180"/>
            <wp:effectExtent l="0" t="0" r="7620" b="7620"/>
            <wp:docPr id="170388993" name="Picture 2" descr="Logo HvKT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HvKTM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3460C" w14:textId="77777777" w:rsidR="004621AF" w:rsidRDefault="004621AF" w:rsidP="004621AF">
      <w:pPr>
        <w:rPr>
          <w:sz w:val="48"/>
          <w:szCs w:val="48"/>
          <w:lang w:val="vi-VN"/>
        </w:rPr>
      </w:pPr>
    </w:p>
    <w:p w14:paraId="4C230D01" w14:textId="272365E2" w:rsidR="004621AF" w:rsidRPr="00707FE7" w:rsidRDefault="004621AF" w:rsidP="004621AF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BÁO CÁO </w:t>
      </w:r>
      <w:r w:rsidR="001956F7">
        <w:rPr>
          <w:sz w:val="48"/>
          <w:szCs w:val="48"/>
        </w:rPr>
        <w:t>THỰC HÀNH</w:t>
      </w:r>
    </w:p>
    <w:p w14:paraId="77B6C69D" w14:textId="23DAD7F1" w:rsidR="004621AF" w:rsidRPr="001956F7" w:rsidRDefault="001956F7" w:rsidP="004621AF">
      <w:pPr>
        <w:jc w:val="center"/>
        <w:rPr>
          <w:b/>
          <w:sz w:val="44"/>
          <w:szCs w:val="44"/>
        </w:rPr>
      </w:pPr>
      <w:r w:rsidRPr="001956F7">
        <w:rPr>
          <w:b/>
          <w:sz w:val="44"/>
          <w:szCs w:val="44"/>
        </w:rPr>
        <w:t>TẤN CÔNG VÀ PHÒNG THỦ HỆ THỐNG</w:t>
      </w:r>
    </w:p>
    <w:p w14:paraId="39EE5A6A" w14:textId="7DD8F78E" w:rsidR="004621AF" w:rsidRDefault="004621AF" w:rsidP="004621AF">
      <w:pPr>
        <w:rPr>
          <w:b/>
          <w:bCs/>
          <w:lang w:val="vi-VN"/>
        </w:rPr>
      </w:pPr>
      <w:r>
        <w:rPr>
          <w:lang w:val="vi-VN"/>
        </w:rPr>
        <w:tab/>
      </w:r>
      <w:proofErr w:type="spellStart"/>
      <w:r w:rsidR="001956F7">
        <w:rPr>
          <w:b/>
          <w:bCs/>
          <w:szCs w:val="28"/>
        </w:rPr>
        <w:t>Bài</w:t>
      </w:r>
      <w:proofErr w:type="spellEnd"/>
      <w:r w:rsidR="001956F7">
        <w:rPr>
          <w:b/>
          <w:bCs/>
          <w:szCs w:val="28"/>
        </w:rPr>
        <w:t xml:space="preserve"> </w:t>
      </w:r>
      <w:proofErr w:type="spellStart"/>
      <w:r w:rsidR="001956F7">
        <w:rPr>
          <w:b/>
          <w:bCs/>
          <w:szCs w:val="28"/>
        </w:rPr>
        <w:t>thực</w:t>
      </w:r>
      <w:proofErr w:type="spellEnd"/>
      <w:r w:rsidR="001956F7">
        <w:rPr>
          <w:b/>
          <w:bCs/>
          <w:szCs w:val="28"/>
        </w:rPr>
        <w:t xml:space="preserve"> </w:t>
      </w:r>
      <w:proofErr w:type="spellStart"/>
      <w:r w:rsidR="001956F7">
        <w:rPr>
          <w:b/>
          <w:bCs/>
          <w:szCs w:val="28"/>
        </w:rPr>
        <w:t>hành</w:t>
      </w:r>
      <w:proofErr w:type="spellEnd"/>
      <w:r w:rsidR="001956F7">
        <w:rPr>
          <w:b/>
          <w:bCs/>
          <w:szCs w:val="28"/>
        </w:rPr>
        <w:t xml:space="preserve"> </w:t>
      </w:r>
      <w:proofErr w:type="spellStart"/>
      <w:r w:rsidR="001956F7">
        <w:rPr>
          <w:b/>
          <w:bCs/>
          <w:szCs w:val="28"/>
        </w:rPr>
        <w:t>số</w:t>
      </w:r>
      <w:proofErr w:type="spellEnd"/>
      <w:r w:rsidR="001956F7">
        <w:rPr>
          <w:b/>
          <w:bCs/>
          <w:szCs w:val="28"/>
        </w:rPr>
        <w:t xml:space="preserve"> 1</w:t>
      </w:r>
      <w:r>
        <w:rPr>
          <w:b/>
          <w:bCs/>
          <w:szCs w:val="28"/>
          <w:lang w:val="vi-VN"/>
        </w:rPr>
        <w:t xml:space="preserve">: </w:t>
      </w:r>
    </w:p>
    <w:p w14:paraId="71EFFC75" w14:textId="03D87FE6" w:rsidR="001956F7" w:rsidRDefault="001956F7" w:rsidP="004621A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DÒ QUÉT LỖ HỔNG VÀ</w:t>
      </w:r>
    </w:p>
    <w:p w14:paraId="51AA6DC8" w14:textId="0080F775" w:rsidR="004621AF" w:rsidRPr="00707FE7" w:rsidRDefault="001956F7" w:rsidP="004621A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KHAI THÁC MỘT SỐ LỖ HỔNG PHỔ BIẾN</w:t>
      </w:r>
    </w:p>
    <w:p w14:paraId="12426F18" w14:textId="77777777" w:rsidR="004621AF" w:rsidRDefault="004621AF" w:rsidP="004621AF">
      <w:pPr>
        <w:rPr>
          <w:szCs w:val="28"/>
          <w:lang w:val="vi-VN"/>
        </w:rPr>
      </w:pPr>
    </w:p>
    <w:p w14:paraId="114C9158" w14:textId="65C84BAF" w:rsidR="004621AF" w:rsidRDefault="004621AF" w:rsidP="008626EA">
      <w:pPr>
        <w:ind w:firstLine="720"/>
        <w:rPr>
          <w:szCs w:val="28"/>
          <w:lang w:val="vi-VN"/>
        </w:rPr>
      </w:pPr>
      <w:r>
        <w:rPr>
          <w:b/>
          <w:bCs/>
          <w:i/>
          <w:szCs w:val="28"/>
          <w:lang w:val="vi-VN"/>
        </w:rPr>
        <w:t>Nhóm sinh viên thực hiện:</w:t>
      </w:r>
      <w:r>
        <w:rPr>
          <w:b/>
          <w:bCs/>
          <w:i/>
          <w:szCs w:val="28"/>
          <w:lang w:val="vi-VN"/>
        </w:rPr>
        <w:tab/>
      </w:r>
      <w:r>
        <w:rPr>
          <w:szCs w:val="28"/>
          <w:lang w:val="vi-VN"/>
        </w:rPr>
        <w:t>Vũ Tiến Đạt</w:t>
      </w:r>
      <w:r>
        <w:rPr>
          <w:szCs w:val="28"/>
          <w:lang w:val="vi-VN"/>
        </w:rPr>
        <w:tab/>
      </w:r>
      <w:r>
        <w:rPr>
          <w:szCs w:val="28"/>
          <w:lang w:val="vi-VN"/>
        </w:rPr>
        <w:tab/>
        <w:t>AT170609</w:t>
      </w:r>
    </w:p>
    <w:p w14:paraId="4FD95B5D" w14:textId="13795BCB" w:rsidR="00DB1618" w:rsidRPr="00DB1618" w:rsidRDefault="00DB1618" w:rsidP="008626EA">
      <w:pPr>
        <w:ind w:firstLine="720"/>
        <w:rPr>
          <w:szCs w:val="28"/>
        </w:rPr>
      </w:pPr>
      <w:proofErr w:type="spellStart"/>
      <w:r w:rsidRPr="00DB1618">
        <w:rPr>
          <w:b/>
          <w:bCs/>
          <w:szCs w:val="28"/>
        </w:rPr>
        <w:t>Lớp</w:t>
      </w:r>
      <w:proofErr w:type="spellEnd"/>
      <w:r w:rsidRPr="00DB1618">
        <w:rPr>
          <w:b/>
          <w:bCs/>
          <w:szCs w:val="28"/>
        </w:rPr>
        <w:t>: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AT17G</w:t>
      </w:r>
    </w:p>
    <w:p w14:paraId="7E088A5D" w14:textId="63808B2F" w:rsidR="0045370C" w:rsidRPr="0045370C" w:rsidRDefault="0045370C" w:rsidP="008626EA">
      <w:pPr>
        <w:ind w:firstLine="720"/>
        <w:rPr>
          <w:szCs w:val="28"/>
        </w:rPr>
      </w:pPr>
      <w:proofErr w:type="spellStart"/>
      <w:r w:rsidRPr="0045370C">
        <w:rPr>
          <w:b/>
          <w:bCs/>
          <w:szCs w:val="28"/>
        </w:rPr>
        <w:t>Thời</w:t>
      </w:r>
      <w:proofErr w:type="spellEnd"/>
      <w:r w:rsidRPr="0045370C">
        <w:rPr>
          <w:b/>
          <w:bCs/>
          <w:szCs w:val="28"/>
        </w:rPr>
        <w:t xml:space="preserve"> </w:t>
      </w:r>
      <w:proofErr w:type="spellStart"/>
      <w:r w:rsidRPr="0045370C">
        <w:rPr>
          <w:b/>
          <w:bCs/>
          <w:szCs w:val="28"/>
        </w:rPr>
        <w:t>gian</w:t>
      </w:r>
      <w:proofErr w:type="spellEnd"/>
      <w:r w:rsidRPr="0045370C">
        <w:rPr>
          <w:b/>
          <w:bCs/>
          <w:szCs w:val="28"/>
        </w:rPr>
        <w:t xml:space="preserve"> </w:t>
      </w:r>
      <w:proofErr w:type="spellStart"/>
      <w:r w:rsidRPr="0045370C">
        <w:rPr>
          <w:b/>
          <w:bCs/>
          <w:szCs w:val="28"/>
        </w:rPr>
        <w:t>nộp</w:t>
      </w:r>
      <w:proofErr w:type="spellEnd"/>
      <w:r w:rsidRPr="0045370C">
        <w:rPr>
          <w:b/>
          <w:bCs/>
          <w:szCs w:val="28"/>
        </w:rPr>
        <w:t xml:space="preserve"> </w:t>
      </w:r>
      <w:proofErr w:type="spellStart"/>
      <w:r w:rsidRPr="0045370C">
        <w:rPr>
          <w:b/>
          <w:bCs/>
          <w:szCs w:val="28"/>
        </w:rPr>
        <w:t>bài</w:t>
      </w:r>
      <w:proofErr w:type="spellEnd"/>
      <w:r w:rsidRPr="0045370C">
        <w:rPr>
          <w:b/>
          <w:bCs/>
          <w:szCs w:val="28"/>
        </w:rPr>
        <w:t>: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1/12/2023</w:t>
      </w:r>
    </w:p>
    <w:p w14:paraId="01FF9C36" w14:textId="02C94C10" w:rsidR="004621AF" w:rsidRPr="001956F7" w:rsidRDefault="004621AF" w:rsidP="004621AF">
      <w:pPr>
        <w:rPr>
          <w:szCs w:val="28"/>
        </w:rPr>
      </w:pPr>
      <w:r>
        <w:rPr>
          <w:szCs w:val="28"/>
          <w:lang w:val="vi-VN"/>
        </w:rPr>
        <w:tab/>
      </w:r>
      <w:r>
        <w:rPr>
          <w:b/>
          <w:bCs/>
          <w:i/>
          <w:szCs w:val="28"/>
          <w:lang w:val="vi-VN"/>
        </w:rPr>
        <w:t>Giảng viên hướng dẫn</w:t>
      </w:r>
      <w:r>
        <w:rPr>
          <w:i/>
          <w:szCs w:val="28"/>
          <w:lang w:val="vi-VN"/>
        </w:rPr>
        <w:t xml:space="preserve">:  </w:t>
      </w:r>
      <w:r>
        <w:rPr>
          <w:i/>
          <w:szCs w:val="28"/>
          <w:lang w:val="vi-VN"/>
        </w:rPr>
        <w:tab/>
      </w:r>
      <w:r w:rsidR="001956F7">
        <w:rPr>
          <w:szCs w:val="28"/>
        </w:rPr>
        <w:t xml:space="preserve">Phạm Minh </w:t>
      </w:r>
      <w:proofErr w:type="spellStart"/>
      <w:r w:rsidR="001956F7">
        <w:rPr>
          <w:szCs w:val="28"/>
        </w:rPr>
        <w:t>Thuấn</w:t>
      </w:r>
      <w:proofErr w:type="spellEnd"/>
    </w:p>
    <w:p w14:paraId="46187D76" w14:textId="3E2BA682" w:rsidR="004621AF" w:rsidRDefault="008626EA" w:rsidP="008626EA">
      <w:pPr>
        <w:tabs>
          <w:tab w:val="left" w:pos="1128"/>
          <w:tab w:val="left" w:pos="1644"/>
        </w:tabs>
        <w:rPr>
          <w:szCs w:val="28"/>
          <w:lang w:val="vi-VN"/>
        </w:rPr>
      </w:pPr>
      <w:r>
        <w:rPr>
          <w:szCs w:val="28"/>
          <w:lang w:val="vi-VN"/>
        </w:rPr>
        <w:tab/>
      </w:r>
      <w:r>
        <w:rPr>
          <w:szCs w:val="28"/>
          <w:lang w:val="vi-VN"/>
        </w:rPr>
        <w:tab/>
      </w:r>
    </w:p>
    <w:p w14:paraId="3491FA67" w14:textId="6833E580" w:rsidR="004621AF" w:rsidRDefault="004621AF" w:rsidP="004621AF">
      <w:pPr>
        <w:jc w:val="center"/>
        <w:rPr>
          <w:szCs w:val="28"/>
          <w:lang w:val="vi-VN"/>
        </w:rPr>
      </w:pPr>
      <w:r>
        <w:rPr>
          <w:szCs w:val="28"/>
          <w:lang w:val="vi-VN"/>
        </w:rPr>
        <w:t xml:space="preserve">Hà Nội, </w:t>
      </w:r>
      <w:r w:rsidR="001956F7">
        <w:rPr>
          <w:szCs w:val="28"/>
        </w:rPr>
        <w:t>2</w:t>
      </w:r>
      <w:r w:rsidR="00F61BDD">
        <w:rPr>
          <w:szCs w:val="28"/>
        </w:rPr>
        <w:t>9</w:t>
      </w:r>
      <w:r>
        <w:rPr>
          <w:szCs w:val="28"/>
        </w:rPr>
        <w:t>-1</w:t>
      </w:r>
      <w:r w:rsidR="00F61BDD">
        <w:rPr>
          <w:szCs w:val="28"/>
        </w:rPr>
        <w:t>1</w:t>
      </w:r>
      <w:r>
        <w:rPr>
          <w:szCs w:val="28"/>
          <w:lang w:val="vi-VN"/>
        </w:rPr>
        <w:t>-202</w:t>
      </w:r>
      <w:bookmarkEnd w:id="2"/>
      <w:r>
        <w:rPr>
          <w:szCs w:val="28"/>
          <w:lang w:val="vi-VN"/>
        </w:rPr>
        <w:t>3</w:t>
      </w:r>
      <w:r>
        <w:rPr>
          <w:szCs w:val="28"/>
          <w:lang w:val="vi-VN"/>
        </w:rPr>
        <w:br w:type="page"/>
      </w:r>
    </w:p>
    <w:bookmarkEnd w:id="1"/>
    <w:p w14:paraId="7BCD5406" w14:textId="04941BBE" w:rsidR="006234C1" w:rsidRPr="006234C1" w:rsidRDefault="006234C1" w:rsidP="006234C1">
      <w:pPr>
        <w:rPr>
          <w:lang w:val="de-DE"/>
        </w:rPr>
        <w:sectPr w:rsidR="006234C1" w:rsidRPr="006234C1" w:rsidSect="00B836A5">
          <w:footerReference w:type="even" r:id="rId10"/>
          <w:footerReference w:type="default" r:id="rId11"/>
          <w:type w:val="oddPage"/>
          <w:pgSz w:w="11906" w:h="16838" w:code="9"/>
          <w:pgMar w:top="1134" w:right="1138" w:bottom="1411" w:left="1699" w:header="850" w:footer="432" w:gutter="0"/>
          <w:pgNumType w:fmt="lowerRoman" w:start="1"/>
          <w:cols w:space="454"/>
          <w:docGrid w:type="lines" w:linePitch="360"/>
        </w:sectPr>
      </w:pPr>
    </w:p>
    <w:sdt>
      <w:sdtPr>
        <w:rPr>
          <w:rFonts w:ascii="Times New Roman" w:eastAsiaTheme="minorHAnsi" w:hAnsi="Times New Roman" w:cs="Angsana New"/>
          <w:color w:val="auto"/>
          <w:kern w:val="2"/>
          <w:sz w:val="24"/>
          <w:szCs w:val="24"/>
        </w:rPr>
        <w:id w:val="453381792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  <w:sz w:val="26"/>
          <w:szCs w:val="28"/>
        </w:rPr>
      </w:sdtEndPr>
      <w:sdtContent>
        <w:p w14:paraId="38F8900A" w14:textId="2B6E5388" w:rsidR="00B87042" w:rsidRPr="00FF2FC1" w:rsidRDefault="00B87042" w:rsidP="00B87042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lang w:val="de-DE"/>
            </w:rPr>
          </w:pPr>
          <w:r w:rsidRPr="00FF2FC1">
            <w:rPr>
              <w:rFonts w:ascii="Times New Roman" w:hAnsi="Times New Roman" w:cs="Times New Roman"/>
              <w:b/>
              <w:bCs/>
              <w:color w:val="000000" w:themeColor="text1"/>
              <w:lang w:val="de-DE"/>
            </w:rPr>
            <w:t>MỤC LỤC</w:t>
          </w:r>
        </w:p>
        <w:p w14:paraId="722EB69B" w14:textId="1965290B" w:rsidR="00E70CC6" w:rsidRDefault="00B87042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r w:rsidRPr="00FF2FC1">
            <w:rPr>
              <w:rFonts w:cs="Times New Roman"/>
              <w:sz w:val="26"/>
              <w:szCs w:val="26"/>
            </w:rPr>
            <w:fldChar w:fldCharType="begin"/>
          </w:r>
          <w:r w:rsidRPr="00FF2FC1">
            <w:rPr>
              <w:rFonts w:cs="Times New Roman"/>
              <w:sz w:val="26"/>
              <w:szCs w:val="26"/>
            </w:rPr>
            <w:instrText xml:space="preserve"> TOC \o "1-3" \h \z \u </w:instrText>
          </w:r>
          <w:r w:rsidRPr="00FF2FC1">
            <w:rPr>
              <w:rFonts w:cs="Times New Roman"/>
              <w:sz w:val="26"/>
              <w:szCs w:val="26"/>
            </w:rPr>
            <w:fldChar w:fldCharType="separate"/>
          </w:r>
          <w:hyperlink w:anchor="_Toc152349288" w:history="1">
            <w:r w:rsidR="00E70CC6" w:rsidRPr="009F7A95">
              <w:rPr>
                <w:rStyle w:val="Hyperlink"/>
                <w:noProof/>
                <w:lang w:val="vi-VN"/>
              </w:rPr>
              <w:t>CHƯƠNG 1.</w:t>
            </w:r>
            <w:r w:rsidR="00E70CC6" w:rsidRPr="009F7A95">
              <w:rPr>
                <w:rStyle w:val="Hyperlink"/>
                <w:noProof/>
              </w:rPr>
              <w:t xml:space="preserve"> Chuẩn bị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_Toc152349288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2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0520573E" w14:textId="1A2BB37F" w:rsidR="00E70CC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52349289" w:history="1">
            <w:r w:rsidR="00E70CC6" w:rsidRPr="009F7A95">
              <w:rPr>
                <w:rStyle w:val="Hyperlink"/>
                <w:noProof/>
              </w:rPr>
              <w:t>1.1 Mô hình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_Toc152349289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2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44BF8D9C" w14:textId="6D4C3525" w:rsidR="00E70CC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14:ligatures w14:val="standardContextual"/>
            </w:rPr>
          </w:pPr>
          <w:hyperlink w:anchor="_Toc152349290" w:history="1">
            <w:r w:rsidR="00E70CC6" w:rsidRPr="009F7A95">
              <w:rPr>
                <w:rStyle w:val="Hyperlink"/>
                <w:noProof/>
              </w:rPr>
              <w:t>CHƯƠNG 2. Thực hành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_Toc152349290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4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03A87A55" w14:textId="6B0FE060" w:rsidR="00E70CC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52349291" w:history="1">
            <w:r w:rsidR="00E70CC6" w:rsidRPr="009F7A95">
              <w:rPr>
                <w:rStyle w:val="Hyperlink"/>
                <w:noProof/>
              </w:rPr>
              <w:t>2.1 Port 21 vsftpd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_Toc152349291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4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7169CE7E" w14:textId="58F56727" w:rsidR="00E70CC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52349292" w:history="1">
            <w:r w:rsidR="00E70CC6" w:rsidRPr="009F7A95">
              <w:rPr>
                <w:rStyle w:val="Hyperlink"/>
                <w:noProof/>
              </w:rPr>
              <w:t>2.2 Port 23 telnet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_Toc152349292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6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032399C9" w14:textId="3B674B06" w:rsidR="00E70CC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52349293" w:history="1">
            <w:r w:rsidR="00E70CC6" w:rsidRPr="009F7A95">
              <w:rPr>
                <w:rStyle w:val="Hyperlink"/>
                <w:noProof/>
              </w:rPr>
              <w:t>2.3 Port 80 apache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_Toc152349293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7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07CF579D" w14:textId="7964AF8D" w:rsidR="00E70CC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52349294" w:history="1">
            <w:r w:rsidR="00E70CC6" w:rsidRPr="009F7A95">
              <w:rPr>
                <w:rStyle w:val="Hyperlink"/>
                <w:noProof/>
              </w:rPr>
              <w:t>2.4 Port 445 samba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_Toc152349294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8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3860E03B" w14:textId="1A7ADC1D" w:rsidR="00E70CC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52349295" w:history="1">
            <w:r w:rsidR="00E70CC6" w:rsidRPr="009F7A95">
              <w:rPr>
                <w:rStyle w:val="Hyperlink"/>
                <w:noProof/>
              </w:rPr>
              <w:t>2.5 Port 1099 Java-RMI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_Toc152349295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10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7786F8C2" w14:textId="369A2142" w:rsidR="00E70CC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52349296" w:history="1">
            <w:r w:rsidR="00E70CC6" w:rsidRPr="009F7A95">
              <w:rPr>
                <w:rStyle w:val="Hyperlink"/>
                <w:noProof/>
              </w:rPr>
              <w:t>2.6 Port 3632 distccd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_Toc152349296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12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10022A62" w14:textId="0947C0F7" w:rsidR="00E70CC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52349297" w:history="1">
            <w:r w:rsidR="00E70CC6" w:rsidRPr="009F7A95">
              <w:rPr>
                <w:rStyle w:val="Hyperlink"/>
                <w:noProof/>
              </w:rPr>
              <w:t>2.7 Port 5432 PostgreSQL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_Toc152349297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14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3E20A77A" w14:textId="16437E5D" w:rsidR="00E70CC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52349298" w:history="1">
            <w:r w:rsidR="00E70CC6" w:rsidRPr="009F7A95">
              <w:rPr>
                <w:rStyle w:val="Hyperlink"/>
                <w:noProof/>
              </w:rPr>
              <w:t>2.8 Port 6667 IRC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_Toc152349298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17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05C5BDCE" w14:textId="1F326BCF" w:rsidR="00E70CC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i w:val="0"/>
              <w:noProof/>
              <w:sz w:val="22"/>
              <w:szCs w:val="22"/>
              <w14:ligatures w14:val="standardContextual"/>
            </w:rPr>
          </w:pPr>
          <w:hyperlink w:anchor="_Toc152349299" w:history="1">
            <w:r w:rsidR="00E70CC6" w:rsidRPr="009F7A95">
              <w:rPr>
                <w:rStyle w:val="Hyperlink"/>
                <w:noProof/>
              </w:rPr>
              <w:t>2.9 Port 8180 tomcat</w:t>
            </w:r>
            <w:r w:rsidR="00E70CC6">
              <w:rPr>
                <w:noProof/>
                <w:webHidden/>
              </w:rPr>
              <w:tab/>
            </w:r>
            <w:r w:rsidR="00E70CC6">
              <w:rPr>
                <w:noProof/>
                <w:webHidden/>
              </w:rPr>
              <w:fldChar w:fldCharType="begin"/>
            </w:r>
            <w:r w:rsidR="00E70CC6">
              <w:rPr>
                <w:noProof/>
                <w:webHidden/>
              </w:rPr>
              <w:instrText xml:space="preserve"> PAGEREF _Toc152349299 \h </w:instrText>
            </w:r>
            <w:r w:rsidR="00E70CC6">
              <w:rPr>
                <w:noProof/>
                <w:webHidden/>
              </w:rPr>
            </w:r>
            <w:r w:rsidR="00E70CC6">
              <w:rPr>
                <w:noProof/>
                <w:webHidden/>
              </w:rPr>
              <w:fldChar w:fldCharType="separate"/>
            </w:r>
            <w:r w:rsidR="00E70CC6">
              <w:rPr>
                <w:noProof/>
                <w:webHidden/>
              </w:rPr>
              <w:t>18</w:t>
            </w:r>
            <w:r w:rsidR="00E70CC6">
              <w:rPr>
                <w:noProof/>
                <w:webHidden/>
              </w:rPr>
              <w:fldChar w:fldCharType="end"/>
            </w:r>
          </w:hyperlink>
        </w:p>
        <w:p w14:paraId="4FF00FF3" w14:textId="0E0F2A15" w:rsidR="00872C1D" w:rsidRPr="00B02A69" w:rsidRDefault="00B87042" w:rsidP="00872C1D">
          <w:pPr>
            <w:rPr>
              <w:rFonts w:cs="Times New Roman"/>
              <w:szCs w:val="28"/>
            </w:rPr>
          </w:pPr>
          <w:r w:rsidRPr="00FF2FC1">
            <w:rPr>
              <w:rFonts w:cs="Times New Roman"/>
              <w:b/>
              <w:bCs/>
              <w:noProof/>
              <w:szCs w:val="26"/>
            </w:rPr>
            <w:fldChar w:fldCharType="end"/>
          </w:r>
        </w:p>
      </w:sdtContent>
    </w:sdt>
    <w:bookmarkStart w:id="3" w:name="_Toc120699458" w:displacedByCustomXml="prev"/>
    <w:p w14:paraId="02162051" w14:textId="25E2631F" w:rsidR="00F25DC8" w:rsidRPr="00F25DC8" w:rsidRDefault="00F25DC8" w:rsidP="00F25DC8">
      <w:pPr>
        <w:spacing w:before="0" w:after="200" w:line="276" w:lineRule="auto"/>
        <w:jc w:val="left"/>
      </w:pPr>
      <w:r>
        <w:br w:type="page"/>
      </w:r>
    </w:p>
    <w:p w14:paraId="22849206" w14:textId="48294220" w:rsidR="00F25DC8" w:rsidRDefault="0060445D" w:rsidP="0060445D">
      <w:pPr>
        <w:pStyle w:val="Heading1"/>
        <w:rPr>
          <w:lang w:val="vi-VN"/>
        </w:rPr>
      </w:pPr>
      <w:bookmarkStart w:id="4" w:name="_Toc152349288"/>
      <w:bookmarkEnd w:id="3"/>
      <w:proofErr w:type="spellStart"/>
      <w:r>
        <w:lastRenderedPageBreak/>
        <w:t>Chuẩn</w:t>
      </w:r>
      <w:proofErr w:type="spellEnd"/>
      <w:r>
        <w:t xml:space="preserve"> </w:t>
      </w:r>
      <w:proofErr w:type="spellStart"/>
      <w:r>
        <w:t>bị</w:t>
      </w:r>
      <w:bookmarkEnd w:id="4"/>
      <w:proofErr w:type="spellEnd"/>
    </w:p>
    <w:p w14:paraId="52E2BD5B" w14:textId="60B4A3D1" w:rsidR="00F25DC8" w:rsidRDefault="00ED766D" w:rsidP="00F25DC8">
      <w:pPr>
        <w:pStyle w:val="Heading2"/>
        <w:rPr>
          <w:szCs w:val="28"/>
        </w:rPr>
      </w:pPr>
      <w:bookmarkStart w:id="5" w:name="_Toc152349289"/>
      <w:proofErr w:type="spellStart"/>
      <w:r>
        <w:rPr>
          <w:szCs w:val="28"/>
        </w:rPr>
        <w:t>Mô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bookmarkEnd w:id="5"/>
      <w:proofErr w:type="spellEnd"/>
    </w:p>
    <w:p w14:paraId="735629B3" w14:textId="1184331A" w:rsidR="00ED766D" w:rsidRDefault="008C3F4F" w:rsidP="00ED766D">
      <w:r w:rsidRPr="00ED766D">
        <w:rPr>
          <w:noProof/>
        </w:rPr>
        <w:drawing>
          <wp:inline distT="0" distB="0" distL="0" distR="0" wp14:anchorId="17A9161C" wp14:editId="2C711D08">
            <wp:extent cx="5731510" cy="1744980"/>
            <wp:effectExtent l="0" t="0" r="2540" b="7620"/>
            <wp:docPr id="10697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574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66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E074C6" wp14:editId="38BD27C8">
                <wp:simplePos x="0" y="0"/>
                <wp:positionH relativeFrom="margin">
                  <wp:align>left</wp:align>
                </wp:positionH>
                <wp:positionV relativeFrom="paragraph">
                  <wp:posOffset>1893570</wp:posOffset>
                </wp:positionV>
                <wp:extent cx="5731510" cy="635"/>
                <wp:effectExtent l="0" t="0" r="2540" b="0"/>
                <wp:wrapTopAndBottom/>
                <wp:docPr id="17289759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44E14D" w14:textId="3E33EC12" w:rsidR="00ED766D" w:rsidRPr="00D728C4" w:rsidRDefault="00ED766D" w:rsidP="00ED766D">
                            <w:pPr>
                              <w:pStyle w:val="Caption"/>
                              <w:rPr>
                                <w:sz w:val="26"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</w:t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Mô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E074C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149.1pt;width:451.3pt;height:.05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" stroked="f">
                <v:textbox style="mso-fit-shape-to-text:t" inset="0,0,0,0">
                  <w:txbxContent>
                    <w:p w14:paraId="1D44E14D" w14:textId="3E33EC12" w:rsidR="00ED766D" w:rsidRPr="00D728C4" w:rsidRDefault="00ED766D" w:rsidP="00ED766D">
                      <w:pPr>
                        <w:pStyle w:val="Caption"/>
                        <w:rPr>
                          <w:sz w:val="26"/>
                          <w:szCs w:val="20"/>
                        </w:rPr>
                      </w:pPr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</w:t>
                      </w:r>
                      <w:fldSimple w:instr=" SEQ Figure \* ARABIC \s 1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Mô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1C967AD" w14:textId="789F5B8D" w:rsidR="00ED766D" w:rsidRDefault="00ED766D" w:rsidP="00ED766D"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Parrot Security:</w:t>
      </w:r>
    </w:p>
    <w:p w14:paraId="024C6159" w14:textId="1815A7B6" w:rsidR="00ED766D" w:rsidRDefault="008C3F4F" w:rsidP="00ED766D">
      <w:r>
        <w:rPr>
          <w:noProof/>
        </w:rPr>
        <w:drawing>
          <wp:inline distT="0" distB="0" distL="0" distR="0" wp14:anchorId="11CFBE85" wp14:editId="4A75EC9D">
            <wp:extent cx="5731510" cy="3038475"/>
            <wp:effectExtent l="0" t="0" r="2540" b="9525"/>
            <wp:docPr id="5403509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244F" w14:textId="77777777" w:rsidR="008C3F4F" w:rsidRDefault="008C3F4F" w:rsidP="00ED766D"/>
    <w:p w14:paraId="7029CCCD" w14:textId="77777777" w:rsidR="008C3F4F" w:rsidRDefault="008C3F4F" w:rsidP="00ED766D"/>
    <w:p w14:paraId="17D9ED28" w14:textId="77777777" w:rsidR="008C3F4F" w:rsidRDefault="008C3F4F" w:rsidP="00ED766D"/>
    <w:p w14:paraId="298B6F90" w14:textId="77777777" w:rsidR="008C3F4F" w:rsidRDefault="008C3F4F" w:rsidP="00ED766D"/>
    <w:p w14:paraId="706D4855" w14:textId="77777777" w:rsidR="008C3F4F" w:rsidRDefault="008C3F4F" w:rsidP="00ED766D"/>
    <w:p w14:paraId="705654FE" w14:textId="77777777" w:rsidR="008C3F4F" w:rsidRDefault="008C3F4F" w:rsidP="00ED766D"/>
    <w:p w14:paraId="622A5DC2" w14:textId="2B7CDDD1" w:rsidR="00ED766D" w:rsidRDefault="00ED766D" w:rsidP="00ED766D">
      <w:r>
        <w:lastRenderedPageBreak/>
        <w:t xml:space="preserve">Nmap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>:</w:t>
      </w:r>
    </w:p>
    <w:p w14:paraId="39833655" w14:textId="5D07DD6A" w:rsidR="00ED766D" w:rsidRDefault="008C3F4F" w:rsidP="00ED766D">
      <w:r>
        <w:rPr>
          <w:noProof/>
        </w:rPr>
        <w:drawing>
          <wp:inline distT="0" distB="0" distL="0" distR="0" wp14:anchorId="11C6007B" wp14:editId="4FEECC5F">
            <wp:extent cx="5731510" cy="3198495"/>
            <wp:effectExtent l="0" t="0" r="2540" b="1905"/>
            <wp:docPr id="209794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58A4D" w14:textId="5F3CF8EF" w:rsidR="00ED766D" w:rsidRDefault="00ED766D" w:rsidP="00ED766D"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metasploitable</w:t>
      </w:r>
      <w:proofErr w:type="spellEnd"/>
      <w:r>
        <w:t xml:space="preserve"> 2:</w:t>
      </w:r>
    </w:p>
    <w:p w14:paraId="08937396" w14:textId="0B0297F8" w:rsidR="00ED766D" w:rsidRDefault="00ED766D" w:rsidP="00ED766D">
      <w:r>
        <w:rPr>
          <w:noProof/>
        </w:rPr>
        <w:drawing>
          <wp:inline distT="0" distB="0" distL="0" distR="0" wp14:anchorId="25DF157A" wp14:editId="02FEFB7D">
            <wp:extent cx="5684520" cy="2362200"/>
            <wp:effectExtent l="0" t="0" r="0" b="0"/>
            <wp:docPr id="20569206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BBFD" w14:textId="77777777" w:rsidR="00ED766D" w:rsidRDefault="00ED766D" w:rsidP="00ED766D"/>
    <w:p w14:paraId="3AE22A9B" w14:textId="77777777" w:rsidR="00ED766D" w:rsidRDefault="00ED766D" w:rsidP="00ED766D"/>
    <w:p w14:paraId="5A847AF4" w14:textId="77777777" w:rsidR="00ED766D" w:rsidRDefault="00ED766D" w:rsidP="00ED766D"/>
    <w:p w14:paraId="38C1E266" w14:textId="77777777" w:rsidR="00ED766D" w:rsidRDefault="00ED766D" w:rsidP="00ED766D"/>
    <w:p w14:paraId="0F259955" w14:textId="080B352F" w:rsidR="00ED766D" w:rsidRDefault="00ED766D" w:rsidP="00ED766D">
      <w:pPr>
        <w:pStyle w:val="Heading1"/>
      </w:pPr>
      <w:bookmarkStart w:id="6" w:name="_Toc152349290"/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hành</w:t>
      </w:r>
      <w:bookmarkEnd w:id="6"/>
      <w:proofErr w:type="spellEnd"/>
    </w:p>
    <w:p w14:paraId="1D1584BD" w14:textId="37F70F86" w:rsidR="00ED766D" w:rsidRDefault="00ED766D" w:rsidP="00ED766D">
      <w:pPr>
        <w:pStyle w:val="Heading2"/>
      </w:pPr>
      <w:bookmarkStart w:id="7" w:name="_Toc152349291"/>
      <w:r>
        <w:t xml:space="preserve">Port 21 </w:t>
      </w:r>
      <w:proofErr w:type="spellStart"/>
      <w:r>
        <w:t>vsftpd</w:t>
      </w:r>
      <w:bookmarkEnd w:id="7"/>
      <w:proofErr w:type="spellEnd"/>
    </w:p>
    <w:p w14:paraId="5D6D6B80" w14:textId="4F2AE168" w:rsidR="00ED766D" w:rsidRPr="00ED766D" w:rsidRDefault="00ED766D" w:rsidP="00ED766D">
      <w:proofErr w:type="spellStart"/>
      <w:r>
        <w:t>Tìm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vsftpd</w:t>
      </w:r>
      <w:proofErr w:type="spellEnd"/>
      <w:r w:rsidR="005D0A9A">
        <w:t xml:space="preserve"> </w:t>
      </w:r>
      <w:proofErr w:type="spellStart"/>
      <w:r w:rsidR="005D0A9A">
        <w:t>thấy</w:t>
      </w:r>
      <w:proofErr w:type="spellEnd"/>
      <w:r w:rsidR="005D0A9A">
        <w:t xml:space="preserve"> 1 module:</w:t>
      </w:r>
    </w:p>
    <w:p w14:paraId="32B45411" w14:textId="298AAE83" w:rsidR="00ED766D" w:rsidRDefault="00ED766D" w:rsidP="00ED766D">
      <w:r>
        <w:rPr>
          <w:noProof/>
        </w:rPr>
        <w:drawing>
          <wp:inline distT="0" distB="0" distL="0" distR="0" wp14:anchorId="0F41DFC6" wp14:editId="6C2D123D">
            <wp:extent cx="5731510" cy="1521460"/>
            <wp:effectExtent l="0" t="0" r="2540" b="2540"/>
            <wp:docPr id="1018503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BDF0" w14:textId="77777777" w:rsidR="00ED766D" w:rsidRDefault="00ED766D" w:rsidP="00ED766D"/>
    <w:p w14:paraId="5B86E7BF" w14:textId="3CBA7616" w:rsidR="005D0A9A" w:rsidRDefault="005D0A9A" w:rsidP="00ED766D">
      <w:r>
        <w:t xml:space="preserve">Ta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>:</w:t>
      </w:r>
    </w:p>
    <w:p w14:paraId="5CA3A277" w14:textId="047C85D5" w:rsidR="005D0A9A" w:rsidRDefault="005D0A9A" w:rsidP="00ED766D">
      <w:r>
        <w:rPr>
          <w:noProof/>
        </w:rPr>
        <w:drawing>
          <wp:inline distT="0" distB="0" distL="0" distR="0" wp14:anchorId="4987F107" wp14:editId="2BFF204E">
            <wp:extent cx="5731510" cy="3373755"/>
            <wp:effectExtent l="0" t="0" r="2540" b="0"/>
            <wp:docPr id="8257186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6002" w14:textId="77777777" w:rsidR="005D0A9A" w:rsidRDefault="005D0A9A" w:rsidP="00ED766D"/>
    <w:p w14:paraId="023056C8" w14:textId="2CE22460" w:rsidR="005D0A9A" w:rsidRDefault="005D0A9A" w:rsidP="00ED766D"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7E844630" w14:textId="4F9AC31A" w:rsidR="005D0A9A" w:rsidRDefault="005D0A9A" w:rsidP="00ED766D">
      <w:r>
        <w:rPr>
          <w:noProof/>
        </w:rPr>
        <w:drawing>
          <wp:inline distT="0" distB="0" distL="0" distR="0" wp14:anchorId="2231281C" wp14:editId="6CBFD8DE">
            <wp:extent cx="5731510" cy="313055"/>
            <wp:effectExtent l="0" t="0" r="2540" b="0"/>
            <wp:docPr id="15992879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6FD9" w14:textId="77777777" w:rsidR="005D0A9A" w:rsidRDefault="005D0A9A" w:rsidP="00ED766D"/>
    <w:p w14:paraId="4E0E606D" w14:textId="29D441A1" w:rsidR="005D0A9A" w:rsidRDefault="005D0A9A" w:rsidP="00ED766D">
      <w:r>
        <w:lastRenderedPageBreak/>
        <w:t xml:space="preserve">Xem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:</w:t>
      </w:r>
    </w:p>
    <w:p w14:paraId="4EB8BA6C" w14:textId="3DB81C30" w:rsidR="005D0A9A" w:rsidRDefault="005D0A9A" w:rsidP="00ED766D">
      <w:r>
        <w:rPr>
          <w:noProof/>
        </w:rPr>
        <w:drawing>
          <wp:inline distT="0" distB="0" distL="0" distR="0" wp14:anchorId="31661A25" wp14:editId="77B67012">
            <wp:extent cx="5731510" cy="946785"/>
            <wp:effectExtent l="0" t="0" r="2540" b="5715"/>
            <wp:docPr id="11243915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59F2" w14:textId="77777777" w:rsidR="005D0A9A" w:rsidRDefault="005D0A9A" w:rsidP="00ED766D"/>
    <w:p w14:paraId="6CACACA0" w14:textId="2ACC272F" w:rsidR="005D0A9A" w:rsidRDefault="005D0A9A" w:rsidP="00ED766D"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:</w:t>
      </w:r>
    </w:p>
    <w:p w14:paraId="17082821" w14:textId="2DED9E3F" w:rsidR="005D0A9A" w:rsidRDefault="005D0A9A" w:rsidP="00ED766D">
      <w:r>
        <w:rPr>
          <w:noProof/>
        </w:rPr>
        <w:drawing>
          <wp:inline distT="0" distB="0" distL="0" distR="0" wp14:anchorId="2624452D" wp14:editId="4121509E">
            <wp:extent cx="5731510" cy="294005"/>
            <wp:effectExtent l="0" t="0" r="2540" b="0"/>
            <wp:docPr id="15429036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015E" w14:textId="77777777" w:rsidR="005D0A9A" w:rsidRDefault="005D0A9A" w:rsidP="00ED766D"/>
    <w:p w14:paraId="4B0E769F" w14:textId="031293DC" w:rsidR="005D0A9A" w:rsidRDefault="005D0A9A" w:rsidP="00ED766D">
      <w:r>
        <w:t xml:space="preserve">Xem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>:</w:t>
      </w:r>
    </w:p>
    <w:p w14:paraId="0D4A33E2" w14:textId="2EB18981" w:rsidR="005D0A9A" w:rsidRDefault="005D0A9A" w:rsidP="00ED766D">
      <w:r>
        <w:rPr>
          <w:noProof/>
        </w:rPr>
        <w:drawing>
          <wp:inline distT="0" distB="0" distL="0" distR="0" wp14:anchorId="09A6335C" wp14:editId="7C413926">
            <wp:extent cx="5731510" cy="3366135"/>
            <wp:effectExtent l="0" t="0" r="2540" b="5715"/>
            <wp:docPr id="2537228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00ED" w14:textId="77777777" w:rsidR="005D0A9A" w:rsidRDefault="005D0A9A" w:rsidP="00ED766D"/>
    <w:p w14:paraId="28D3538F" w14:textId="77777777" w:rsidR="005D0A9A" w:rsidRDefault="005D0A9A" w:rsidP="00ED766D"/>
    <w:p w14:paraId="4D01725B" w14:textId="77777777" w:rsidR="005D0A9A" w:rsidRDefault="005D0A9A" w:rsidP="00ED766D"/>
    <w:p w14:paraId="758EADBA" w14:textId="77777777" w:rsidR="005D0A9A" w:rsidRDefault="005D0A9A" w:rsidP="00ED766D"/>
    <w:p w14:paraId="3E04EAE3" w14:textId="77777777" w:rsidR="005D0A9A" w:rsidRDefault="005D0A9A" w:rsidP="00ED766D"/>
    <w:p w14:paraId="577A6FF9" w14:textId="4DBC0B49" w:rsidR="005D0A9A" w:rsidRDefault="005D0A9A" w:rsidP="00ED766D">
      <w:proofErr w:type="spellStart"/>
      <w:r>
        <w:lastRenderedPageBreak/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>:</w:t>
      </w:r>
    </w:p>
    <w:p w14:paraId="09D26A49" w14:textId="5546A30A" w:rsidR="005D0A9A" w:rsidRDefault="005D0A9A" w:rsidP="00ED766D">
      <w:r>
        <w:rPr>
          <w:noProof/>
        </w:rPr>
        <w:drawing>
          <wp:inline distT="0" distB="0" distL="0" distR="0" wp14:anchorId="22E8CD29" wp14:editId="53E05B5C">
            <wp:extent cx="5731510" cy="1464310"/>
            <wp:effectExtent l="0" t="0" r="2540" b="2540"/>
            <wp:docPr id="19437786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9F10" w14:textId="77777777" w:rsidR="005D0A9A" w:rsidRDefault="005D0A9A" w:rsidP="00ED766D"/>
    <w:p w14:paraId="26E48C05" w14:textId="7A4E6D0B" w:rsidR="005D0A9A" w:rsidRDefault="005D0A9A" w:rsidP="005D0A9A">
      <w:pPr>
        <w:pStyle w:val="Heading2"/>
      </w:pPr>
      <w:bookmarkStart w:id="8" w:name="_Toc152349292"/>
      <w:r>
        <w:t>Port 23 telnet</w:t>
      </w:r>
      <w:bookmarkEnd w:id="8"/>
    </w:p>
    <w:p w14:paraId="2F03E8BC" w14:textId="1C0988BC" w:rsidR="005D0A9A" w:rsidRDefault="005D0A9A" w:rsidP="005D0A9A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telnet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msf</w:t>
      </w:r>
      <w:proofErr w:type="spellEnd"/>
    </w:p>
    <w:p w14:paraId="10CA540B" w14:textId="52401C66" w:rsidR="005D0A9A" w:rsidRDefault="005D0A9A" w:rsidP="005D0A9A">
      <w:r>
        <w:t xml:space="preserve">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6F7F2834" w14:textId="420247D5" w:rsidR="005D0A9A" w:rsidRDefault="005D0A9A" w:rsidP="005D0A9A">
      <w:r>
        <w:rPr>
          <w:noProof/>
        </w:rPr>
        <w:drawing>
          <wp:inline distT="0" distB="0" distL="0" distR="0" wp14:anchorId="753A161B" wp14:editId="7759C2AD">
            <wp:extent cx="5731510" cy="2694305"/>
            <wp:effectExtent l="0" t="0" r="2540" b="0"/>
            <wp:docPr id="21466508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9367" w14:textId="77777777" w:rsidR="005D0A9A" w:rsidRDefault="005D0A9A" w:rsidP="005D0A9A"/>
    <w:p w14:paraId="7013663D" w14:textId="50E8CDE3" w:rsidR="005D0A9A" w:rsidRDefault="005D0A9A" w:rsidP="005D0A9A"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>:</w:t>
      </w:r>
    </w:p>
    <w:p w14:paraId="2443D6E3" w14:textId="25B4E7D4" w:rsidR="005D0A9A" w:rsidRDefault="005D0A9A" w:rsidP="005D0A9A">
      <w:r>
        <w:rPr>
          <w:noProof/>
        </w:rPr>
        <w:drawing>
          <wp:inline distT="0" distB="0" distL="0" distR="0" wp14:anchorId="2BA8FC50" wp14:editId="347BBC5A">
            <wp:extent cx="5731510" cy="283845"/>
            <wp:effectExtent l="0" t="0" r="2540" b="1905"/>
            <wp:docPr id="14971185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94CA8" w14:textId="77777777" w:rsidR="005D0A9A" w:rsidRDefault="005D0A9A" w:rsidP="005D0A9A"/>
    <w:p w14:paraId="4C17F166" w14:textId="77777777" w:rsidR="005D0A9A" w:rsidRDefault="005D0A9A" w:rsidP="005D0A9A"/>
    <w:p w14:paraId="5B18C247" w14:textId="77777777" w:rsidR="005D0A9A" w:rsidRDefault="005D0A9A" w:rsidP="005D0A9A"/>
    <w:p w14:paraId="7CA07F9B" w14:textId="77777777" w:rsidR="005D0A9A" w:rsidRDefault="005D0A9A" w:rsidP="005D0A9A"/>
    <w:p w14:paraId="2786F797" w14:textId="0513A597" w:rsidR="005D0A9A" w:rsidRDefault="005D0A9A" w:rsidP="005D0A9A">
      <w:proofErr w:type="spellStart"/>
      <w:r>
        <w:lastRenderedPageBreak/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>:</w:t>
      </w:r>
    </w:p>
    <w:p w14:paraId="2FFE5069" w14:textId="0B42D7A5" w:rsidR="005D0A9A" w:rsidRDefault="005D0A9A" w:rsidP="005D0A9A">
      <w:r>
        <w:rPr>
          <w:noProof/>
        </w:rPr>
        <w:drawing>
          <wp:inline distT="0" distB="0" distL="0" distR="0" wp14:anchorId="2C07838D" wp14:editId="1FCA6FAB">
            <wp:extent cx="5731510" cy="714375"/>
            <wp:effectExtent l="0" t="0" r="2540" b="9525"/>
            <wp:docPr id="4720938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BE110" w14:textId="45EF59B0" w:rsidR="005D0A9A" w:rsidRDefault="005D0A9A" w:rsidP="005D0A9A">
      <w:pPr>
        <w:pStyle w:val="Heading2"/>
      </w:pPr>
      <w:bookmarkStart w:id="9" w:name="_Toc152349293"/>
      <w:r>
        <w:t xml:space="preserve">Port 80 </w:t>
      </w:r>
      <w:proofErr w:type="spellStart"/>
      <w:r>
        <w:t>apache</w:t>
      </w:r>
      <w:bookmarkEnd w:id="9"/>
      <w:proofErr w:type="spellEnd"/>
    </w:p>
    <w:p w14:paraId="6609F9F9" w14:textId="1798815A" w:rsidR="005D0A9A" w:rsidRDefault="005D0A9A" w:rsidP="005D0A9A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</w:t>
      </w:r>
      <w:proofErr w:type="spellStart"/>
      <w:r>
        <w:t>twiki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msf</w:t>
      </w:r>
      <w:proofErr w:type="spellEnd"/>
      <w:r>
        <w:t>:</w:t>
      </w:r>
    </w:p>
    <w:p w14:paraId="3CD24425" w14:textId="5CFE01D0" w:rsidR="005D0A9A" w:rsidRDefault="005D0A9A" w:rsidP="005D0A9A">
      <w:r>
        <w:t xml:space="preserve">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>:</w:t>
      </w:r>
    </w:p>
    <w:p w14:paraId="35A64527" w14:textId="4317646E" w:rsidR="005D0A9A" w:rsidRDefault="005D0A9A" w:rsidP="005D0A9A">
      <w:r>
        <w:rPr>
          <w:noProof/>
        </w:rPr>
        <w:drawing>
          <wp:inline distT="0" distB="0" distL="0" distR="0" wp14:anchorId="3345748A" wp14:editId="7FBEDADB">
            <wp:extent cx="5731510" cy="3729990"/>
            <wp:effectExtent l="0" t="0" r="2540" b="3810"/>
            <wp:docPr id="16819529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1AF97" w14:textId="77777777" w:rsidR="005D0A9A" w:rsidRDefault="005D0A9A" w:rsidP="005D0A9A"/>
    <w:p w14:paraId="0D2F8930" w14:textId="51068D2D" w:rsidR="005D0A9A" w:rsidRDefault="005D0A9A" w:rsidP="005D0A9A"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>:</w:t>
      </w:r>
    </w:p>
    <w:p w14:paraId="785D42A5" w14:textId="55D7C0A6" w:rsidR="005D0A9A" w:rsidRDefault="005D0A9A" w:rsidP="005D0A9A"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>:</w:t>
      </w:r>
    </w:p>
    <w:p w14:paraId="0DA55419" w14:textId="4272A720" w:rsidR="005D0A9A" w:rsidRDefault="005D0A9A" w:rsidP="005D0A9A">
      <w:r>
        <w:rPr>
          <w:noProof/>
        </w:rPr>
        <w:drawing>
          <wp:inline distT="0" distB="0" distL="0" distR="0" wp14:anchorId="0222A407" wp14:editId="603E909F">
            <wp:extent cx="5731510" cy="1266190"/>
            <wp:effectExtent l="0" t="0" r="2540" b="0"/>
            <wp:docPr id="6348557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D528" w14:textId="4B67D44E" w:rsidR="005D0A9A" w:rsidRDefault="005D0A9A" w:rsidP="005D0A9A">
      <w:pPr>
        <w:pStyle w:val="Heading2"/>
      </w:pPr>
      <w:bookmarkStart w:id="10" w:name="_Toc152349294"/>
      <w:r>
        <w:lastRenderedPageBreak/>
        <w:t>Port 445 samba</w:t>
      </w:r>
      <w:bookmarkEnd w:id="10"/>
    </w:p>
    <w:p w14:paraId="787C54D3" w14:textId="30DDBC1D" w:rsidR="005D0A9A" w:rsidRDefault="005D0A9A" w:rsidP="005D0A9A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</w:t>
      </w:r>
      <w:proofErr w:type="spellStart"/>
      <w:r>
        <w:t>smb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msf</w:t>
      </w:r>
      <w:proofErr w:type="spellEnd"/>
      <w:r>
        <w:t>:</w:t>
      </w:r>
    </w:p>
    <w:p w14:paraId="47D55511" w14:textId="14AFA1C5" w:rsidR="005D0A9A" w:rsidRDefault="005D0A9A" w:rsidP="005D0A9A">
      <w:r>
        <w:t xml:space="preserve">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>:</w:t>
      </w:r>
    </w:p>
    <w:p w14:paraId="50CB1BA7" w14:textId="14274F2E" w:rsidR="005D0A9A" w:rsidRDefault="005D0A9A" w:rsidP="005D0A9A">
      <w:proofErr w:type="spellStart"/>
      <w:r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>:</w:t>
      </w:r>
    </w:p>
    <w:p w14:paraId="2A731221" w14:textId="10304F78" w:rsidR="005D0A9A" w:rsidRDefault="005D0A9A" w:rsidP="005D0A9A">
      <w:r>
        <w:rPr>
          <w:noProof/>
        </w:rPr>
        <w:drawing>
          <wp:inline distT="0" distB="0" distL="0" distR="0" wp14:anchorId="72947959" wp14:editId="6FF28206">
            <wp:extent cx="5731510" cy="1988185"/>
            <wp:effectExtent l="0" t="0" r="2540" b="0"/>
            <wp:docPr id="11133107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9D243" w14:textId="77777777" w:rsidR="005D0A9A" w:rsidRDefault="005D0A9A" w:rsidP="005D0A9A"/>
    <w:p w14:paraId="45311E90" w14:textId="3532F7B5" w:rsidR="005D0A9A" w:rsidRDefault="005D0A9A" w:rsidP="005D0A9A"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</w:p>
    <w:p w14:paraId="09B683D4" w14:textId="022B699D" w:rsidR="005D0A9A" w:rsidRDefault="005D0A9A" w:rsidP="005D0A9A">
      <w:r>
        <w:rPr>
          <w:noProof/>
        </w:rPr>
        <w:drawing>
          <wp:inline distT="0" distB="0" distL="0" distR="0" wp14:anchorId="36E61304" wp14:editId="54501D67">
            <wp:extent cx="5731510" cy="763270"/>
            <wp:effectExtent l="0" t="0" r="2540" b="0"/>
            <wp:docPr id="13049805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818D" w14:textId="77777777" w:rsidR="005D0A9A" w:rsidRDefault="005D0A9A" w:rsidP="005D0A9A"/>
    <w:p w14:paraId="5F8D42F1" w14:textId="214E57E3" w:rsidR="005D0A9A" w:rsidRDefault="005D0A9A" w:rsidP="005D0A9A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</w:t>
      </w:r>
      <w:proofErr w:type="spellStart"/>
      <w:r>
        <w:t>usermap_script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5FDAFD7F" w14:textId="3B870CF9" w:rsidR="005D0A9A" w:rsidRDefault="005D0A9A" w:rsidP="005D0A9A">
      <w:r>
        <w:rPr>
          <w:noProof/>
        </w:rPr>
        <w:drawing>
          <wp:inline distT="0" distB="0" distL="0" distR="0" wp14:anchorId="55F61B5E" wp14:editId="4DB2A891">
            <wp:extent cx="5731510" cy="2515870"/>
            <wp:effectExtent l="0" t="0" r="2540" b="0"/>
            <wp:docPr id="21052084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BC53" w14:textId="03C743F7" w:rsidR="005D0A9A" w:rsidRDefault="005D0A9A" w:rsidP="005D0A9A"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6D27C536" w14:textId="37EDF94B" w:rsidR="005D0A9A" w:rsidRDefault="005D0A9A" w:rsidP="005D0A9A">
      <w:proofErr w:type="spellStart"/>
      <w:r>
        <w:t>Đặt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67807E51" w14:textId="0F4A62C8" w:rsidR="005D0A9A" w:rsidRDefault="005D0A9A" w:rsidP="005D0A9A">
      <w:r>
        <w:t xml:space="preserve">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</w:p>
    <w:p w14:paraId="0C3C9D72" w14:textId="00C9DD4F" w:rsidR="005D0A9A" w:rsidRDefault="005D0A9A" w:rsidP="005D0A9A">
      <w:r>
        <w:rPr>
          <w:noProof/>
        </w:rPr>
        <w:drawing>
          <wp:inline distT="0" distB="0" distL="0" distR="0" wp14:anchorId="523D2405" wp14:editId="6D2CC999">
            <wp:extent cx="5731510" cy="3713480"/>
            <wp:effectExtent l="0" t="0" r="2540" b="1270"/>
            <wp:docPr id="17026755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6CD4" w14:textId="77777777" w:rsidR="005D0A9A" w:rsidRDefault="005D0A9A" w:rsidP="005D0A9A"/>
    <w:p w14:paraId="4DC1D30D" w14:textId="7AE752B8" w:rsidR="005D0A9A" w:rsidRDefault="00BF4397" w:rsidP="005D0A9A"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445</w:t>
      </w:r>
    </w:p>
    <w:p w14:paraId="713AE463" w14:textId="748249E4" w:rsidR="00BF4397" w:rsidRDefault="00BF4397" w:rsidP="005D0A9A"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</w:p>
    <w:p w14:paraId="233BCDFE" w14:textId="364F637B" w:rsidR="005D0A9A" w:rsidRDefault="005D0A9A" w:rsidP="005D0A9A">
      <w:r>
        <w:rPr>
          <w:noProof/>
        </w:rPr>
        <w:drawing>
          <wp:inline distT="0" distB="0" distL="0" distR="0" wp14:anchorId="237A0883" wp14:editId="577791D7">
            <wp:extent cx="5731510" cy="2254885"/>
            <wp:effectExtent l="0" t="0" r="2540" b="0"/>
            <wp:docPr id="17891772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16CC" w14:textId="77777777" w:rsidR="00BF4397" w:rsidRDefault="00BF4397" w:rsidP="005D0A9A"/>
    <w:p w14:paraId="409FA01E" w14:textId="2C0293B5" w:rsidR="00BF4397" w:rsidRDefault="00BF4397" w:rsidP="00BF4397">
      <w:pPr>
        <w:pStyle w:val="Heading2"/>
      </w:pPr>
      <w:bookmarkStart w:id="11" w:name="_Toc152349295"/>
      <w:r>
        <w:lastRenderedPageBreak/>
        <w:t>Port 1099 Java-RMI</w:t>
      </w:r>
      <w:bookmarkEnd w:id="11"/>
    </w:p>
    <w:p w14:paraId="1394E12A" w14:textId="1C63939F" w:rsidR="00BF4397" w:rsidRDefault="00BF4397" w:rsidP="00BF4397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</w:t>
      </w:r>
      <w:proofErr w:type="spellStart"/>
      <w:r>
        <w:t>java_rmi</w:t>
      </w:r>
      <w:proofErr w:type="spellEnd"/>
    </w:p>
    <w:p w14:paraId="6C6BA577" w14:textId="403EF44A" w:rsidR="00BF4397" w:rsidRDefault="00BF4397" w:rsidP="00BF4397">
      <w:r>
        <w:rPr>
          <w:noProof/>
        </w:rPr>
        <w:drawing>
          <wp:inline distT="0" distB="0" distL="0" distR="0" wp14:anchorId="5B9A4463" wp14:editId="1492010C">
            <wp:extent cx="5684520" cy="358140"/>
            <wp:effectExtent l="0" t="0" r="0" b="3810"/>
            <wp:docPr id="8818754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9F3B4" w14:textId="77777777" w:rsidR="00BF4397" w:rsidRDefault="00BF4397" w:rsidP="00BF4397"/>
    <w:p w14:paraId="6FA282CA" w14:textId="33F062C3" w:rsidR="00BF4397" w:rsidRDefault="00BF4397" w:rsidP="00BF4397">
      <w:r>
        <w:t xml:space="preserve">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037ABCF4" w14:textId="4C0FD2F9" w:rsidR="00BF4397" w:rsidRDefault="00BF4397" w:rsidP="00BF4397">
      <w:r>
        <w:rPr>
          <w:noProof/>
        </w:rPr>
        <w:drawing>
          <wp:inline distT="0" distB="0" distL="0" distR="0" wp14:anchorId="34415E29" wp14:editId="18DF5D6D">
            <wp:extent cx="4953000" cy="6195060"/>
            <wp:effectExtent l="0" t="0" r="0" b="0"/>
            <wp:docPr id="2491132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19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BEEDA" w14:textId="77777777" w:rsidR="00BF4397" w:rsidRDefault="00BF4397" w:rsidP="00BF4397"/>
    <w:p w14:paraId="447DB51A" w14:textId="26DCBF1E" w:rsidR="00BF4397" w:rsidRDefault="00BF4397" w:rsidP="00BF4397"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7F5CC487" w14:textId="1AAFD828" w:rsidR="00BF4397" w:rsidRDefault="00BF4397" w:rsidP="00BF4397">
      <w:proofErr w:type="spellStart"/>
      <w:r>
        <w:t>Đặt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0A406033" w14:textId="3D8EFFE4" w:rsidR="00BF4397" w:rsidRDefault="00BF4397" w:rsidP="00BF4397">
      <w:r>
        <w:rPr>
          <w:noProof/>
        </w:rPr>
        <w:drawing>
          <wp:inline distT="0" distB="0" distL="0" distR="0" wp14:anchorId="049EB24C" wp14:editId="36DEBA68">
            <wp:extent cx="5731510" cy="944880"/>
            <wp:effectExtent l="0" t="0" r="2540" b="7620"/>
            <wp:docPr id="9469228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0B65" w14:textId="77777777" w:rsidR="00BF4397" w:rsidRDefault="00BF4397" w:rsidP="00BF4397"/>
    <w:p w14:paraId="3962FC68" w14:textId="14897478" w:rsidR="00BF4397" w:rsidRDefault="00BF4397" w:rsidP="00BF4397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507819CF" w14:textId="6875D988" w:rsidR="00BF4397" w:rsidRDefault="00BF4397" w:rsidP="00BF4397">
      <w:r>
        <w:rPr>
          <w:noProof/>
        </w:rPr>
        <w:drawing>
          <wp:inline distT="0" distB="0" distL="0" distR="0" wp14:anchorId="4DB32364" wp14:editId="4666D5A2">
            <wp:extent cx="4877649" cy="5890260"/>
            <wp:effectExtent l="0" t="0" r="0" b="0"/>
            <wp:docPr id="211042829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354" cy="58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B6D8A" w14:textId="6F15CB6B" w:rsidR="00BF4397" w:rsidRDefault="00BF4397" w:rsidP="00BF4397">
      <w:proofErr w:type="spellStart"/>
      <w:r>
        <w:lastRenderedPageBreak/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</w:p>
    <w:p w14:paraId="50E8C74D" w14:textId="3FFB1D6E" w:rsidR="00BF4397" w:rsidRDefault="00BF4397" w:rsidP="00BF4397">
      <w:r>
        <w:rPr>
          <w:noProof/>
        </w:rPr>
        <w:drawing>
          <wp:inline distT="0" distB="0" distL="0" distR="0" wp14:anchorId="67B2E357" wp14:editId="409571F7">
            <wp:extent cx="5731510" cy="1745615"/>
            <wp:effectExtent l="0" t="0" r="2540" b="6985"/>
            <wp:docPr id="13242064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BA3A" w14:textId="77777777" w:rsidR="00BF4397" w:rsidRDefault="00BF4397" w:rsidP="00BF4397"/>
    <w:p w14:paraId="3E0487D1" w14:textId="1250F510" w:rsidR="00BF4397" w:rsidRDefault="00BF4397" w:rsidP="00BF4397">
      <w:pPr>
        <w:pStyle w:val="Heading2"/>
      </w:pPr>
      <w:bookmarkStart w:id="12" w:name="_Toc152349296"/>
      <w:r>
        <w:t xml:space="preserve">Port 3632 </w:t>
      </w:r>
      <w:proofErr w:type="spellStart"/>
      <w:r>
        <w:t>distccd</w:t>
      </w:r>
      <w:bookmarkEnd w:id="12"/>
      <w:proofErr w:type="spellEnd"/>
    </w:p>
    <w:p w14:paraId="19A508CB" w14:textId="56D70FD7" w:rsidR="00BF4397" w:rsidRDefault="00BF4397" w:rsidP="00BF4397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</w:t>
      </w:r>
      <w:proofErr w:type="spellStart"/>
      <w:r>
        <w:t>distccd</w:t>
      </w:r>
      <w:proofErr w:type="spellEnd"/>
    </w:p>
    <w:p w14:paraId="5193C31E" w14:textId="679B3CB7" w:rsidR="00BF4397" w:rsidRDefault="00BF4397" w:rsidP="00BF4397">
      <w:r>
        <w:t xml:space="preserve">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>:</w:t>
      </w:r>
    </w:p>
    <w:p w14:paraId="53E5CF95" w14:textId="3CCD05E5" w:rsidR="00BF4397" w:rsidRDefault="00BF4397" w:rsidP="00BF4397">
      <w:r>
        <w:rPr>
          <w:noProof/>
        </w:rPr>
        <w:drawing>
          <wp:inline distT="0" distB="0" distL="0" distR="0" wp14:anchorId="30AA37F7" wp14:editId="4A2AE9C0">
            <wp:extent cx="5731510" cy="3352165"/>
            <wp:effectExtent l="0" t="0" r="2540" b="635"/>
            <wp:docPr id="11597731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F38B7" w14:textId="77777777" w:rsidR="00BF4397" w:rsidRDefault="00BF4397" w:rsidP="00BF4397"/>
    <w:p w14:paraId="22810D5C" w14:textId="77777777" w:rsidR="00BF4397" w:rsidRDefault="00BF4397" w:rsidP="00BF4397"/>
    <w:p w14:paraId="7824908B" w14:textId="77777777" w:rsidR="00BF4397" w:rsidRDefault="00BF4397" w:rsidP="00BF4397"/>
    <w:p w14:paraId="3F61B39A" w14:textId="77777777" w:rsidR="00BF4397" w:rsidRDefault="00BF4397" w:rsidP="00BF4397"/>
    <w:p w14:paraId="3D87BD19" w14:textId="77777777" w:rsidR="00BF4397" w:rsidRDefault="00BF4397" w:rsidP="00BF4397"/>
    <w:p w14:paraId="6FB8AE58" w14:textId="233BA109" w:rsidR="00BF4397" w:rsidRDefault="00BF4397" w:rsidP="00BF4397"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578B8A16" w14:textId="47B4678B" w:rsidR="00BF4397" w:rsidRDefault="00BF4397" w:rsidP="00BF4397">
      <w:proofErr w:type="spellStart"/>
      <w:r>
        <w:t>Đặt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4A589B3E" w14:textId="3B9E3BC0" w:rsidR="00BF4397" w:rsidRDefault="00BF4397" w:rsidP="00BF4397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36E03252" w14:textId="194B2E41" w:rsidR="00BF4397" w:rsidRDefault="00BF4397" w:rsidP="00BF4397">
      <w:r>
        <w:rPr>
          <w:noProof/>
        </w:rPr>
        <w:drawing>
          <wp:inline distT="0" distB="0" distL="0" distR="0" wp14:anchorId="09A9F6A9" wp14:editId="6824560F">
            <wp:extent cx="5731510" cy="3634105"/>
            <wp:effectExtent l="0" t="0" r="2540" b="4445"/>
            <wp:docPr id="17213783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4EF1F" w14:textId="77777777" w:rsidR="00BF4397" w:rsidRDefault="00BF4397" w:rsidP="00BF4397"/>
    <w:p w14:paraId="2F6E8C5C" w14:textId="047AC00D" w:rsidR="00BF4397" w:rsidRDefault="00BF4397" w:rsidP="00BF4397"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>:</w:t>
      </w:r>
    </w:p>
    <w:p w14:paraId="0DD78236" w14:textId="21A43215" w:rsidR="00BF4397" w:rsidRDefault="00BF4397" w:rsidP="00BF4397">
      <w:r>
        <w:rPr>
          <w:noProof/>
        </w:rPr>
        <w:drawing>
          <wp:inline distT="0" distB="0" distL="0" distR="0" wp14:anchorId="764585B6" wp14:editId="01936514">
            <wp:extent cx="5731510" cy="2035810"/>
            <wp:effectExtent l="0" t="0" r="2540" b="2540"/>
            <wp:docPr id="5642979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8635" w14:textId="77777777" w:rsidR="00BF4397" w:rsidRDefault="00BF4397" w:rsidP="00BF4397"/>
    <w:p w14:paraId="576A8D37" w14:textId="77777777" w:rsidR="00BF4397" w:rsidRDefault="00BF4397" w:rsidP="00BF4397"/>
    <w:p w14:paraId="122403EC" w14:textId="77777777" w:rsidR="00BF4397" w:rsidRDefault="00BF4397" w:rsidP="00BF4397"/>
    <w:p w14:paraId="310CC017" w14:textId="31245452" w:rsidR="00BF4397" w:rsidRDefault="00BF4397" w:rsidP="00BF4397">
      <w:pPr>
        <w:pStyle w:val="Heading2"/>
      </w:pPr>
      <w:bookmarkStart w:id="13" w:name="_Toc152349297"/>
      <w:r>
        <w:lastRenderedPageBreak/>
        <w:t>Port 5432 PostgreSQL</w:t>
      </w:r>
      <w:bookmarkEnd w:id="13"/>
    </w:p>
    <w:p w14:paraId="24F0C932" w14:textId="32968A9B" w:rsidR="00BF4397" w:rsidRDefault="00BF4397" w:rsidP="00BF4397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</w:t>
      </w:r>
      <w:proofErr w:type="spellStart"/>
      <w:r>
        <w:t>postgres_login</w:t>
      </w:r>
      <w:proofErr w:type="spellEnd"/>
    </w:p>
    <w:p w14:paraId="20A80A9B" w14:textId="29E6071D" w:rsidR="00BF4397" w:rsidRDefault="00BF4397" w:rsidP="00BF4397">
      <w:r>
        <w:t xml:space="preserve">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2E2B3821" w14:textId="53325587" w:rsidR="00BF4397" w:rsidRDefault="00BF4397" w:rsidP="00BF4397">
      <w:r>
        <w:rPr>
          <w:noProof/>
        </w:rPr>
        <w:drawing>
          <wp:inline distT="0" distB="0" distL="0" distR="0" wp14:anchorId="232874CA" wp14:editId="401CFB18">
            <wp:extent cx="5731510" cy="4290060"/>
            <wp:effectExtent l="0" t="0" r="2540" b="0"/>
            <wp:docPr id="15728961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39CB" w14:textId="77777777" w:rsidR="00BF4397" w:rsidRDefault="00BF4397" w:rsidP="00BF4397"/>
    <w:p w14:paraId="5342E44D" w14:textId="41103253" w:rsidR="00BF4397" w:rsidRDefault="00BF4397" w:rsidP="00BF4397">
      <w:proofErr w:type="spellStart"/>
      <w:r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4A1A2DCC" w14:textId="73614E97" w:rsidR="00BF4397" w:rsidRDefault="00BF4397" w:rsidP="00BF4397">
      <w:proofErr w:type="spellStart"/>
      <w:r>
        <w:t>Đặt</w:t>
      </w:r>
      <w:proofErr w:type="spellEnd"/>
      <w:r>
        <w:t xml:space="preserve"> STOP_ON_SUCCESS = true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6FD51542" w14:textId="0EA1A0B8" w:rsidR="00BF4397" w:rsidRDefault="00BF4397" w:rsidP="00BF4397">
      <w:r>
        <w:rPr>
          <w:noProof/>
        </w:rPr>
        <w:drawing>
          <wp:inline distT="0" distB="0" distL="0" distR="0" wp14:anchorId="7395636A" wp14:editId="4653448D">
            <wp:extent cx="5731510" cy="2018665"/>
            <wp:effectExtent l="0" t="0" r="2540" b="635"/>
            <wp:docPr id="11749997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B6167" w14:textId="24185481" w:rsidR="00BF4397" w:rsidRDefault="00BF4397" w:rsidP="00BF4397">
      <w:proofErr w:type="spellStart"/>
      <w:r>
        <w:lastRenderedPageBreak/>
        <w:t>Sử</w:t>
      </w:r>
      <w:proofErr w:type="spellEnd"/>
      <w:r>
        <w:t xml:space="preserve"> </w:t>
      </w:r>
      <w:proofErr w:type="spellStart"/>
      <w:r>
        <w:t>dụn</w:t>
      </w:r>
      <w:proofErr w:type="spellEnd"/>
      <w:r>
        <w:t xml:space="preserve"> module </w:t>
      </w:r>
      <w:proofErr w:type="spellStart"/>
      <w:r>
        <w:t>postgres_payload</w:t>
      </w:r>
      <w:proofErr w:type="spellEnd"/>
    </w:p>
    <w:p w14:paraId="30C58EDF" w14:textId="20F84672" w:rsidR="00BF4397" w:rsidRDefault="00BF4397" w:rsidP="00BF4397">
      <w:r>
        <w:t xml:space="preserve">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1148AF67" w14:textId="6BC415D2" w:rsidR="00BF4397" w:rsidRDefault="00BF4397" w:rsidP="00BF4397">
      <w:r>
        <w:rPr>
          <w:noProof/>
        </w:rPr>
        <w:drawing>
          <wp:inline distT="0" distB="0" distL="0" distR="0" wp14:anchorId="76824E61" wp14:editId="1AE51753">
            <wp:extent cx="5731510" cy="3988435"/>
            <wp:effectExtent l="0" t="0" r="2540" b="0"/>
            <wp:docPr id="17671496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075C" w14:textId="77777777" w:rsidR="00BF4397" w:rsidRDefault="00BF4397" w:rsidP="00BF4397"/>
    <w:p w14:paraId="322B28BD" w14:textId="70899A4B" w:rsidR="00BF4397" w:rsidRDefault="00BF4397" w:rsidP="00BF4397">
      <w:proofErr w:type="spellStart"/>
      <w:r>
        <w:t>Đặt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6368AF86" w14:textId="3E438AD1" w:rsidR="00BF4397" w:rsidRDefault="00BF4397" w:rsidP="00BF4397">
      <w:proofErr w:type="spellStart"/>
      <w:r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3B482EFE" w14:textId="4A354F43" w:rsidR="00BF4397" w:rsidRDefault="00BF4397" w:rsidP="00BF4397">
      <w:proofErr w:type="spellStart"/>
      <w:r>
        <w:t>Đặt</w:t>
      </w:r>
      <w:proofErr w:type="spellEnd"/>
      <w:r>
        <w:t xml:space="preserve"> PASSWORD</w:t>
      </w:r>
    </w:p>
    <w:p w14:paraId="5D9F8BCD" w14:textId="20DD4F17" w:rsidR="00BF4397" w:rsidRDefault="00BF4397" w:rsidP="00BF4397">
      <w:r>
        <w:rPr>
          <w:noProof/>
        </w:rPr>
        <w:drawing>
          <wp:inline distT="0" distB="0" distL="0" distR="0" wp14:anchorId="7BE1851F" wp14:editId="423B794A">
            <wp:extent cx="5731510" cy="682625"/>
            <wp:effectExtent l="0" t="0" r="2540" b="3175"/>
            <wp:docPr id="17819775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5237" w14:textId="77777777" w:rsidR="00BF4397" w:rsidRDefault="00BF4397" w:rsidP="00BF4397"/>
    <w:p w14:paraId="55BE0CE3" w14:textId="77777777" w:rsidR="00BF4397" w:rsidRDefault="00BF4397" w:rsidP="00BF4397"/>
    <w:p w14:paraId="0629485F" w14:textId="77777777" w:rsidR="00BF4397" w:rsidRDefault="00BF4397" w:rsidP="00BF4397"/>
    <w:p w14:paraId="7DDE815E" w14:textId="77777777" w:rsidR="00BF4397" w:rsidRDefault="00BF4397" w:rsidP="00BF4397"/>
    <w:p w14:paraId="534D7C9C" w14:textId="77777777" w:rsidR="00BF4397" w:rsidRDefault="00BF4397" w:rsidP="00BF4397"/>
    <w:p w14:paraId="7B69DD2D" w14:textId="553C3924" w:rsidR="00BF4397" w:rsidRDefault="00BF4397" w:rsidP="00BF4397"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139B1F6B" w14:textId="00F58CEE" w:rsidR="00BF4397" w:rsidRDefault="00BF4397" w:rsidP="00BF4397"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</w:p>
    <w:p w14:paraId="23A9A10A" w14:textId="444AEB67" w:rsidR="00BF4397" w:rsidRDefault="00BF4397" w:rsidP="00BF4397">
      <w:proofErr w:type="spellStart"/>
      <w:r>
        <w:t>Tiếp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</w:t>
      </w:r>
      <w:proofErr w:type="spellStart"/>
      <w:r>
        <w:t>udev_netlink</w:t>
      </w:r>
      <w:proofErr w:type="spellEnd"/>
    </w:p>
    <w:p w14:paraId="6C8D1D3E" w14:textId="1F7BBD45" w:rsidR="00BF4397" w:rsidRDefault="00BF4397" w:rsidP="00BF4397">
      <w:r>
        <w:t xml:space="preserve">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7CF6804F" w14:textId="63A0B328" w:rsidR="00BF4397" w:rsidRDefault="00BF4397" w:rsidP="00BF4397">
      <w:r>
        <w:rPr>
          <w:noProof/>
        </w:rPr>
        <w:drawing>
          <wp:inline distT="0" distB="0" distL="0" distR="0" wp14:anchorId="0ABF7EB5" wp14:editId="63F4A792">
            <wp:extent cx="5731510" cy="3318510"/>
            <wp:effectExtent l="0" t="0" r="2540" b="0"/>
            <wp:docPr id="119823661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A5FB" w14:textId="77777777" w:rsidR="00BF4397" w:rsidRDefault="00BF4397" w:rsidP="00BF4397"/>
    <w:p w14:paraId="14062F3D" w14:textId="391A732A" w:rsidR="00BF4397" w:rsidRDefault="00BF4397" w:rsidP="00BF4397">
      <w:proofErr w:type="spellStart"/>
      <w:r>
        <w:t>Đặt</w:t>
      </w:r>
      <w:proofErr w:type="spellEnd"/>
      <w:r>
        <w:t xml:space="preserve"> SESION =3</w:t>
      </w:r>
    </w:p>
    <w:p w14:paraId="72F783B3" w14:textId="7E53BFBD" w:rsidR="00BF4397" w:rsidRDefault="00BF4397" w:rsidP="00BF4397"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</w:p>
    <w:p w14:paraId="16D142C2" w14:textId="51F609E9" w:rsidR="00BF4397" w:rsidRDefault="00BF4397" w:rsidP="00BF4397">
      <w:r>
        <w:rPr>
          <w:noProof/>
        </w:rPr>
        <w:drawing>
          <wp:inline distT="0" distB="0" distL="0" distR="0" wp14:anchorId="786F5860" wp14:editId="4FA43F83">
            <wp:extent cx="5731510" cy="2405380"/>
            <wp:effectExtent l="0" t="0" r="2540" b="0"/>
            <wp:docPr id="11809054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E909" w14:textId="77777777" w:rsidR="00BF4397" w:rsidRDefault="00BF4397" w:rsidP="00BF4397"/>
    <w:p w14:paraId="7D812F0E" w14:textId="196ECB8D" w:rsidR="00BF4397" w:rsidRDefault="00BF4397" w:rsidP="00BF4397">
      <w:pPr>
        <w:pStyle w:val="Heading2"/>
      </w:pPr>
      <w:bookmarkStart w:id="14" w:name="_Toc152349298"/>
      <w:r>
        <w:lastRenderedPageBreak/>
        <w:t>Port 6667 IRC</w:t>
      </w:r>
      <w:bookmarkEnd w:id="14"/>
    </w:p>
    <w:p w14:paraId="13434F20" w14:textId="3F8F0C2D" w:rsidR="00BF4397" w:rsidRDefault="00BF4397" w:rsidP="00BF4397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unreal_ircd_3281_backdoor</w:t>
      </w:r>
    </w:p>
    <w:p w14:paraId="5172E129" w14:textId="754FBB60" w:rsidR="00BF4397" w:rsidRDefault="00BF4397" w:rsidP="00BF4397">
      <w:r>
        <w:t xml:space="preserve">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4EADBBDF" w14:textId="6B6ED7C3" w:rsidR="00BF4397" w:rsidRDefault="00BF4397" w:rsidP="00BF4397">
      <w:r>
        <w:rPr>
          <w:noProof/>
        </w:rPr>
        <w:drawing>
          <wp:inline distT="0" distB="0" distL="0" distR="0" wp14:anchorId="535FB421" wp14:editId="0497A6AA">
            <wp:extent cx="5731510" cy="2032635"/>
            <wp:effectExtent l="0" t="0" r="2540" b="5715"/>
            <wp:docPr id="146093176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1CBCB" w14:textId="77777777" w:rsidR="00BF4397" w:rsidRDefault="00BF4397" w:rsidP="00BF4397"/>
    <w:p w14:paraId="25B658A6" w14:textId="1E0A6935" w:rsidR="00BF4397" w:rsidRDefault="00BF4397" w:rsidP="00BF4397">
      <w:proofErr w:type="spellStart"/>
      <w:r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226C31AC" w14:textId="7DB1C35F" w:rsidR="00BF4397" w:rsidRDefault="00BF4397" w:rsidP="00BF4397">
      <w:proofErr w:type="spellStart"/>
      <w:r>
        <w:t>Đặt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6A9D984B" w14:textId="5676616A" w:rsidR="00BF4397" w:rsidRDefault="00BF4397" w:rsidP="00BF4397">
      <w:proofErr w:type="spellStart"/>
      <w:r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6434ACA2" w14:textId="563C2486" w:rsidR="00BF4397" w:rsidRDefault="00BF4397" w:rsidP="00BF4397"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</w:p>
    <w:p w14:paraId="7221C2A8" w14:textId="51398F27" w:rsidR="00BF4397" w:rsidRDefault="00BF4397" w:rsidP="00BF4397">
      <w:r>
        <w:rPr>
          <w:noProof/>
        </w:rPr>
        <w:drawing>
          <wp:inline distT="0" distB="0" distL="0" distR="0" wp14:anchorId="6F5B622F" wp14:editId="61FFE5AF">
            <wp:extent cx="5731510" cy="3133725"/>
            <wp:effectExtent l="0" t="0" r="2540" b="9525"/>
            <wp:docPr id="13432273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17EAE" w14:textId="77777777" w:rsidR="001956F7" w:rsidRDefault="001956F7" w:rsidP="00BF4397"/>
    <w:p w14:paraId="2652B697" w14:textId="77777777" w:rsidR="001956F7" w:rsidRDefault="001956F7" w:rsidP="00BF4397"/>
    <w:p w14:paraId="2BB23F22" w14:textId="6E403947" w:rsidR="001956F7" w:rsidRDefault="001956F7" w:rsidP="001956F7">
      <w:pPr>
        <w:pStyle w:val="Heading2"/>
      </w:pPr>
      <w:bookmarkStart w:id="15" w:name="_Toc152349299"/>
      <w:r>
        <w:lastRenderedPageBreak/>
        <w:t>Port 8180 tomcat</w:t>
      </w:r>
      <w:bookmarkEnd w:id="15"/>
    </w:p>
    <w:p w14:paraId="2F97FA4D" w14:textId="4AD1BC4B" w:rsidR="001956F7" w:rsidRDefault="001956F7" w:rsidP="001956F7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</w:t>
      </w:r>
      <w:proofErr w:type="spellStart"/>
      <w:r>
        <w:t>tomcat_adminstration</w:t>
      </w:r>
      <w:proofErr w:type="spellEnd"/>
    </w:p>
    <w:p w14:paraId="6017DBA5" w14:textId="18CFA373" w:rsidR="001956F7" w:rsidRDefault="001956F7" w:rsidP="001956F7">
      <w:r>
        <w:t xml:space="preserve">Xem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4B5DEB4F" w14:textId="234B744E" w:rsidR="001956F7" w:rsidRDefault="001956F7" w:rsidP="001956F7">
      <w:proofErr w:type="spellStart"/>
      <w:r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0942C0BD" w14:textId="61A0CC01" w:rsidR="001956F7" w:rsidRDefault="001956F7" w:rsidP="001956F7"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296E606F" w14:textId="4B952BF6" w:rsidR="001956F7" w:rsidRDefault="001956F7" w:rsidP="001956F7">
      <w:r>
        <w:rPr>
          <w:noProof/>
        </w:rPr>
        <w:drawing>
          <wp:inline distT="0" distB="0" distL="0" distR="0" wp14:anchorId="3B166570" wp14:editId="72E450B7">
            <wp:extent cx="5731510" cy="3011805"/>
            <wp:effectExtent l="0" t="0" r="2540" b="0"/>
            <wp:docPr id="11625879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A23D5" w14:textId="76C39BCF" w:rsidR="001956F7" w:rsidRDefault="001956F7" w:rsidP="001956F7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module </w:t>
      </w:r>
      <w:proofErr w:type="spellStart"/>
      <w:r>
        <w:t>tomcat_mgr_deploy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2F7C2205" w14:textId="2A324763" w:rsidR="001956F7" w:rsidRDefault="001956F7" w:rsidP="001956F7">
      <w:r>
        <w:rPr>
          <w:noProof/>
        </w:rPr>
        <w:drawing>
          <wp:inline distT="0" distB="0" distL="0" distR="0" wp14:anchorId="5E22BD03" wp14:editId="62091B06">
            <wp:extent cx="4662805" cy="3401793"/>
            <wp:effectExtent l="0" t="0" r="4445" b="8255"/>
            <wp:docPr id="14474101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733" cy="340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418B" w14:textId="53D0912B" w:rsidR="001956F7" w:rsidRDefault="001956F7" w:rsidP="001956F7"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, username</w:t>
      </w:r>
    </w:p>
    <w:p w14:paraId="4AFFAB46" w14:textId="5B81E1D5" w:rsidR="001956F7" w:rsidRDefault="001956F7" w:rsidP="001956F7">
      <w:proofErr w:type="spellStart"/>
      <w:r>
        <w:t>Đặt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3A5A13C4" w14:textId="290E127C" w:rsidR="001956F7" w:rsidRDefault="001956F7" w:rsidP="001956F7">
      <w:proofErr w:type="spellStart"/>
      <w:r>
        <w:t>Đặt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8180</w:t>
      </w:r>
    </w:p>
    <w:p w14:paraId="2A83ADD3" w14:textId="46BE3FBF" w:rsidR="001956F7" w:rsidRDefault="001956F7" w:rsidP="001956F7">
      <w:proofErr w:type="spellStart"/>
      <w:r>
        <w:t>Đặt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224F6B20" w14:textId="432E396C" w:rsidR="001956F7" w:rsidRDefault="001956F7" w:rsidP="001956F7">
      <w:proofErr w:type="spellStart"/>
      <w:r>
        <w:t>Bất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</w:p>
    <w:p w14:paraId="5DD4892E" w14:textId="7789947D" w:rsidR="001956F7" w:rsidRPr="001956F7" w:rsidRDefault="001956F7" w:rsidP="001956F7">
      <w:r>
        <w:rPr>
          <w:noProof/>
        </w:rPr>
        <w:drawing>
          <wp:inline distT="0" distB="0" distL="0" distR="0" wp14:anchorId="2C4F8CDC" wp14:editId="776B1D06">
            <wp:extent cx="5731510" cy="2982595"/>
            <wp:effectExtent l="0" t="0" r="2540" b="8255"/>
            <wp:docPr id="7614993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956F7" w:rsidRPr="001956F7" w:rsidSect="00765E96">
      <w:footerReference w:type="even" r:id="rId52"/>
      <w:footerReference w:type="default" r:id="rId53"/>
      <w:pgSz w:w="11906" w:h="16838" w:code="9"/>
      <w:pgMar w:top="1440" w:right="1440" w:bottom="1440" w:left="1440" w:header="851" w:footer="431" w:gutter="0"/>
      <w:pgNumType w:start="1"/>
      <w:cols w:space="454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69D559" w14:textId="77777777" w:rsidR="00FA013E" w:rsidRDefault="00FA013E" w:rsidP="00877142">
      <w:pPr>
        <w:spacing w:after="0" w:line="240" w:lineRule="auto"/>
      </w:pPr>
      <w:r>
        <w:separator/>
      </w:r>
    </w:p>
  </w:endnote>
  <w:endnote w:type="continuationSeparator" w:id="0">
    <w:p w14:paraId="1A364E87" w14:textId="77777777" w:rsidR="00FA013E" w:rsidRDefault="00FA013E" w:rsidP="00877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7523D" w14:textId="77777777" w:rsidR="00C24607" w:rsidRDefault="00C24607">
    <w:pPr>
      <w:pStyle w:val="Footer"/>
    </w:pPr>
  </w:p>
  <w:p w14:paraId="60EA9C8A" w14:textId="77777777" w:rsidR="00C24607" w:rsidRDefault="00C246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BAC4B" w14:textId="77777777" w:rsidR="00C24607" w:rsidRDefault="00C24607">
    <w:pPr>
      <w:pStyle w:val="Footer"/>
      <w:jc w:val="right"/>
    </w:pPr>
  </w:p>
  <w:p w14:paraId="061D6E00" w14:textId="77777777" w:rsidR="00C24607" w:rsidRDefault="00C2460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499536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971712" w14:textId="1F4D9B62" w:rsidR="000020D5" w:rsidRDefault="000020D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26518A" w14:textId="77777777" w:rsidR="00C91114" w:rsidRDefault="00C9111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5472425"/>
      <w:docPartObj>
        <w:docPartGallery w:val="Page Numbers (Bottom of Page)"/>
        <w:docPartUnique/>
      </w:docPartObj>
    </w:sdtPr>
    <w:sdtContent>
      <w:p w14:paraId="749C70FE" w14:textId="61048B95" w:rsidR="00823367" w:rsidRDefault="00823367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72AEF0AF" w14:textId="77777777" w:rsidR="00C91114" w:rsidRDefault="00C911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9D3346" w14:textId="77777777" w:rsidR="00FA013E" w:rsidRDefault="00FA013E" w:rsidP="00877142">
      <w:pPr>
        <w:spacing w:after="0" w:line="240" w:lineRule="auto"/>
      </w:pPr>
      <w:r>
        <w:separator/>
      </w:r>
    </w:p>
  </w:footnote>
  <w:footnote w:type="continuationSeparator" w:id="0">
    <w:p w14:paraId="2EF0BC42" w14:textId="77777777" w:rsidR="00FA013E" w:rsidRDefault="00FA013E" w:rsidP="008771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DDEC6BD2"/>
    <w:lvl w:ilvl="0">
      <w:start w:val="1"/>
      <w:numFmt w:val="bullet"/>
      <w:pStyle w:val="ListBullet3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</w:abstractNum>
  <w:abstractNum w:abstractNumId="1" w15:restartNumberingAfterBreak="0">
    <w:nsid w:val="FFFFFF83"/>
    <w:multiLevelType w:val="singleLevel"/>
    <w:tmpl w:val="EBD04672"/>
    <w:lvl w:ilvl="0">
      <w:start w:val="1"/>
      <w:numFmt w:val="bullet"/>
      <w:pStyle w:val="ListBullet2"/>
      <w:lvlText w:val=""/>
      <w:lvlJc w:val="left"/>
      <w:pPr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CEFAF986"/>
    <w:lvl w:ilvl="0">
      <w:start w:val="1"/>
      <w:numFmt w:val="bullet"/>
      <w:pStyle w:val="ListBullet"/>
      <w:lvlText w:val="−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94126F6"/>
    <w:multiLevelType w:val="hybridMultilevel"/>
    <w:tmpl w:val="8DE0642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F2239F9"/>
    <w:multiLevelType w:val="multilevel"/>
    <w:tmpl w:val="8A1A8354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pStyle w:val="Heading5"/>
      <w:suff w:val="space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0F6832CB"/>
    <w:multiLevelType w:val="hybridMultilevel"/>
    <w:tmpl w:val="42FAD32E"/>
    <w:lvl w:ilvl="0" w:tplc="CA1E8290">
      <w:start w:val="19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327B4D"/>
    <w:multiLevelType w:val="hybridMultilevel"/>
    <w:tmpl w:val="0CDCBA7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F80C28"/>
    <w:multiLevelType w:val="hybridMultilevel"/>
    <w:tmpl w:val="1D5C99D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8F0138"/>
    <w:multiLevelType w:val="hybridMultilevel"/>
    <w:tmpl w:val="8B3AAB16"/>
    <w:lvl w:ilvl="0" w:tplc="7ECAA25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A739FC"/>
    <w:multiLevelType w:val="hybridMultilevel"/>
    <w:tmpl w:val="92D807F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DF5CB2"/>
    <w:multiLevelType w:val="hybridMultilevel"/>
    <w:tmpl w:val="BAC493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1BB67CA"/>
    <w:multiLevelType w:val="hybridMultilevel"/>
    <w:tmpl w:val="049627E0"/>
    <w:lvl w:ilvl="0" w:tplc="330A579E">
      <w:start w:val="1"/>
      <w:numFmt w:val="lowerLetter"/>
      <w:pStyle w:val="Heading4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D53902"/>
    <w:multiLevelType w:val="hybridMultilevel"/>
    <w:tmpl w:val="806066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1E718AB"/>
    <w:multiLevelType w:val="hybridMultilevel"/>
    <w:tmpl w:val="2B3E5E9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021930"/>
    <w:multiLevelType w:val="hybridMultilevel"/>
    <w:tmpl w:val="F1CCBE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BB2BC6"/>
    <w:multiLevelType w:val="hybridMultilevel"/>
    <w:tmpl w:val="580C28AA"/>
    <w:lvl w:ilvl="0" w:tplc="728E1C4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EC00AF"/>
    <w:multiLevelType w:val="hybridMultilevel"/>
    <w:tmpl w:val="B58C52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99107734">
    <w:abstractNumId w:val="2"/>
  </w:num>
  <w:num w:numId="2" w16cid:durableId="1317565152">
    <w:abstractNumId w:val="1"/>
  </w:num>
  <w:num w:numId="3" w16cid:durableId="2139687050">
    <w:abstractNumId w:val="0"/>
  </w:num>
  <w:num w:numId="4" w16cid:durableId="821119789">
    <w:abstractNumId w:val="4"/>
  </w:num>
  <w:num w:numId="5" w16cid:durableId="39284407">
    <w:abstractNumId w:val="13"/>
  </w:num>
  <w:num w:numId="6" w16cid:durableId="1233853478">
    <w:abstractNumId w:val="9"/>
  </w:num>
  <w:num w:numId="7" w16cid:durableId="1436632561">
    <w:abstractNumId w:val="7"/>
  </w:num>
  <w:num w:numId="8" w16cid:durableId="1166018961">
    <w:abstractNumId w:val="6"/>
  </w:num>
  <w:num w:numId="9" w16cid:durableId="1524903019">
    <w:abstractNumId w:val="16"/>
  </w:num>
  <w:num w:numId="10" w16cid:durableId="496658019">
    <w:abstractNumId w:val="5"/>
  </w:num>
  <w:num w:numId="11" w16cid:durableId="1207765721">
    <w:abstractNumId w:val="8"/>
  </w:num>
  <w:num w:numId="12" w16cid:durableId="447551846">
    <w:abstractNumId w:val="8"/>
  </w:num>
  <w:num w:numId="13" w16cid:durableId="1148282191">
    <w:abstractNumId w:val="12"/>
  </w:num>
  <w:num w:numId="14" w16cid:durableId="1218128689">
    <w:abstractNumId w:val="3"/>
  </w:num>
  <w:num w:numId="15" w16cid:durableId="722873919">
    <w:abstractNumId w:val="5"/>
  </w:num>
  <w:num w:numId="16" w16cid:durableId="26446559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675456595">
    <w:abstractNumId w:val="3"/>
  </w:num>
  <w:num w:numId="18" w16cid:durableId="2139757690">
    <w:abstractNumId w:val="14"/>
  </w:num>
  <w:num w:numId="19" w16cid:durableId="1044329253">
    <w:abstractNumId w:val="10"/>
  </w:num>
  <w:num w:numId="20" w16cid:durableId="124743676">
    <w:abstractNumId w:val="15"/>
  </w:num>
  <w:num w:numId="21" w16cid:durableId="1751466897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evenAndOddHeaders/>
  <w:drawingGridHorizontalSpacing w:val="130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9CF"/>
    <w:rsid w:val="00000E39"/>
    <w:rsid w:val="0000126D"/>
    <w:rsid w:val="00001909"/>
    <w:rsid w:val="00001939"/>
    <w:rsid w:val="000020D5"/>
    <w:rsid w:val="00002440"/>
    <w:rsid w:val="00003543"/>
    <w:rsid w:val="00010CDB"/>
    <w:rsid w:val="000153B1"/>
    <w:rsid w:val="0001618C"/>
    <w:rsid w:val="00017E99"/>
    <w:rsid w:val="00020BE9"/>
    <w:rsid w:val="00022C06"/>
    <w:rsid w:val="00023B83"/>
    <w:rsid w:val="00024E9F"/>
    <w:rsid w:val="00025C73"/>
    <w:rsid w:val="00025F0C"/>
    <w:rsid w:val="00026018"/>
    <w:rsid w:val="00026080"/>
    <w:rsid w:val="00026DA0"/>
    <w:rsid w:val="00027C8A"/>
    <w:rsid w:val="00027CBF"/>
    <w:rsid w:val="00033BE4"/>
    <w:rsid w:val="0003494B"/>
    <w:rsid w:val="00036E0F"/>
    <w:rsid w:val="00036E22"/>
    <w:rsid w:val="00041459"/>
    <w:rsid w:val="00043C54"/>
    <w:rsid w:val="00046BF8"/>
    <w:rsid w:val="00054B37"/>
    <w:rsid w:val="00055CD7"/>
    <w:rsid w:val="00056422"/>
    <w:rsid w:val="00056657"/>
    <w:rsid w:val="00057DFD"/>
    <w:rsid w:val="000603BD"/>
    <w:rsid w:val="000617F0"/>
    <w:rsid w:val="000625DF"/>
    <w:rsid w:val="00063C51"/>
    <w:rsid w:val="000676E1"/>
    <w:rsid w:val="0007171B"/>
    <w:rsid w:val="00072F60"/>
    <w:rsid w:val="000739A3"/>
    <w:rsid w:val="00074C8C"/>
    <w:rsid w:val="00076EF8"/>
    <w:rsid w:val="0007702E"/>
    <w:rsid w:val="00077E54"/>
    <w:rsid w:val="0008354F"/>
    <w:rsid w:val="00085AEE"/>
    <w:rsid w:val="00086304"/>
    <w:rsid w:val="00087F5C"/>
    <w:rsid w:val="0009262A"/>
    <w:rsid w:val="00092782"/>
    <w:rsid w:val="00094A53"/>
    <w:rsid w:val="00094FE4"/>
    <w:rsid w:val="000951D7"/>
    <w:rsid w:val="00097C34"/>
    <w:rsid w:val="000A05B3"/>
    <w:rsid w:val="000A1874"/>
    <w:rsid w:val="000A2AF0"/>
    <w:rsid w:val="000A5962"/>
    <w:rsid w:val="000A6135"/>
    <w:rsid w:val="000A7272"/>
    <w:rsid w:val="000A7BCB"/>
    <w:rsid w:val="000B0DE3"/>
    <w:rsid w:val="000B107C"/>
    <w:rsid w:val="000B21D0"/>
    <w:rsid w:val="000B430F"/>
    <w:rsid w:val="000B44A8"/>
    <w:rsid w:val="000B6F96"/>
    <w:rsid w:val="000B7749"/>
    <w:rsid w:val="000C42F1"/>
    <w:rsid w:val="000C6469"/>
    <w:rsid w:val="000C71D3"/>
    <w:rsid w:val="000D0A8C"/>
    <w:rsid w:val="000D2A6A"/>
    <w:rsid w:val="000D43D0"/>
    <w:rsid w:val="000D7A49"/>
    <w:rsid w:val="000E1EAC"/>
    <w:rsid w:val="000E3631"/>
    <w:rsid w:val="000E3F49"/>
    <w:rsid w:val="000E7E91"/>
    <w:rsid w:val="000F2B9A"/>
    <w:rsid w:val="000F4D62"/>
    <w:rsid w:val="00101160"/>
    <w:rsid w:val="0010238C"/>
    <w:rsid w:val="001025BE"/>
    <w:rsid w:val="00110411"/>
    <w:rsid w:val="001108E1"/>
    <w:rsid w:val="00113757"/>
    <w:rsid w:val="00114090"/>
    <w:rsid w:val="00114789"/>
    <w:rsid w:val="00116B30"/>
    <w:rsid w:val="0012074D"/>
    <w:rsid w:val="00122CA7"/>
    <w:rsid w:val="00124054"/>
    <w:rsid w:val="001240BB"/>
    <w:rsid w:val="00124C0C"/>
    <w:rsid w:val="00124D45"/>
    <w:rsid w:val="0012607A"/>
    <w:rsid w:val="001279DE"/>
    <w:rsid w:val="00131086"/>
    <w:rsid w:val="00131948"/>
    <w:rsid w:val="00131A30"/>
    <w:rsid w:val="00131B0E"/>
    <w:rsid w:val="00131C40"/>
    <w:rsid w:val="00132C85"/>
    <w:rsid w:val="0013582E"/>
    <w:rsid w:val="001372C3"/>
    <w:rsid w:val="00137FAB"/>
    <w:rsid w:val="00140C11"/>
    <w:rsid w:val="00145C7F"/>
    <w:rsid w:val="001471DD"/>
    <w:rsid w:val="00147AF1"/>
    <w:rsid w:val="00150DD6"/>
    <w:rsid w:val="00152131"/>
    <w:rsid w:val="0015417C"/>
    <w:rsid w:val="00154865"/>
    <w:rsid w:val="00155AC2"/>
    <w:rsid w:val="00160752"/>
    <w:rsid w:val="001620E5"/>
    <w:rsid w:val="00162A1B"/>
    <w:rsid w:val="00165DCF"/>
    <w:rsid w:val="001671A0"/>
    <w:rsid w:val="00177288"/>
    <w:rsid w:val="001806D1"/>
    <w:rsid w:val="00180B97"/>
    <w:rsid w:val="00180C60"/>
    <w:rsid w:val="00181E6D"/>
    <w:rsid w:val="00181EC3"/>
    <w:rsid w:val="00186024"/>
    <w:rsid w:val="00186293"/>
    <w:rsid w:val="00194288"/>
    <w:rsid w:val="00194B74"/>
    <w:rsid w:val="001956F7"/>
    <w:rsid w:val="00196C50"/>
    <w:rsid w:val="00197BFC"/>
    <w:rsid w:val="00197F52"/>
    <w:rsid w:val="001A03CF"/>
    <w:rsid w:val="001A17B7"/>
    <w:rsid w:val="001A21C3"/>
    <w:rsid w:val="001A38A3"/>
    <w:rsid w:val="001A54B1"/>
    <w:rsid w:val="001A6A50"/>
    <w:rsid w:val="001A6ED0"/>
    <w:rsid w:val="001B1136"/>
    <w:rsid w:val="001B274F"/>
    <w:rsid w:val="001B342A"/>
    <w:rsid w:val="001B3DD8"/>
    <w:rsid w:val="001B55A1"/>
    <w:rsid w:val="001C0764"/>
    <w:rsid w:val="001C12B3"/>
    <w:rsid w:val="001C1CC2"/>
    <w:rsid w:val="001C563C"/>
    <w:rsid w:val="001D207E"/>
    <w:rsid w:val="001D2968"/>
    <w:rsid w:val="001D320E"/>
    <w:rsid w:val="001D371D"/>
    <w:rsid w:val="001D584C"/>
    <w:rsid w:val="001D67B9"/>
    <w:rsid w:val="001D6D4E"/>
    <w:rsid w:val="001D770C"/>
    <w:rsid w:val="001D773A"/>
    <w:rsid w:val="001E4A67"/>
    <w:rsid w:val="001E4C07"/>
    <w:rsid w:val="001E6CD4"/>
    <w:rsid w:val="001F0C93"/>
    <w:rsid w:val="001F0D41"/>
    <w:rsid w:val="001F4495"/>
    <w:rsid w:val="00205AD2"/>
    <w:rsid w:val="00206DBE"/>
    <w:rsid w:val="00206FB8"/>
    <w:rsid w:val="00207BC8"/>
    <w:rsid w:val="002172A0"/>
    <w:rsid w:val="00224668"/>
    <w:rsid w:val="00224765"/>
    <w:rsid w:val="00224823"/>
    <w:rsid w:val="00224C4A"/>
    <w:rsid w:val="00224C5E"/>
    <w:rsid w:val="00224E3F"/>
    <w:rsid w:val="00225490"/>
    <w:rsid w:val="0023191E"/>
    <w:rsid w:val="002325C2"/>
    <w:rsid w:val="002337AC"/>
    <w:rsid w:val="0023412C"/>
    <w:rsid w:val="0023697C"/>
    <w:rsid w:val="0024068D"/>
    <w:rsid w:val="00246073"/>
    <w:rsid w:val="00247AB0"/>
    <w:rsid w:val="00251263"/>
    <w:rsid w:val="00251D11"/>
    <w:rsid w:val="00251E5A"/>
    <w:rsid w:val="00253B6E"/>
    <w:rsid w:val="00254DDF"/>
    <w:rsid w:val="00255648"/>
    <w:rsid w:val="00256FC0"/>
    <w:rsid w:val="002604A1"/>
    <w:rsid w:val="00260A2D"/>
    <w:rsid w:val="002613B3"/>
    <w:rsid w:val="0026635D"/>
    <w:rsid w:val="002671C0"/>
    <w:rsid w:val="00271EF1"/>
    <w:rsid w:val="00273A9C"/>
    <w:rsid w:val="00276EAD"/>
    <w:rsid w:val="00281FD2"/>
    <w:rsid w:val="00282041"/>
    <w:rsid w:val="002846C3"/>
    <w:rsid w:val="002866B3"/>
    <w:rsid w:val="002879D2"/>
    <w:rsid w:val="00293795"/>
    <w:rsid w:val="00294D08"/>
    <w:rsid w:val="00296986"/>
    <w:rsid w:val="002A1600"/>
    <w:rsid w:val="002A1D3E"/>
    <w:rsid w:val="002A2AE4"/>
    <w:rsid w:val="002A437C"/>
    <w:rsid w:val="002B0982"/>
    <w:rsid w:val="002B0B0E"/>
    <w:rsid w:val="002B3309"/>
    <w:rsid w:val="002B44AF"/>
    <w:rsid w:val="002B452E"/>
    <w:rsid w:val="002B607F"/>
    <w:rsid w:val="002B6849"/>
    <w:rsid w:val="002B6F6B"/>
    <w:rsid w:val="002B776B"/>
    <w:rsid w:val="002B7C2D"/>
    <w:rsid w:val="002B7E87"/>
    <w:rsid w:val="002C0779"/>
    <w:rsid w:val="002C0B6A"/>
    <w:rsid w:val="002C350B"/>
    <w:rsid w:val="002C6274"/>
    <w:rsid w:val="002C74E5"/>
    <w:rsid w:val="002D0E1F"/>
    <w:rsid w:val="002D2FB7"/>
    <w:rsid w:val="002D3384"/>
    <w:rsid w:val="002D374A"/>
    <w:rsid w:val="002D3D1B"/>
    <w:rsid w:val="002D48C2"/>
    <w:rsid w:val="002D51C1"/>
    <w:rsid w:val="002E048B"/>
    <w:rsid w:val="002E65B5"/>
    <w:rsid w:val="002F227A"/>
    <w:rsid w:val="002F3225"/>
    <w:rsid w:val="002F557F"/>
    <w:rsid w:val="00300A5D"/>
    <w:rsid w:val="0030341B"/>
    <w:rsid w:val="0030535A"/>
    <w:rsid w:val="003064FD"/>
    <w:rsid w:val="00306633"/>
    <w:rsid w:val="003101B3"/>
    <w:rsid w:val="00310C38"/>
    <w:rsid w:val="00311499"/>
    <w:rsid w:val="00313085"/>
    <w:rsid w:val="00313177"/>
    <w:rsid w:val="0031452D"/>
    <w:rsid w:val="003145BA"/>
    <w:rsid w:val="00315D76"/>
    <w:rsid w:val="00317F99"/>
    <w:rsid w:val="00320609"/>
    <w:rsid w:val="003208D4"/>
    <w:rsid w:val="00322ECF"/>
    <w:rsid w:val="003236B3"/>
    <w:rsid w:val="0032425F"/>
    <w:rsid w:val="0033051E"/>
    <w:rsid w:val="003306AB"/>
    <w:rsid w:val="0033392C"/>
    <w:rsid w:val="00334CD6"/>
    <w:rsid w:val="00335EB0"/>
    <w:rsid w:val="00336D51"/>
    <w:rsid w:val="0034077B"/>
    <w:rsid w:val="00341B06"/>
    <w:rsid w:val="003450FC"/>
    <w:rsid w:val="00345315"/>
    <w:rsid w:val="00351285"/>
    <w:rsid w:val="003515E3"/>
    <w:rsid w:val="0035224A"/>
    <w:rsid w:val="00355880"/>
    <w:rsid w:val="003567F4"/>
    <w:rsid w:val="00357B92"/>
    <w:rsid w:val="00362C50"/>
    <w:rsid w:val="00362F17"/>
    <w:rsid w:val="0036530B"/>
    <w:rsid w:val="00365D9D"/>
    <w:rsid w:val="00366C73"/>
    <w:rsid w:val="00367103"/>
    <w:rsid w:val="0037350F"/>
    <w:rsid w:val="00374FCD"/>
    <w:rsid w:val="0038063B"/>
    <w:rsid w:val="0038640F"/>
    <w:rsid w:val="00390185"/>
    <w:rsid w:val="00392A0F"/>
    <w:rsid w:val="00393DA8"/>
    <w:rsid w:val="00395597"/>
    <w:rsid w:val="00396FB9"/>
    <w:rsid w:val="00397DB1"/>
    <w:rsid w:val="003A0F70"/>
    <w:rsid w:val="003A2F7A"/>
    <w:rsid w:val="003A3ADF"/>
    <w:rsid w:val="003A40FD"/>
    <w:rsid w:val="003A46FB"/>
    <w:rsid w:val="003A4968"/>
    <w:rsid w:val="003A5B47"/>
    <w:rsid w:val="003A6345"/>
    <w:rsid w:val="003A6770"/>
    <w:rsid w:val="003B3BF5"/>
    <w:rsid w:val="003B58AE"/>
    <w:rsid w:val="003B5C3A"/>
    <w:rsid w:val="003C439F"/>
    <w:rsid w:val="003C52A0"/>
    <w:rsid w:val="003C5E03"/>
    <w:rsid w:val="003C63B0"/>
    <w:rsid w:val="003C7735"/>
    <w:rsid w:val="003C7BEC"/>
    <w:rsid w:val="003C7DCC"/>
    <w:rsid w:val="003D4974"/>
    <w:rsid w:val="003D6182"/>
    <w:rsid w:val="003D7B32"/>
    <w:rsid w:val="003E0964"/>
    <w:rsid w:val="003E1588"/>
    <w:rsid w:val="003E2711"/>
    <w:rsid w:val="003E2C42"/>
    <w:rsid w:val="003E2F4B"/>
    <w:rsid w:val="003E315B"/>
    <w:rsid w:val="003E3B5E"/>
    <w:rsid w:val="003E475A"/>
    <w:rsid w:val="003E5D4F"/>
    <w:rsid w:val="003F0BD3"/>
    <w:rsid w:val="003F1DDA"/>
    <w:rsid w:val="003F38D0"/>
    <w:rsid w:val="003F4653"/>
    <w:rsid w:val="003F5A08"/>
    <w:rsid w:val="003F6649"/>
    <w:rsid w:val="00402284"/>
    <w:rsid w:val="00402B38"/>
    <w:rsid w:val="004060B9"/>
    <w:rsid w:val="00406FC7"/>
    <w:rsid w:val="00410136"/>
    <w:rsid w:val="004106CA"/>
    <w:rsid w:val="0041090F"/>
    <w:rsid w:val="004130D3"/>
    <w:rsid w:val="00413B6E"/>
    <w:rsid w:val="00413F11"/>
    <w:rsid w:val="00414FA6"/>
    <w:rsid w:val="00415BFF"/>
    <w:rsid w:val="00417AD0"/>
    <w:rsid w:val="004202D8"/>
    <w:rsid w:val="004209BF"/>
    <w:rsid w:val="00420BA4"/>
    <w:rsid w:val="00420EB1"/>
    <w:rsid w:val="00421234"/>
    <w:rsid w:val="00421401"/>
    <w:rsid w:val="00422586"/>
    <w:rsid w:val="00422B53"/>
    <w:rsid w:val="00422E5F"/>
    <w:rsid w:val="00424822"/>
    <w:rsid w:val="004265EB"/>
    <w:rsid w:val="004277E8"/>
    <w:rsid w:val="00427A16"/>
    <w:rsid w:val="00435C27"/>
    <w:rsid w:val="00435E60"/>
    <w:rsid w:val="004361E4"/>
    <w:rsid w:val="00436402"/>
    <w:rsid w:val="0044070A"/>
    <w:rsid w:val="00440B9E"/>
    <w:rsid w:val="00441209"/>
    <w:rsid w:val="00441354"/>
    <w:rsid w:val="00446398"/>
    <w:rsid w:val="00446528"/>
    <w:rsid w:val="00446B32"/>
    <w:rsid w:val="00450B1D"/>
    <w:rsid w:val="0045370C"/>
    <w:rsid w:val="00453845"/>
    <w:rsid w:val="004538D8"/>
    <w:rsid w:val="00454D42"/>
    <w:rsid w:val="00455238"/>
    <w:rsid w:val="00455526"/>
    <w:rsid w:val="004562CB"/>
    <w:rsid w:val="004564A1"/>
    <w:rsid w:val="00457364"/>
    <w:rsid w:val="00457A89"/>
    <w:rsid w:val="004621AF"/>
    <w:rsid w:val="004657C6"/>
    <w:rsid w:val="00465A71"/>
    <w:rsid w:val="00465DFC"/>
    <w:rsid w:val="0046637D"/>
    <w:rsid w:val="00466883"/>
    <w:rsid w:val="00471C18"/>
    <w:rsid w:val="00474617"/>
    <w:rsid w:val="00474FCE"/>
    <w:rsid w:val="00477B54"/>
    <w:rsid w:val="00484B02"/>
    <w:rsid w:val="004932AA"/>
    <w:rsid w:val="00494EDD"/>
    <w:rsid w:val="004966FA"/>
    <w:rsid w:val="004969A9"/>
    <w:rsid w:val="004977AE"/>
    <w:rsid w:val="004A15D2"/>
    <w:rsid w:val="004A172F"/>
    <w:rsid w:val="004A73FE"/>
    <w:rsid w:val="004B1D14"/>
    <w:rsid w:val="004B2D17"/>
    <w:rsid w:val="004B32F2"/>
    <w:rsid w:val="004B33B9"/>
    <w:rsid w:val="004B356E"/>
    <w:rsid w:val="004C0E1A"/>
    <w:rsid w:val="004C1DC8"/>
    <w:rsid w:val="004C3576"/>
    <w:rsid w:val="004C3A04"/>
    <w:rsid w:val="004C72E8"/>
    <w:rsid w:val="004C79E5"/>
    <w:rsid w:val="004D0330"/>
    <w:rsid w:val="004D0C0A"/>
    <w:rsid w:val="004D1D26"/>
    <w:rsid w:val="004D34B3"/>
    <w:rsid w:val="004D51B6"/>
    <w:rsid w:val="004D592F"/>
    <w:rsid w:val="004D65FB"/>
    <w:rsid w:val="004D6F41"/>
    <w:rsid w:val="004D7646"/>
    <w:rsid w:val="004D78B1"/>
    <w:rsid w:val="004E0BF5"/>
    <w:rsid w:val="004E20AE"/>
    <w:rsid w:val="004E41E1"/>
    <w:rsid w:val="004E6130"/>
    <w:rsid w:val="004F036B"/>
    <w:rsid w:val="004F12C3"/>
    <w:rsid w:val="004F2089"/>
    <w:rsid w:val="004F2846"/>
    <w:rsid w:val="004F33CD"/>
    <w:rsid w:val="004F3600"/>
    <w:rsid w:val="004F3C69"/>
    <w:rsid w:val="0050094A"/>
    <w:rsid w:val="005010C1"/>
    <w:rsid w:val="005018A5"/>
    <w:rsid w:val="00502E38"/>
    <w:rsid w:val="005126B5"/>
    <w:rsid w:val="00516C57"/>
    <w:rsid w:val="005170A6"/>
    <w:rsid w:val="00517A34"/>
    <w:rsid w:val="005202D3"/>
    <w:rsid w:val="00520A78"/>
    <w:rsid w:val="005225AE"/>
    <w:rsid w:val="005240DB"/>
    <w:rsid w:val="005242CC"/>
    <w:rsid w:val="0052488B"/>
    <w:rsid w:val="00524BEA"/>
    <w:rsid w:val="00524DA0"/>
    <w:rsid w:val="005255A2"/>
    <w:rsid w:val="00526442"/>
    <w:rsid w:val="00530DD6"/>
    <w:rsid w:val="00530EDB"/>
    <w:rsid w:val="0053539A"/>
    <w:rsid w:val="00535A64"/>
    <w:rsid w:val="00535FB6"/>
    <w:rsid w:val="0053683C"/>
    <w:rsid w:val="005373C9"/>
    <w:rsid w:val="00542B73"/>
    <w:rsid w:val="005434D5"/>
    <w:rsid w:val="00546117"/>
    <w:rsid w:val="00546218"/>
    <w:rsid w:val="00546F08"/>
    <w:rsid w:val="00552666"/>
    <w:rsid w:val="00552B4A"/>
    <w:rsid w:val="005548BE"/>
    <w:rsid w:val="00555DA4"/>
    <w:rsid w:val="005607E6"/>
    <w:rsid w:val="00561A90"/>
    <w:rsid w:val="005626DF"/>
    <w:rsid w:val="00564258"/>
    <w:rsid w:val="00564C5D"/>
    <w:rsid w:val="00564FC4"/>
    <w:rsid w:val="00566A64"/>
    <w:rsid w:val="00567A04"/>
    <w:rsid w:val="00567D13"/>
    <w:rsid w:val="00570806"/>
    <w:rsid w:val="00570F72"/>
    <w:rsid w:val="0057558F"/>
    <w:rsid w:val="005774DD"/>
    <w:rsid w:val="00580FD7"/>
    <w:rsid w:val="00582F8E"/>
    <w:rsid w:val="00583791"/>
    <w:rsid w:val="00583A0A"/>
    <w:rsid w:val="0058411F"/>
    <w:rsid w:val="0058746E"/>
    <w:rsid w:val="00591BE6"/>
    <w:rsid w:val="005927C1"/>
    <w:rsid w:val="00592C56"/>
    <w:rsid w:val="00593059"/>
    <w:rsid w:val="00593C30"/>
    <w:rsid w:val="00594C8D"/>
    <w:rsid w:val="005972C4"/>
    <w:rsid w:val="005975D6"/>
    <w:rsid w:val="00597680"/>
    <w:rsid w:val="005A2317"/>
    <w:rsid w:val="005A313F"/>
    <w:rsid w:val="005A3D3C"/>
    <w:rsid w:val="005A3FEF"/>
    <w:rsid w:val="005A4F21"/>
    <w:rsid w:val="005A638A"/>
    <w:rsid w:val="005A6592"/>
    <w:rsid w:val="005A6D5C"/>
    <w:rsid w:val="005B13D8"/>
    <w:rsid w:val="005B17B9"/>
    <w:rsid w:val="005B1921"/>
    <w:rsid w:val="005B1DE2"/>
    <w:rsid w:val="005C00B0"/>
    <w:rsid w:val="005C1CDB"/>
    <w:rsid w:val="005C33B1"/>
    <w:rsid w:val="005C4C00"/>
    <w:rsid w:val="005C5CF7"/>
    <w:rsid w:val="005C74EF"/>
    <w:rsid w:val="005C761C"/>
    <w:rsid w:val="005D0A9A"/>
    <w:rsid w:val="005D39A2"/>
    <w:rsid w:val="005D6CE6"/>
    <w:rsid w:val="005D74F4"/>
    <w:rsid w:val="005E0FEA"/>
    <w:rsid w:val="005E213B"/>
    <w:rsid w:val="005E30BF"/>
    <w:rsid w:val="005E3277"/>
    <w:rsid w:val="005E687B"/>
    <w:rsid w:val="005E7D05"/>
    <w:rsid w:val="005F1677"/>
    <w:rsid w:val="005F2359"/>
    <w:rsid w:val="005F55AA"/>
    <w:rsid w:val="005F5C6B"/>
    <w:rsid w:val="005F6797"/>
    <w:rsid w:val="00601C09"/>
    <w:rsid w:val="00602DBE"/>
    <w:rsid w:val="0060364D"/>
    <w:rsid w:val="00604346"/>
    <w:rsid w:val="0060445D"/>
    <w:rsid w:val="00604F28"/>
    <w:rsid w:val="00610553"/>
    <w:rsid w:val="0061195F"/>
    <w:rsid w:val="00614D86"/>
    <w:rsid w:val="00615243"/>
    <w:rsid w:val="00617533"/>
    <w:rsid w:val="006234C1"/>
    <w:rsid w:val="006312A5"/>
    <w:rsid w:val="00631422"/>
    <w:rsid w:val="006319CF"/>
    <w:rsid w:val="00631C6F"/>
    <w:rsid w:val="00631DF5"/>
    <w:rsid w:val="00632F0E"/>
    <w:rsid w:val="00636F98"/>
    <w:rsid w:val="006376F4"/>
    <w:rsid w:val="006404EF"/>
    <w:rsid w:val="006446E7"/>
    <w:rsid w:val="0064481B"/>
    <w:rsid w:val="006448A7"/>
    <w:rsid w:val="00645EC8"/>
    <w:rsid w:val="00647D83"/>
    <w:rsid w:val="00647E00"/>
    <w:rsid w:val="00651E26"/>
    <w:rsid w:val="0065458C"/>
    <w:rsid w:val="00660515"/>
    <w:rsid w:val="006605AA"/>
    <w:rsid w:val="006605FD"/>
    <w:rsid w:val="00661FE8"/>
    <w:rsid w:val="00664631"/>
    <w:rsid w:val="00664C6E"/>
    <w:rsid w:val="006659D7"/>
    <w:rsid w:val="006665F4"/>
    <w:rsid w:val="0067237B"/>
    <w:rsid w:val="00675086"/>
    <w:rsid w:val="0067510E"/>
    <w:rsid w:val="006757A6"/>
    <w:rsid w:val="00677AC4"/>
    <w:rsid w:val="00682380"/>
    <w:rsid w:val="00682A08"/>
    <w:rsid w:val="006839D0"/>
    <w:rsid w:val="006848A9"/>
    <w:rsid w:val="00686263"/>
    <w:rsid w:val="006867C1"/>
    <w:rsid w:val="00690A70"/>
    <w:rsid w:val="006936DF"/>
    <w:rsid w:val="00694348"/>
    <w:rsid w:val="0069503C"/>
    <w:rsid w:val="006955BD"/>
    <w:rsid w:val="006957A1"/>
    <w:rsid w:val="00697758"/>
    <w:rsid w:val="006A021C"/>
    <w:rsid w:val="006A1300"/>
    <w:rsid w:val="006A1576"/>
    <w:rsid w:val="006A42B1"/>
    <w:rsid w:val="006A43A0"/>
    <w:rsid w:val="006A43F2"/>
    <w:rsid w:val="006A474D"/>
    <w:rsid w:val="006A5CE2"/>
    <w:rsid w:val="006B1FB7"/>
    <w:rsid w:val="006C0D9E"/>
    <w:rsid w:val="006C171C"/>
    <w:rsid w:val="006C7CA7"/>
    <w:rsid w:val="006D324F"/>
    <w:rsid w:val="006D40C5"/>
    <w:rsid w:val="006D5711"/>
    <w:rsid w:val="006D6F71"/>
    <w:rsid w:val="006D77BF"/>
    <w:rsid w:val="006E0177"/>
    <w:rsid w:val="006E35D5"/>
    <w:rsid w:val="006E471A"/>
    <w:rsid w:val="006E61F2"/>
    <w:rsid w:val="006E7363"/>
    <w:rsid w:val="006F16E2"/>
    <w:rsid w:val="006F1D13"/>
    <w:rsid w:val="006F52B9"/>
    <w:rsid w:val="006F7672"/>
    <w:rsid w:val="00700D9B"/>
    <w:rsid w:val="00701571"/>
    <w:rsid w:val="00703D76"/>
    <w:rsid w:val="00703DFD"/>
    <w:rsid w:val="0070635B"/>
    <w:rsid w:val="007065A2"/>
    <w:rsid w:val="007069FD"/>
    <w:rsid w:val="00711A9A"/>
    <w:rsid w:val="00722EEB"/>
    <w:rsid w:val="00723CB4"/>
    <w:rsid w:val="0072527E"/>
    <w:rsid w:val="0072587A"/>
    <w:rsid w:val="00725E11"/>
    <w:rsid w:val="0072604F"/>
    <w:rsid w:val="0072680B"/>
    <w:rsid w:val="00727365"/>
    <w:rsid w:val="007276D5"/>
    <w:rsid w:val="007278B7"/>
    <w:rsid w:val="007326C4"/>
    <w:rsid w:val="0073353C"/>
    <w:rsid w:val="00734606"/>
    <w:rsid w:val="00735E67"/>
    <w:rsid w:val="00742467"/>
    <w:rsid w:val="00742D86"/>
    <w:rsid w:val="007436BD"/>
    <w:rsid w:val="0074473B"/>
    <w:rsid w:val="007461D2"/>
    <w:rsid w:val="007467A4"/>
    <w:rsid w:val="00747E93"/>
    <w:rsid w:val="00750846"/>
    <w:rsid w:val="00750B7B"/>
    <w:rsid w:val="00750BED"/>
    <w:rsid w:val="007533BF"/>
    <w:rsid w:val="00762A8C"/>
    <w:rsid w:val="00762CDE"/>
    <w:rsid w:val="00763190"/>
    <w:rsid w:val="00763A09"/>
    <w:rsid w:val="00765E96"/>
    <w:rsid w:val="007703E5"/>
    <w:rsid w:val="00771104"/>
    <w:rsid w:val="00771507"/>
    <w:rsid w:val="00771E94"/>
    <w:rsid w:val="007725B0"/>
    <w:rsid w:val="007733EC"/>
    <w:rsid w:val="00773B8E"/>
    <w:rsid w:val="007749F9"/>
    <w:rsid w:val="00774E9D"/>
    <w:rsid w:val="007764D5"/>
    <w:rsid w:val="00777417"/>
    <w:rsid w:val="00780008"/>
    <w:rsid w:val="007809FD"/>
    <w:rsid w:val="00781C36"/>
    <w:rsid w:val="007845B2"/>
    <w:rsid w:val="00785C2D"/>
    <w:rsid w:val="00786A9A"/>
    <w:rsid w:val="007879C9"/>
    <w:rsid w:val="00790A23"/>
    <w:rsid w:val="00792020"/>
    <w:rsid w:val="00792A7B"/>
    <w:rsid w:val="0079607D"/>
    <w:rsid w:val="00797039"/>
    <w:rsid w:val="007A042B"/>
    <w:rsid w:val="007A2B15"/>
    <w:rsid w:val="007A546C"/>
    <w:rsid w:val="007B2E73"/>
    <w:rsid w:val="007B396C"/>
    <w:rsid w:val="007B5456"/>
    <w:rsid w:val="007B5A6F"/>
    <w:rsid w:val="007B5DE8"/>
    <w:rsid w:val="007B7D48"/>
    <w:rsid w:val="007C01F4"/>
    <w:rsid w:val="007C3E3B"/>
    <w:rsid w:val="007C4D2C"/>
    <w:rsid w:val="007C55B8"/>
    <w:rsid w:val="007C5BBD"/>
    <w:rsid w:val="007D0850"/>
    <w:rsid w:val="007D0D5A"/>
    <w:rsid w:val="007D537F"/>
    <w:rsid w:val="007D5594"/>
    <w:rsid w:val="007D6CEF"/>
    <w:rsid w:val="007D7E3D"/>
    <w:rsid w:val="007E11E9"/>
    <w:rsid w:val="007E1CCC"/>
    <w:rsid w:val="007E27DE"/>
    <w:rsid w:val="007E4065"/>
    <w:rsid w:val="007E5A43"/>
    <w:rsid w:val="007E6ABE"/>
    <w:rsid w:val="007E6CE0"/>
    <w:rsid w:val="007E73F3"/>
    <w:rsid w:val="007E7C58"/>
    <w:rsid w:val="007F212D"/>
    <w:rsid w:val="007F2543"/>
    <w:rsid w:val="007F319B"/>
    <w:rsid w:val="007F4DBC"/>
    <w:rsid w:val="007F5F57"/>
    <w:rsid w:val="007F6DA5"/>
    <w:rsid w:val="007F6E58"/>
    <w:rsid w:val="007F7646"/>
    <w:rsid w:val="007F77B4"/>
    <w:rsid w:val="00802629"/>
    <w:rsid w:val="00810C6E"/>
    <w:rsid w:val="00810CDF"/>
    <w:rsid w:val="00811D01"/>
    <w:rsid w:val="00812127"/>
    <w:rsid w:val="00812F38"/>
    <w:rsid w:val="008155B2"/>
    <w:rsid w:val="00820A45"/>
    <w:rsid w:val="00823367"/>
    <w:rsid w:val="00824195"/>
    <w:rsid w:val="0082475D"/>
    <w:rsid w:val="00830216"/>
    <w:rsid w:val="00830E33"/>
    <w:rsid w:val="0083510D"/>
    <w:rsid w:val="00837070"/>
    <w:rsid w:val="008411B6"/>
    <w:rsid w:val="00841950"/>
    <w:rsid w:val="00841D0D"/>
    <w:rsid w:val="00842581"/>
    <w:rsid w:val="00843D46"/>
    <w:rsid w:val="00845689"/>
    <w:rsid w:val="00847003"/>
    <w:rsid w:val="00851E28"/>
    <w:rsid w:val="0085434B"/>
    <w:rsid w:val="008563F5"/>
    <w:rsid w:val="00856ADC"/>
    <w:rsid w:val="008603AD"/>
    <w:rsid w:val="0086131C"/>
    <w:rsid w:val="00862608"/>
    <w:rsid w:val="008626EA"/>
    <w:rsid w:val="00862853"/>
    <w:rsid w:val="008628FE"/>
    <w:rsid w:val="00867D8E"/>
    <w:rsid w:val="00870351"/>
    <w:rsid w:val="008723E3"/>
    <w:rsid w:val="00872C1D"/>
    <w:rsid w:val="00872E98"/>
    <w:rsid w:val="00873B2E"/>
    <w:rsid w:val="00877142"/>
    <w:rsid w:val="008815C8"/>
    <w:rsid w:val="008820DC"/>
    <w:rsid w:val="00882FBA"/>
    <w:rsid w:val="00885085"/>
    <w:rsid w:val="00885D7E"/>
    <w:rsid w:val="0089079F"/>
    <w:rsid w:val="00890FF2"/>
    <w:rsid w:val="00892861"/>
    <w:rsid w:val="008931BD"/>
    <w:rsid w:val="00896744"/>
    <w:rsid w:val="008A0765"/>
    <w:rsid w:val="008A3D4A"/>
    <w:rsid w:val="008A6229"/>
    <w:rsid w:val="008B0BF3"/>
    <w:rsid w:val="008B1B1A"/>
    <w:rsid w:val="008B3B5A"/>
    <w:rsid w:val="008B3D4D"/>
    <w:rsid w:val="008B466E"/>
    <w:rsid w:val="008B62BF"/>
    <w:rsid w:val="008B75EA"/>
    <w:rsid w:val="008C058F"/>
    <w:rsid w:val="008C09B7"/>
    <w:rsid w:val="008C0DE1"/>
    <w:rsid w:val="008C3560"/>
    <w:rsid w:val="008C3F4F"/>
    <w:rsid w:val="008C53F1"/>
    <w:rsid w:val="008C5D1B"/>
    <w:rsid w:val="008C6196"/>
    <w:rsid w:val="008D0ED0"/>
    <w:rsid w:val="008D1E68"/>
    <w:rsid w:val="008D26B0"/>
    <w:rsid w:val="008D339D"/>
    <w:rsid w:val="008D4185"/>
    <w:rsid w:val="008D566E"/>
    <w:rsid w:val="008D580A"/>
    <w:rsid w:val="008E09DC"/>
    <w:rsid w:val="008E1268"/>
    <w:rsid w:val="008E2129"/>
    <w:rsid w:val="008E4699"/>
    <w:rsid w:val="008E47AF"/>
    <w:rsid w:val="008E49B4"/>
    <w:rsid w:val="008E6406"/>
    <w:rsid w:val="008F57B6"/>
    <w:rsid w:val="008F791F"/>
    <w:rsid w:val="008F7D21"/>
    <w:rsid w:val="00903079"/>
    <w:rsid w:val="009067C0"/>
    <w:rsid w:val="00910B3C"/>
    <w:rsid w:val="00911A8E"/>
    <w:rsid w:val="00912708"/>
    <w:rsid w:val="0091295F"/>
    <w:rsid w:val="00913A79"/>
    <w:rsid w:val="00914DD7"/>
    <w:rsid w:val="00914F0B"/>
    <w:rsid w:val="009206BB"/>
    <w:rsid w:val="00921A97"/>
    <w:rsid w:val="00922FD1"/>
    <w:rsid w:val="009235AA"/>
    <w:rsid w:val="0092366B"/>
    <w:rsid w:val="00923845"/>
    <w:rsid w:val="00924A1F"/>
    <w:rsid w:val="00925FAF"/>
    <w:rsid w:val="00927428"/>
    <w:rsid w:val="009275C0"/>
    <w:rsid w:val="0093080F"/>
    <w:rsid w:val="00933439"/>
    <w:rsid w:val="00933974"/>
    <w:rsid w:val="00935782"/>
    <w:rsid w:val="00935DF2"/>
    <w:rsid w:val="00936EA1"/>
    <w:rsid w:val="00937F17"/>
    <w:rsid w:val="00943495"/>
    <w:rsid w:val="00943635"/>
    <w:rsid w:val="0094548F"/>
    <w:rsid w:val="009471A7"/>
    <w:rsid w:val="00951245"/>
    <w:rsid w:val="00951E6E"/>
    <w:rsid w:val="009533C4"/>
    <w:rsid w:val="00953AB1"/>
    <w:rsid w:val="00953BF6"/>
    <w:rsid w:val="009543D7"/>
    <w:rsid w:val="00954840"/>
    <w:rsid w:val="009577AD"/>
    <w:rsid w:val="00960986"/>
    <w:rsid w:val="009655FE"/>
    <w:rsid w:val="00966F7D"/>
    <w:rsid w:val="009727C5"/>
    <w:rsid w:val="00974262"/>
    <w:rsid w:val="00980F34"/>
    <w:rsid w:val="00982D5F"/>
    <w:rsid w:val="00983835"/>
    <w:rsid w:val="00983D07"/>
    <w:rsid w:val="00985569"/>
    <w:rsid w:val="00985C95"/>
    <w:rsid w:val="00986A25"/>
    <w:rsid w:val="009920C7"/>
    <w:rsid w:val="0099392F"/>
    <w:rsid w:val="00994036"/>
    <w:rsid w:val="00996736"/>
    <w:rsid w:val="009967FD"/>
    <w:rsid w:val="009A11E6"/>
    <w:rsid w:val="009A1FF5"/>
    <w:rsid w:val="009A217B"/>
    <w:rsid w:val="009A272E"/>
    <w:rsid w:val="009A3A73"/>
    <w:rsid w:val="009A4250"/>
    <w:rsid w:val="009A5791"/>
    <w:rsid w:val="009A647C"/>
    <w:rsid w:val="009B0B00"/>
    <w:rsid w:val="009B2DCC"/>
    <w:rsid w:val="009B363C"/>
    <w:rsid w:val="009B3E13"/>
    <w:rsid w:val="009B4132"/>
    <w:rsid w:val="009B416F"/>
    <w:rsid w:val="009B476E"/>
    <w:rsid w:val="009B738E"/>
    <w:rsid w:val="009C0B8C"/>
    <w:rsid w:val="009C1676"/>
    <w:rsid w:val="009C36F7"/>
    <w:rsid w:val="009C3AAC"/>
    <w:rsid w:val="009C6F2A"/>
    <w:rsid w:val="009D1C40"/>
    <w:rsid w:val="009D651A"/>
    <w:rsid w:val="009E08EB"/>
    <w:rsid w:val="009E0D7A"/>
    <w:rsid w:val="009E2A07"/>
    <w:rsid w:val="009E378F"/>
    <w:rsid w:val="009E3B6A"/>
    <w:rsid w:val="009E4D45"/>
    <w:rsid w:val="009E5B11"/>
    <w:rsid w:val="009E5DD5"/>
    <w:rsid w:val="009F5735"/>
    <w:rsid w:val="009F5C59"/>
    <w:rsid w:val="009F7033"/>
    <w:rsid w:val="00A01B0F"/>
    <w:rsid w:val="00A02047"/>
    <w:rsid w:val="00A025F9"/>
    <w:rsid w:val="00A04C9D"/>
    <w:rsid w:val="00A06113"/>
    <w:rsid w:val="00A06443"/>
    <w:rsid w:val="00A07904"/>
    <w:rsid w:val="00A07AB2"/>
    <w:rsid w:val="00A07B78"/>
    <w:rsid w:val="00A07D2F"/>
    <w:rsid w:val="00A11C8D"/>
    <w:rsid w:val="00A129ED"/>
    <w:rsid w:val="00A14926"/>
    <w:rsid w:val="00A2062E"/>
    <w:rsid w:val="00A22808"/>
    <w:rsid w:val="00A25CA2"/>
    <w:rsid w:val="00A300C4"/>
    <w:rsid w:val="00A33210"/>
    <w:rsid w:val="00A341BE"/>
    <w:rsid w:val="00A34D60"/>
    <w:rsid w:val="00A3575B"/>
    <w:rsid w:val="00A357BF"/>
    <w:rsid w:val="00A35B67"/>
    <w:rsid w:val="00A43B1A"/>
    <w:rsid w:val="00A44294"/>
    <w:rsid w:val="00A45062"/>
    <w:rsid w:val="00A479D9"/>
    <w:rsid w:val="00A51FE8"/>
    <w:rsid w:val="00A526B2"/>
    <w:rsid w:val="00A5375A"/>
    <w:rsid w:val="00A54576"/>
    <w:rsid w:val="00A575B9"/>
    <w:rsid w:val="00A57875"/>
    <w:rsid w:val="00A6064F"/>
    <w:rsid w:val="00A607BD"/>
    <w:rsid w:val="00A60B4D"/>
    <w:rsid w:val="00A611C6"/>
    <w:rsid w:val="00A613B8"/>
    <w:rsid w:val="00A616AE"/>
    <w:rsid w:val="00A64343"/>
    <w:rsid w:val="00A66949"/>
    <w:rsid w:val="00A66C2E"/>
    <w:rsid w:val="00A710BD"/>
    <w:rsid w:val="00A729A8"/>
    <w:rsid w:val="00A74D9A"/>
    <w:rsid w:val="00A77131"/>
    <w:rsid w:val="00A801C2"/>
    <w:rsid w:val="00A80371"/>
    <w:rsid w:val="00A80657"/>
    <w:rsid w:val="00A81583"/>
    <w:rsid w:val="00A8356E"/>
    <w:rsid w:val="00A83AF6"/>
    <w:rsid w:val="00A852A8"/>
    <w:rsid w:val="00A853FD"/>
    <w:rsid w:val="00A85F7A"/>
    <w:rsid w:val="00A908F2"/>
    <w:rsid w:val="00A91E0C"/>
    <w:rsid w:val="00A921ED"/>
    <w:rsid w:val="00A9298F"/>
    <w:rsid w:val="00A97280"/>
    <w:rsid w:val="00A979DA"/>
    <w:rsid w:val="00A97C9B"/>
    <w:rsid w:val="00A97E9D"/>
    <w:rsid w:val="00AA08CD"/>
    <w:rsid w:val="00AA1082"/>
    <w:rsid w:val="00AA2C20"/>
    <w:rsid w:val="00AA2C51"/>
    <w:rsid w:val="00AA2D20"/>
    <w:rsid w:val="00AA32F3"/>
    <w:rsid w:val="00AA3D03"/>
    <w:rsid w:val="00AA4795"/>
    <w:rsid w:val="00AA54D2"/>
    <w:rsid w:val="00AA5555"/>
    <w:rsid w:val="00AA6CB5"/>
    <w:rsid w:val="00AA7417"/>
    <w:rsid w:val="00AB1F4F"/>
    <w:rsid w:val="00AB6640"/>
    <w:rsid w:val="00AB68F1"/>
    <w:rsid w:val="00AC1E2A"/>
    <w:rsid w:val="00AC6B61"/>
    <w:rsid w:val="00AC7213"/>
    <w:rsid w:val="00AC790F"/>
    <w:rsid w:val="00AD17BA"/>
    <w:rsid w:val="00AD1B4D"/>
    <w:rsid w:val="00AD5E99"/>
    <w:rsid w:val="00AD67FC"/>
    <w:rsid w:val="00AD68F4"/>
    <w:rsid w:val="00AD7602"/>
    <w:rsid w:val="00AE0188"/>
    <w:rsid w:val="00AE0940"/>
    <w:rsid w:val="00AE1034"/>
    <w:rsid w:val="00AE1D2E"/>
    <w:rsid w:val="00AE2AC4"/>
    <w:rsid w:val="00AE31A5"/>
    <w:rsid w:val="00AE37F9"/>
    <w:rsid w:val="00AE4654"/>
    <w:rsid w:val="00AE7570"/>
    <w:rsid w:val="00AF1CE3"/>
    <w:rsid w:val="00AF2E51"/>
    <w:rsid w:val="00AF3BF3"/>
    <w:rsid w:val="00AF3D82"/>
    <w:rsid w:val="00AF4094"/>
    <w:rsid w:val="00AF48E2"/>
    <w:rsid w:val="00AF5019"/>
    <w:rsid w:val="00AF79CD"/>
    <w:rsid w:val="00B0002D"/>
    <w:rsid w:val="00B02A69"/>
    <w:rsid w:val="00B03C37"/>
    <w:rsid w:val="00B069DE"/>
    <w:rsid w:val="00B07A88"/>
    <w:rsid w:val="00B07CD7"/>
    <w:rsid w:val="00B104D1"/>
    <w:rsid w:val="00B11C9C"/>
    <w:rsid w:val="00B1243D"/>
    <w:rsid w:val="00B144E5"/>
    <w:rsid w:val="00B14AED"/>
    <w:rsid w:val="00B15B92"/>
    <w:rsid w:val="00B16C1A"/>
    <w:rsid w:val="00B17E4F"/>
    <w:rsid w:val="00B17F5C"/>
    <w:rsid w:val="00B21827"/>
    <w:rsid w:val="00B220DF"/>
    <w:rsid w:val="00B23E11"/>
    <w:rsid w:val="00B250AE"/>
    <w:rsid w:val="00B25C16"/>
    <w:rsid w:val="00B279FA"/>
    <w:rsid w:val="00B31357"/>
    <w:rsid w:val="00B316A5"/>
    <w:rsid w:val="00B3353C"/>
    <w:rsid w:val="00B35C3A"/>
    <w:rsid w:val="00B449DB"/>
    <w:rsid w:val="00B47649"/>
    <w:rsid w:val="00B50AF7"/>
    <w:rsid w:val="00B529DF"/>
    <w:rsid w:val="00B52ED5"/>
    <w:rsid w:val="00B53546"/>
    <w:rsid w:val="00B54494"/>
    <w:rsid w:val="00B55E79"/>
    <w:rsid w:val="00B610DD"/>
    <w:rsid w:val="00B6393D"/>
    <w:rsid w:val="00B64514"/>
    <w:rsid w:val="00B6528C"/>
    <w:rsid w:val="00B74E9B"/>
    <w:rsid w:val="00B81D53"/>
    <w:rsid w:val="00B83333"/>
    <w:rsid w:val="00B836A5"/>
    <w:rsid w:val="00B83717"/>
    <w:rsid w:val="00B8463C"/>
    <w:rsid w:val="00B84794"/>
    <w:rsid w:val="00B8599A"/>
    <w:rsid w:val="00B86498"/>
    <w:rsid w:val="00B87042"/>
    <w:rsid w:val="00B87B4D"/>
    <w:rsid w:val="00B922DE"/>
    <w:rsid w:val="00B93BE1"/>
    <w:rsid w:val="00B95DE1"/>
    <w:rsid w:val="00B95E02"/>
    <w:rsid w:val="00B9767C"/>
    <w:rsid w:val="00B97FA2"/>
    <w:rsid w:val="00BA0D75"/>
    <w:rsid w:val="00BA2D32"/>
    <w:rsid w:val="00BA4D0F"/>
    <w:rsid w:val="00BA6734"/>
    <w:rsid w:val="00BA7FC9"/>
    <w:rsid w:val="00BB287D"/>
    <w:rsid w:val="00BB4115"/>
    <w:rsid w:val="00BC0609"/>
    <w:rsid w:val="00BC0B44"/>
    <w:rsid w:val="00BC16B1"/>
    <w:rsid w:val="00BC2B5C"/>
    <w:rsid w:val="00BC402C"/>
    <w:rsid w:val="00BC40D6"/>
    <w:rsid w:val="00BC4456"/>
    <w:rsid w:val="00BC6078"/>
    <w:rsid w:val="00BC7C00"/>
    <w:rsid w:val="00BD0E9E"/>
    <w:rsid w:val="00BD4E2D"/>
    <w:rsid w:val="00BD65F2"/>
    <w:rsid w:val="00BE0753"/>
    <w:rsid w:val="00BE28F9"/>
    <w:rsid w:val="00BE4B52"/>
    <w:rsid w:val="00BE5754"/>
    <w:rsid w:val="00BE60CA"/>
    <w:rsid w:val="00BF06B7"/>
    <w:rsid w:val="00BF0A5E"/>
    <w:rsid w:val="00BF0A7B"/>
    <w:rsid w:val="00BF0F75"/>
    <w:rsid w:val="00BF2242"/>
    <w:rsid w:val="00BF2BA3"/>
    <w:rsid w:val="00BF37B9"/>
    <w:rsid w:val="00BF4397"/>
    <w:rsid w:val="00BF496A"/>
    <w:rsid w:val="00C0212C"/>
    <w:rsid w:val="00C03DAA"/>
    <w:rsid w:val="00C10738"/>
    <w:rsid w:val="00C10CC3"/>
    <w:rsid w:val="00C1227E"/>
    <w:rsid w:val="00C13C78"/>
    <w:rsid w:val="00C14D82"/>
    <w:rsid w:val="00C15C7A"/>
    <w:rsid w:val="00C166CB"/>
    <w:rsid w:val="00C16837"/>
    <w:rsid w:val="00C17EBE"/>
    <w:rsid w:val="00C2012E"/>
    <w:rsid w:val="00C2021D"/>
    <w:rsid w:val="00C2079A"/>
    <w:rsid w:val="00C22CF5"/>
    <w:rsid w:val="00C2388E"/>
    <w:rsid w:val="00C24003"/>
    <w:rsid w:val="00C24607"/>
    <w:rsid w:val="00C251F9"/>
    <w:rsid w:val="00C2535E"/>
    <w:rsid w:val="00C25F7E"/>
    <w:rsid w:val="00C2605D"/>
    <w:rsid w:val="00C262DD"/>
    <w:rsid w:val="00C310C3"/>
    <w:rsid w:val="00C31326"/>
    <w:rsid w:val="00C31578"/>
    <w:rsid w:val="00C31AAC"/>
    <w:rsid w:val="00C33879"/>
    <w:rsid w:val="00C34B1D"/>
    <w:rsid w:val="00C368DE"/>
    <w:rsid w:val="00C36DB2"/>
    <w:rsid w:val="00C36E64"/>
    <w:rsid w:val="00C43533"/>
    <w:rsid w:val="00C43FBD"/>
    <w:rsid w:val="00C44E0B"/>
    <w:rsid w:val="00C45235"/>
    <w:rsid w:val="00C454F5"/>
    <w:rsid w:val="00C45B50"/>
    <w:rsid w:val="00C52DB1"/>
    <w:rsid w:val="00C547C8"/>
    <w:rsid w:val="00C54BB8"/>
    <w:rsid w:val="00C56A16"/>
    <w:rsid w:val="00C5730C"/>
    <w:rsid w:val="00C60C86"/>
    <w:rsid w:val="00C61D8F"/>
    <w:rsid w:val="00C64F68"/>
    <w:rsid w:val="00C71239"/>
    <w:rsid w:val="00C7219E"/>
    <w:rsid w:val="00C72AFC"/>
    <w:rsid w:val="00C7709D"/>
    <w:rsid w:val="00C8061D"/>
    <w:rsid w:val="00C8265C"/>
    <w:rsid w:val="00C82B07"/>
    <w:rsid w:val="00C85307"/>
    <w:rsid w:val="00C87F29"/>
    <w:rsid w:val="00C91114"/>
    <w:rsid w:val="00C9135E"/>
    <w:rsid w:val="00C923CF"/>
    <w:rsid w:val="00C944DF"/>
    <w:rsid w:val="00C965AB"/>
    <w:rsid w:val="00C96D00"/>
    <w:rsid w:val="00C977C4"/>
    <w:rsid w:val="00CA08E5"/>
    <w:rsid w:val="00CA392F"/>
    <w:rsid w:val="00CA7A2A"/>
    <w:rsid w:val="00CB2630"/>
    <w:rsid w:val="00CB34D1"/>
    <w:rsid w:val="00CB5023"/>
    <w:rsid w:val="00CB7C4E"/>
    <w:rsid w:val="00CB7E59"/>
    <w:rsid w:val="00CC21E9"/>
    <w:rsid w:val="00CC2714"/>
    <w:rsid w:val="00CC388C"/>
    <w:rsid w:val="00CC3896"/>
    <w:rsid w:val="00CC3C07"/>
    <w:rsid w:val="00CC557B"/>
    <w:rsid w:val="00CC62E4"/>
    <w:rsid w:val="00CC7281"/>
    <w:rsid w:val="00CC7B65"/>
    <w:rsid w:val="00CC7B83"/>
    <w:rsid w:val="00CD209C"/>
    <w:rsid w:val="00CD3752"/>
    <w:rsid w:val="00CD62F5"/>
    <w:rsid w:val="00CE2381"/>
    <w:rsid w:val="00CE39A3"/>
    <w:rsid w:val="00CE4744"/>
    <w:rsid w:val="00CE4FBA"/>
    <w:rsid w:val="00CE570D"/>
    <w:rsid w:val="00CF2B48"/>
    <w:rsid w:val="00D00D79"/>
    <w:rsid w:val="00D01EDF"/>
    <w:rsid w:val="00D038FA"/>
    <w:rsid w:val="00D05CAE"/>
    <w:rsid w:val="00D05E9C"/>
    <w:rsid w:val="00D11694"/>
    <w:rsid w:val="00D13221"/>
    <w:rsid w:val="00D134F1"/>
    <w:rsid w:val="00D13A29"/>
    <w:rsid w:val="00D14A1D"/>
    <w:rsid w:val="00D159C2"/>
    <w:rsid w:val="00D222E6"/>
    <w:rsid w:val="00D247BC"/>
    <w:rsid w:val="00D256C5"/>
    <w:rsid w:val="00D260E2"/>
    <w:rsid w:val="00D309B3"/>
    <w:rsid w:val="00D341BB"/>
    <w:rsid w:val="00D35692"/>
    <w:rsid w:val="00D35CCC"/>
    <w:rsid w:val="00D40574"/>
    <w:rsid w:val="00D40732"/>
    <w:rsid w:val="00D45A66"/>
    <w:rsid w:val="00D47B7B"/>
    <w:rsid w:val="00D53C27"/>
    <w:rsid w:val="00D5537D"/>
    <w:rsid w:val="00D55D72"/>
    <w:rsid w:val="00D567ED"/>
    <w:rsid w:val="00D66FDD"/>
    <w:rsid w:val="00D73429"/>
    <w:rsid w:val="00D73C25"/>
    <w:rsid w:val="00D73FC9"/>
    <w:rsid w:val="00D75E85"/>
    <w:rsid w:val="00D769DB"/>
    <w:rsid w:val="00D76C52"/>
    <w:rsid w:val="00D779DD"/>
    <w:rsid w:val="00D82D21"/>
    <w:rsid w:val="00D83BE6"/>
    <w:rsid w:val="00D84378"/>
    <w:rsid w:val="00D84F72"/>
    <w:rsid w:val="00D872BB"/>
    <w:rsid w:val="00D87DBB"/>
    <w:rsid w:val="00D9045C"/>
    <w:rsid w:val="00D91F68"/>
    <w:rsid w:val="00D92CD3"/>
    <w:rsid w:val="00D94780"/>
    <w:rsid w:val="00D952C9"/>
    <w:rsid w:val="00D96443"/>
    <w:rsid w:val="00D971FD"/>
    <w:rsid w:val="00DA0592"/>
    <w:rsid w:val="00DA1C75"/>
    <w:rsid w:val="00DA1FBE"/>
    <w:rsid w:val="00DA2F5C"/>
    <w:rsid w:val="00DA3A5E"/>
    <w:rsid w:val="00DA4026"/>
    <w:rsid w:val="00DA4310"/>
    <w:rsid w:val="00DA60F4"/>
    <w:rsid w:val="00DA6DF5"/>
    <w:rsid w:val="00DA714D"/>
    <w:rsid w:val="00DA7EF8"/>
    <w:rsid w:val="00DB1618"/>
    <w:rsid w:val="00DC0045"/>
    <w:rsid w:val="00DC2872"/>
    <w:rsid w:val="00DC3735"/>
    <w:rsid w:val="00DC42C0"/>
    <w:rsid w:val="00DC50F9"/>
    <w:rsid w:val="00DC6938"/>
    <w:rsid w:val="00DC6F60"/>
    <w:rsid w:val="00DC70D3"/>
    <w:rsid w:val="00DD1A4E"/>
    <w:rsid w:val="00DD27CC"/>
    <w:rsid w:val="00DD7E08"/>
    <w:rsid w:val="00DE0BDC"/>
    <w:rsid w:val="00DE21AD"/>
    <w:rsid w:val="00DE2CF6"/>
    <w:rsid w:val="00DE5494"/>
    <w:rsid w:val="00DE6121"/>
    <w:rsid w:val="00DE6858"/>
    <w:rsid w:val="00DE779D"/>
    <w:rsid w:val="00DE7EB8"/>
    <w:rsid w:val="00DF21FA"/>
    <w:rsid w:val="00DF3FC8"/>
    <w:rsid w:val="00DF4A9A"/>
    <w:rsid w:val="00DF4F85"/>
    <w:rsid w:val="00DF7AB3"/>
    <w:rsid w:val="00DF7D1E"/>
    <w:rsid w:val="00E02185"/>
    <w:rsid w:val="00E06CC2"/>
    <w:rsid w:val="00E0790D"/>
    <w:rsid w:val="00E1067A"/>
    <w:rsid w:val="00E1103F"/>
    <w:rsid w:val="00E11277"/>
    <w:rsid w:val="00E11294"/>
    <w:rsid w:val="00E11ED6"/>
    <w:rsid w:val="00E13EE8"/>
    <w:rsid w:val="00E1477A"/>
    <w:rsid w:val="00E14C9F"/>
    <w:rsid w:val="00E15B7C"/>
    <w:rsid w:val="00E206FD"/>
    <w:rsid w:val="00E21EA1"/>
    <w:rsid w:val="00E226D5"/>
    <w:rsid w:val="00E22EFE"/>
    <w:rsid w:val="00E2610F"/>
    <w:rsid w:val="00E2682B"/>
    <w:rsid w:val="00E27AA9"/>
    <w:rsid w:val="00E334C9"/>
    <w:rsid w:val="00E34B1E"/>
    <w:rsid w:val="00E34E12"/>
    <w:rsid w:val="00E36181"/>
    <w:rsid w:val="00E37554"/>
    <w:rsid w:val="00E37602"/>
    <w:rsid w:val="00E37731"/>
    <w:rsid w:val="00E37D0C"/>
    <w:rsid w:val="00E37E04"/>
    <w:rsid w:val="00E44579"/>
    <w:rsid w:val="00E467A1"/>
    <w:rsid w:val="00E47210"/>
    <w:rsid w:val="00E502B2"/>
    <w:rsid w:val="00E533E7"/>
    <w:rsid w:val="00E53B4C"/>
    <w:rsid w:val="00E56D48"/>
    <w:rsid w:val="00E640C4"/>
    <w:rsid w:val="00E678B6"/>
    <w:rsid w:val="00E70CC6"/>
    <w:rsid w:val="00E713E7"/>
    <w:rsid w:val="00E7754F"/>
    <w:rsid w:val="00E81C97"/>
    <w:rsid w:val="00E83E67"/>
    <w:rsid w:val="00E84E7E"/>
    <w:rsid w:val="00E85203"/>
    <w:rsid w:val="00E85EDF"/>
    <w:rsid w:val="00E860D2"/>
    <w:rsid w:val="00E87571"/>
    <w:rsid w:val="00E87608"/>
    <w:rsid w:val="00E934B9"/>
    <w:rsid w:val="00E93610"/>
    <w:rsid w:val="00E94C3D"/>
    <w:rsid w:val="00E975E6"/>
    <w:rsid w:val="00E97A13"/>
    <w:rsid w:val="00E97C08"/>
    <w:rsid w:val="00EA1A8F"/>
    <w:rsid w:val="00EA352F"/>
    <w:rsid w:val="00EA3BF8"/>
    <w:rsid w:val="00EB2734"/>
    <w:rsid w:val="00EB418A"/>
    <w:rsid w:val="00EB6F96"/>
    <w:rsid w:val="00EC10AD"/>
    <w:rsid w:val="00EC1FE1"/>
    <w:rsid w:val="00EC2112"/>
    <w:rsid w:val="00EC4274"/>
    <w:rsid w:val="00EC5F0B"/>
    <w:rsid w:val="00EC75CA"/>
    <w:rsid w:val="00ED17FB"/>
    <w:rsid w:val="00ED29EB"/>
    <w:rsid w:val="00ED3BC2"/>
    <w:rsid w:val="00ED499C"/>
    <w:rsid w:val="00ED50C4"/>
    <w:rsid w:val="00ED5783"/>
    <w:rsid w:val="00ED766D"/>
    <w:rsid w:val="00ED7A1C"/>
    <w:rsid w:val="00EE0300"/>
    <w:rsid w:val="00EE2422"/>
    <w:rsid w:val="00EE2C08"/>
    <w:rsid w:val="00EE43A2"/>
    <w:rsid w:val="00EE50A3"/>
    <w:rsid w:val="00EE539C"/>
    <w:rsid w:val="00EE7877"/>
    <w:rsid w:val="00EF0889"/>
    <w:rsid w:val="00EF37ED"/>
    <w:rsid w:val="00EF4972"/>
    <w:rsid w:val="00EF566C"/>
    <w:rsid w:val="00EF5C12"/>
    <w:rsid w:val="00EF61D4"/>
    <w:rsid w:val="00EF6613"/>
    <w:rsid w:val="00F002E0"/>
    <w:rsid w:val="00F01F61"/>
    <w:rsid w:val="00F026CD"/>
    <w:rsid w:val="00F05D3B"/>
    <w:rsid w:val="00F07EF6"/>
    <w:rsid w:val="00F12F1A"/>
    <w:rsid w:val="00F2384C"/>
    <w:rsid w:val="00F25405"/>
    <w:rsid w:val="00F25DC8"/>
    <w:rsid w:val="00F2622B"/>
    <w:rsid w:val="00F275D9"/>
    <w:rsid w:val="00F2782F"/>
    <w:rsid w:val="00F32397"/>
    <w:rsid w:val="00F3268E"/>
    <w:rsid w:val="00F34437"/>
    <w:rsid w:val="00F3581E"/>
    <w:rsid w:val="00F358B3"/>
    <w:rsid w:val="00F360A7"/>
    <w:rsid w:val="00F3614D"/>
    <w:rsid w:val="00F40827"/>
    <w:rsid w:val="00F42535"/>
    <w:rsid w:val="00F447B0"/>
    <w:rsid w:val="00F50604"/>
    <w:rsid w:val="00F524D7"/>
    <w:rsid w:val="00F52CEF"/>
    <w:rsid w:val="00F56147"/>
    <w:rsid w:val="00F61BDD"/>
    <w:rsid w:val="00F621C7"/>
    <w:rsid w:val="00F62F35"/>
    <w:rsid w:val="00F63AB0"/>
    <w:rsid w:val="00F63E8A"/>
    <w:rsid w:val="00F64E57"/>
    <w:rsid w:val="00F65210"/>
    <w:rsid w:val="00F66DE4"/>
    <w:rsid w:val="00F70503"/>
    <w:rsid w:val="00F7050B"/>
    <w:rsid w:val="00F72331"/>
    <w:rsid w:val="00F73A88"/>
    <w:rsid w:val="00F73EA3"/>
    <w:rsid w:val="00F743AF"/>
    <w:rsid w:val="00F8096B"/>
    <w:rsid w:val="00F81A1A"/>
    <w:rsid w:val="00F8324A"/>
    <w:rsid w:val="00F86DD9"/>
    <w:rsid w:val="00F86F9C"/>
    <w:rsid w:val="00F87311"/>
    <w:rsid w:val="00F930A1"/>
    <w:rsid w:val="00F94F94"/>
    <w:rsid w:val="00F96BBD"/>
    <w:rsid w:val="00F979A6"/>
    <w:rsid w:val="00FA013E"/>
    <w:rsid w:val="00FA233F"/>
    <w:rsid w:val="00FA3A12"/>
    <w:rsid w:val="00FA3A75"/>
    <w:rsid w:val="00FA4AB1"/>
    <w:rsid w:val="00FA6E6C"/>
    <w:rsid w:val="00FA71B8"/>
    <w:rsid w:val="00FB1096"/>
    <w:rsid w:val="00FB1B04"/>
    <w:rsid w:val="00FB26A2"/>
    <w:rsid w:val="00FB2725"/>
    <w:rsid w:val="00FB2D0F"/>
    <w:rsid w:val="00FB52B4"/>
    <w:rsid w:val="00FB5967"/>
    <w:rsid w:val="00FB5BEB"/>
    <w:rsid w:val="00FC1332"/>
    <w:rsid w:val="00FC1AA0"/>
    <w:rsid w:val="00FC3058"/>
    <w:rsid w:val="00FC465A"/>
    <w:rsid w:val="00FC5B19"/>
    <w:rsid w:val="00FC5FE1"/>
    <w:rsid w:val="00FC6808"/>
    <w:rsid w:val="00FC7BA6"/>
    <w:rsid w:val="00FC7BD2"/>
    <w:rsid w:val="00FD0B3E"/>
    <w:rsid w:val="00FD2AE8"/>
    <w:rsid w:val="00FD3490"/>
    <w:rsid w:val="00FD4626"/>
    <w:rsid w:val="00FD5C50"/>
    <w:rsid w:val="00FD6B7B"/>
    <w:rsid w:val="00FD7135"/>
    <w:rsid w:val="00FE1546"/>
    <w:rsid w:val="00FE224E"/>
    <w:rsid w:val="00FE324C"/>
    <w:rsid w:val="00FE3F11"/>
    <w:rsid w:val="00FE4235"/>
    <w:rsid w:val="00FE5FD6"/>
    <w:rsid w:val="00FE63BF"/>
    <w:rsid w:val="00FF0A64"/>
    <w:rsid w:val="00FF0B7D"/>
    <w:rsid w:val="00FF2FC1"/>
    <w:rsid w:val="00FF3707"/>
    <w:rsid w:val="00FF4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F709A4"/>
  <w15:docId w15:val="{2C9758F4-761F-46E4-8577-08620C10F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Theme="minorHAnsi" w:hAnsi="Century" w:cs="Angsana New"/>
        <w:kern w:val="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6130"/>
    <w:pPr>
      <w:spacing w:before="120" w:after="120" w:line="288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47C8"/>
    <w:pPr>
      <w:keepNext/>
      <w:keepLines/>
      <w:numPr>
        <w:numId w:val="4"/>
      </w:numPr>
      <w:spacing w:before="0" w:after="600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6B5"/>
    <w:pPr>
      <w:keepNext/>
      <w:keepLines/>
      <w:numPr>
        <w:ilvl w:val="1"/>
        <w:numId w:val="4"/>
      </w:numPr>
      <w:spacing w:before="200" w:after="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630"/>
    <w:pPr>
      <w:keepNext/>
      <w:keepLines/>
      <w:numPr>
        <w:ilvl w:val="2"/>
        <w:numId w:val="4"/>
      </w:numPr>
      <w:spacing w:before="200" w:after="0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4822"/>
    <w:pPr>
      <w:keepNext/>
      <w:keepLines/>
      <w:numPr>
        <w:numId w:val="21"/>
      </w:numPr>
      <w:spacing w:before="200" w:after="0"/>
      <w:outlineLvl w:val="3"/>
    </w:pPr>
    <w:rPr>
      <w:rFonts w:eastAsiaTheme="majorEastAsia" w:cstheme="majorBidi"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F25405"/>
    <w:pPr>
      <w:keepNext/>
      <w:keepLines/>
      <w:numPr>
        <w:ilvl w:val="4"/>
        <w:numId w:val="4"/>
      </w:numPr>
      <w:spacing w:before="200" w:after="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079F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079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079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79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47C8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6A64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2630"/>
    <w:rPr>
      <w:rFonts w:ascii="Times New Roman" w:eastAsiaTheme="majorEastAsia" w:hAnsi="Times New Roman" w:cstheme="majorBidi"/>
      <w:b/>
      <w:bCs/>
      <w:i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424822"/>
    <w:rPr>
      <w:rFonts w:ascii="Times New Roman" w:eastAsiaTheme="majorEastAsia" w:hAnsi="Times New Roman" w:cstheme="majorBidi"/>
      <w:bCs/>
      <w:i/>
      <w:iCs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4D0C0A"/>
    <w:pPr>
      <w:tabs>
        <w:tab w:val="right" w:leader="dot" w:pos="9061"/>
      </w:tabs>
      <w:spacing w:before="180" w:after="60" w:line="240" w:lineRule="auto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91295F"/>
    <w:pPr>
      <w:spacing w:before="180" w:after="60" w:line="240" w:lineRule="auto"/>
      <w:ind w:left="288"/>
    </w:pPr>
    <w:rPr>
      <w:b/>
      <w:i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6D324F"/>
    <w:pPr>
      <w:tabs>
        <w:tab w:val="right" w:leader="dot" w:pos="9061"/>
      </w:tabs>
      <w:spacing w:before="0" w:after="0" w:line="240" w:lineRule="auto"/>
      <w:ind w:left="576"/>
    </w:pPr>
    <w:rPr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4F3C69"/>
    <w:pPr>
      <w:spacing w:after="0" w:line="240" w:lineRule="auto"/>
      <w:ind w:left="1080"/>
    </w:pPr>
    <w:rPr>
      <w:i/>
      <w:sz w:val="22"/>
    </w:rPr>
  </w:style>
  <w:style w:type="character" w:styleId="Hyperlink">
    <w:name w:val="Hyperlink"/>
    <w:basedOn w:val="DefaultParagraphFont"/>
    <w:uiPriority w:val="99"/>
    <w:unhideWhenUsed/>
    <w:rsid w:val="0042482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F3C69"/>
    <w:pPr>
      <w:spacing w:line="240" w:lineRule="auto"/>
      <w:jc w:val="center"/>
    </w:pPr>
    <w:rPr>
      <w:b/>
      <w:bCs/>
      <w:sz w:val="24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69"/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PlainTextChar"/>
    <w:uiPriority w:val="99"/>
    <w:unhideWhenUsed/>
    <w:rsid w:val="004F3C69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F3C69"/>
    <w:rPr>
      <w:rFonts w:ascii="Consolas" w:hAnsi="Consolas" w:cs="Consolas"/>
      <w:sz w:val="21"/>
      <w:szCs w:val="21"/>
    </w:rPr>
  </w:style>
  <w:style w:type="paragraph" w:styleId="NormalIndent">
    <w:name w:val="Normal Indent"/>
    <w:basedOn w:val="Normal"/>
    <w:uiPriority w:val="99"/>
    <w:unhideWhenUsed/>
    <w:rsid w:val="00357B92"/>
    <w:pPr>
      <w:ind w:firstLine="360"/>
    </w:pPr>
  </w:style>
  <w:style w:type="paragraph" w:styleId="NoSpacing">
    <w:name w:val="No Spacing"/>
    <w:uiPriority w:val="1"/>
    <w:rsid w:val="004F3C69"/>
    <w:pPr>
      <w:spacing w:after="0" w:line="240" w:lineRule="auto"/>
      <w:ind w:firstLine="360"/>
      <w:jc w:val="both"/>
    </w:pPr>
    <w:rPr>
      <w:rFonts w:ascii="Times New Roman" w:hAnsi="Times New Roman"/>
      <w:sz w:val="26"/>
    </w:rPr>
  </w:style>
  <w:style w:type="paragraph" w:styleId="ListParagraph">
    <w:name w:val="List Paragraph"/>
    <w:basedOn w:val="Normal"/>
    <w:uiPriority w:val="34"/>
    <w:qFormat/>
    <w:rsid w:val="00043C54"/>
    <w:pPr>
      <w:ind w:left="720"/>
      <w:contextualSpacing/>
    </w:pPr>
  </w:style>
  <w:style w:type="paragraph" w:styleId="List">
    <w:name w:val="List"/>
    <w:basedOn w:val="Normal"/>
    <w:uiPriority w:val="99"/>
    <w:unhideWhenUsed/>
    <w:rsid w:val="00043C54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043C54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043C54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043C54"/>
    <w:pPr>
      <w:ind w:left="1440" w:hanging="360"/>
      <w:contextualSpacing/>
    </w:pPr>
  </w:style>
  <w:style w:type="paragraph" w:styleId="List5">
    <w:name w:val="List 5"/>
    <w:basedOn w:val="Normal"/>
    <w:uiPriority w:val="99"/>
    <w:unhideWhenUsed/>
    <w:rsid w:val="00043C54"/>
    <w:pPr>
      <w:ind w:left="1800" w:hanging="360"/>
      <w:contextualSpacing/>
    </w:pPr>
  </w:style>
  <w:style w:type="paragraph" w:styleId="ListBullet">
    <w:name w:val="List Bullet"/>
    <w:basedOn w:val="Normal"/>
    <w:uiPriority w:val="99"/>
    <w:unhideWhenUsed/>
    <w:qFormat/>
    <w:rsid w:val="00043C54"/>
    <w:pPr>
      <w:numPr>
        <w:numId w:val="1"/>
      </w:numPr>
      <w:ind w:left="720"/>
      <w:contextualSpacing/>
    </w:pPr>
  </w:style>
  <w:style w:type="paragraph" w:styleId="ListBullet2">
    <w:name w:val="List Bullet 2"/>
    <w:basedOn w:val="Normal"/>
    <w:uiPriority w:val="99"/>
    <w:unhideWhenUsed/>
    <w:rsid w:val="00043C54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043C54"/>
    <w:pPr>
      <w:numPr>
        <w:numId w:val="3"/>
      </w:numPr>
      <w:contextualSpacing/>
    </w:pPr>
    <w:rPr>
      <w:sz w:val="24"/>
    </w:rPr>
  </w:style>
  <w:style w:type="table" w:styleId="TableGrid">
    <w:name w:val="Table Grid"/>
    <w:basedOn w:val="TableNormal"/>
    <w:uiPriority w:val="39"/>
    <w:rsid w:val="00DA1C7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17EBE"/>
    <w:pPr>
      <w:spacing w:after="0" w:line="240" w:lineRule="auto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4C35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C3576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F25405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079F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079F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1unnumbered">
    <w:name w:val="Heading 1 unnumbered"/>
    <w:basedOn w:val="Heading1"/>
    <w:next w:val="Normal"/>
    <w:qFormat/>
    <w:rsid w:val="00474617"/>
    <w:pPr>
      <w:numPr>
        <w:numId w:val="0"/>
      </w:numPr>
    </w:pPr>
    <w:rPr>
      <w:sz w:val="36"/>
    </w:rPr>
  </w:style>
  <w:style w:type="paragraph" w:styleId="Header">
    <w:name w:val="header"/>
    <w:basedOn w:val="Normal"/>
    <w:link w:val="Head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142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142"/>
    <w:rPr>
      <w:rFonts w:ascii="Times New Roman" w:hAnsi="Times New Roman"/>
      <w:sz w:val="26"/>
    </w:rPr>
  </w:style>
  <w:style w:type="paragraph" w:styleId="NormalWeb">
    <w:name w:val="Normal (Web)"/>
    <w:basedOn w:val="Normal"/>
    <w:uiPriority w:val="99"/>
    <w:rsid w:val="00B316A5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D84378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35224A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kern w:val="0"/>
      <w:szCs w:val="32"/>
    </w:rPr>
  </w:style>
  <w:style w:type="character" w:styleId="Emphasis">
    <w:name w:val="Emphasis"/>
    <w:basedOn w:val="DefaultParagraphFont"/>
    <w:uiPriority w:val="20"/>
    <w:qFormat/>
    <w:rsid w:val="00BE28F9"/>
    <w:rPr>
      <w:i/>
      <w:iCs/>
    </w:rPr>
  </w:style>
  <w:style w:type="character" w:styleId="Strong">
    <w:name w:val="Strong"/>
    <w:basedOn w:val="DefaultParagraphFont"/>
    <w:uiPriority w:val="22"/>
    <w:qFormat/>
    <w:rsid w:val="005F2359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E475A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274F"/>
    <w:rPr>
      <w:color w:val="605E5C"/>
      <w:shd w:val="clear" w:color="auto" w:fill="E1DFDD"/>
    </w:rPr>
  </w:style>
  <w:style w:type="character" w:customStyle="1" w:styleId="term">
    <w:name w:val="term"/>
    <w:basedOn w:val="DefaultParagraphFont"/>
    <w:rsid w:val="00A91E0C"/>
  </w:style>
  <w:style w:type="paragraph" w:customStyle="1" w:styleId="TrangBa">
    <w:name w:val="Trang Bìa"/>
    <w:qFormat/>
    <w:rsid w:val="00FB1096"/>
    <w:pPr>
      <w:spacing w:after="0" w:line="240" w:lineRule="auto"/>
      <w:jc w:val="center"/>
    </w:pPr>
    <w:rPr>
      <w:rFonts w:ascii="Times New Roman" w:eastAsia="Calibri" w:hAnsi="Times New Roman" w:cs="Cordia New"/>
      <w:kern w:val="0"/>
      <w:sz w:val="28"/>
      <w:szCs w:val="28"/>
      <w:lang w:val="en-AU" w:eastAsia="en-AU" w:bidi="th-TH"/>
    </w:rPr>
  </w:style>
  <w:style w:type="character" w:styleId="HTMLCode">
    <w:name w:val="HTML Code"/>
    <w:basedOn w:val="DefaultParagraphFont"/>
    <w:uiPriority w:val="99"/>
    <w:semiHidden/>
    <w:unhideWhenUsed/>
    <w:rsid w:val="00AD5E99"/>
    <w:rPr>
      <w:rFonts w:ascii="Courier New" w:eastAsia="Times New Roman" w:hAnsi="Courier New" w:cs="Courier New"/>
      <w:sz w:val="20"/>
      <w:szCs w:val="20"/>
    </w:rPr>
  </w:style>
  <w:style w:type="paragraph" w:customStyle="1" w:styleId="Table-Center">
    <w:name w:val="Table-Center"/>
    <w:basedOn w:val="Normal"/>
    <w:qFormat/>
    <w:rsid w:val="006234C1"/>
    <w:pPr>
      <w:spacing w:before="60" w:after="60" w:line="240" w:lineRule="auto"/>
      <w:jc w:val="center"/>
    </w:pPr>
    <w:rPr>
      <w:rFonts w:eastAsia="Calibri" w:cs="Cordia New"/>
      <w:kern w:val="0"/>
      <w:szCs w:val="28"/>
      <w:lang w:val="en-AU" w:eastAsia="en-AU" w:bidi="th-TH"/>
    </w:rPr>
  </w:style>
  <w:style w:type="paragraph" w:styleId="Bibliography">
    <w:name w:val="Bibliography"/>
    <w:basedOn w:val="Normal"/>
    <w:next w:val="Normal"/>
    <w:uiPriority w:val="37"/>
    <w:unhideWhenUsed/>
    <w:rsid w:val="00FF2FC1"/>
  </w:style>
  <w:style w:type="character" w:customStyle="1" w:styleId="tiuChar">
    <w:name w:val="tiêu đề Char"/>
    <w:basedOn w:val="DefaultParagraphFont"/>
    <w:link w:val="tiu"/>
    <w:locked/>
    <w:rsid w:val="004621AF"/>
    <w:rPr>
      <w:rFonts w:ascii="Times New Roman" w:hAnsi="Times New Roman" w:cs="Times New Roman"/>
      <w:b/>
      <w:kern w:val="0"/>
      <w:sz w:val="32"/>
      <w:szCs w:val="24"/>
    </w:rPr>
  </w:style>
  <w:style w:type="paragraph" w:customStyle="1" w:styleId="tiu">
    <w:name w:val="tiêu đề"/>
    <w:basedOn w:val="Normal"/>
    <w:next w:val="Normal"/>
    <w:link w:val="tiuChar"/>
    <w:qFormat/>
    <w:rsid w:val="004621AF"/>
    <w:pPr>
      <w:tabs>
        <w:tab w:val="left" w:pos="851"/>
      </w:tabs>
      <w:spacing w:before="0"/>
      <w:jc w:val="center"/>
    </w:pPr>
    <w:rPr>
      <w:rFonts w:cs="Times New Roman"/>
      <w:b/>
      <w:kern w:val="0"/>
      <w:sz w:val="3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4135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9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8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757998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1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1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4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111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8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56850">
          <w:marLeft w:val="0"/>
          <w:marRight w:val="0"/>
          <w:marTop w:val="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45927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69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3899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9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5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0338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6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604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9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803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1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6773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7519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9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3306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4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380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567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374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746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0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6355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2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7715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70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2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5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95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9799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0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109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9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668123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29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50620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5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78933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9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36743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4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2344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8621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1660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0268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7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9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32270">
          <w:marLeft w:val="0"/>
          <w:marRight w:val="0"/>
          <w:marTop w:val="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16628">
          <w:marLeft w:val="0"/>
          <w:marRight w:val="0"/>
          <w:marTop w:val="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0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4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1656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8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3701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5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6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7145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04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2630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496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857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70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4139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14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8011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1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984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3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853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605313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3362295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902814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6503576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3143462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0575865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5463829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619634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725077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4619207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</w:divsChild>
    </w:div>
    <w:div w:id="203183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4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nget\Desktop\Huong%20dan%20DATN\Full%20text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0">
  <b:Source>
    <b:Tag>dom221</b:Tag>
    <b:SourceType>InternetSite</b:SourceType>
    <b:Guid>{E2A37BDC-9FFB-4FB6-B4B4-F8FC452EFB14}</b:Guid>
    <b:Title>dompdf-rce</b:Title>
    <b:InternetSiteTitle>Github</b:InternetSiteTitle>
    <b:Year>2022</b:Year>
    <b:Month>3</b:Month>
    <b:Day>15</b:Day>
    <b:URL>https://github.com/positive-security/dompdf-rce</b:URL>
    <b:RefOrder>1</b:RefOrder>
  </b:Source>
  <b:Source>
    <b:Tag>pos22</b:Tag>
    <b:SourceType>InternetSite</b:SourceType>
    <b:Guid>{EF77CC6E-CB66-46EE-8BA6-7FEBF15E429E}</b:Guid>
    <b:Author>
      <b:Author>
        <b:NameList>
          <b:Person>
            <b:Last>security</b:Last>
            <b:First>positive</b:First>
          </b:Person>
        </b:NameList>
      </b:Author>
    </b:Author>
    <b:Title>dompdf-rce</b:Title>
    <b:ProductionCompany>Github</b:ProductionCompany>
    <b:Year>2022</b:Year>
    <b:Month>3</b:Month>
    <b:Day>15</b:Day>
    <b:URL>positive-security</b:URL>
    <b:RefOrder>2</b:RefOrder>
  </b:Source>
  <b:Source>
    <b:Tag>pos221</b:Tag>
    <b:SourceType>DocumentFromInternetSite</b:SourceType>
    <b:Guid>{1AFEF131-84A3-4297-BA7C-7D564AECCE91}</b:Guid>
    <b:Title>dompdf-rce</b:Title>
    <b:Year>2022</b:Year>
    <b:Month>3</b:Month>
    <b:Day>15</b:Day>
    <b:URL>positive-security</b:URL>
    <b:Author>
      <b:Author>
        <b:NameList>
          <b:Person>
            <b:Last>security</b:Last>
            <b:First>positve</b:First>
          </b:Person>
        </b:NameList>
      </b:Author>
    </b:Author>
    <b:RefOrder>3</b:RefOrder>
  </b:Source>
  <b:Source>
    <b:Tag>LeD23</b:Tag>
    <b:SourceType>Book</b:SourceType>
    <b:Guid>{D57F8F04-BAD4-4B8D-9C8B-753BA8BB9DBA}</b:Guid>
    <b:Title>Hoc lam nguoi</b:Title>
    <b:Year>2023</b:Year>
    <b:Author>
      <b:Author>
        <b:NameList>
          <b:Person>
            <b:Last>Nhat</b:Last>
            <b:First>Le</b:First>
            <b:Middle>Duy</b:Middle>
          </b:Person>
        </b:NameList>
      </b:Author>
    </b:Author>
    <b:City>Ha Noi</b:City>
    <b:Publisher>NXB Tre</b:Publisher>
    <b:RefOrder>4</b:RefOrder>
  </b:Source>
  <b:Source>
    <b:Tag>Tin</b:Tag>
    <b:SourceType>InternetSite</b:SourceType>
    <b:Guid>{F1D70E8D-902D-4A8F-A9ED-701F051B60B3}</b:Guid>
    <b:Author>
      <b:Author>
        <b:NameList>
          <b:Person>
            <b:Last>Phan</b:Last>
            <b:First>Tin</b:First>
          </b:Person>
        </b:NameList>
      </b:Author>
    </b:Author>
    <b:Title>Lỗ hổng trên giao thức SMB (CVE-2017-0143)</b:Title>
    <b:URL>https://www.forum.vnpro.org/forum/ccnp-security/security-core/421645-l%E1%BB%97-h%E1%BB%95ng-tr%C3%AAn-giao-th%E1%BB%A9c-smb-cve-2017-0143-c%C3%A1ch-exploit-v%C3%A0-protect</b:URL>
    <b:RefOrder>5</b:RefOrder>
  </b:Source>
  <b:Source>
    <b:Tag>tuh</b:Tag>
    <b:SourceType>InternetSite</b:SourceType>
    <b:Guid>{56D179E9-EBC6-4BED-9D79-CBF3DD5BDE56}</b:Guid>
    <b:Author>
      <b:Author>
        <b:NameList>
          <b:Person>
            <b:Last>tuhocinfosec</b:Last>
          </b:Person>
        </b:NameList>
      </b:Author>
    </b:Author>
    <b:Title>Ứng dụng Metasploit khai thác lỗ hổng MS17-010</b:Title>
    <b:URL>https://tuhocnetworksecurity.business.blog/2021/07/15/windows-pentest-can-ban-ung-dung-metasploit-khai-thac-lo-hong-ms17-010/</b:URL>
    <b:RefOrder>6</b:RefOrder>
  </b:Source>
  <b:Source>
    <b:Tag>Khá</b:Tag>
    <b:SourceType>InternetSite</b:SourceType>
    <b:Guid>{D177B3C8-18AB-46BF-BC35-3427B5467025}</b:Guid>
    <b:Title>Khái quát về tấn công Cross-Site Scripting (XSS)</b:Title>
    <b:URL>https://viblo.asia/p/khai-quat-ve-tan-cong-cross-site-scripting-xss-L4x5x1XaKBM</b:URL>
    <b:RefOrder>7</b:RefOrder>
  </b:Source>
  <b:Source>
    <b:Tag>Tìm</b:Tag>
    <b:SourceType>InternetSite</b:SourceType>
    <b:Guid>{F12A81FD-565B-4888-9F12-AEA9B89E289B}</b:Guid>
    <b:Title>Tìm hiểu về lỗ hổng RCE</b:Title>
    <b:URL>https://mega.com.vn/lo-hong-rce-la-gi-cach-phong-chong-lo-hong-rce-hieu-qua-nhat-2022.html</b:URL>
    <b:RefOrder>8</b:RefOrder>
  </b:Source>
  <b:Source>
    <b:Tag>MAX</b:Tag>
    <b:SourceType>InternetSite</b:SourceType>
    <b:Guid>{6EE05D4C-27B7-4292-84DC-6D4F20900897}</b:Guid>
    <b:Author>
      <b:Author>
        <b:NameList>
          <b:Person>
            <b:Last>MAXIMILIAN KIRCHMEIER</b:Last>
            <b:First>FABIAN</b:First>
            <b:Middle>BRÄUNLEIN</b:Middle>
          </b:Person>
        </b:NameList>
      </b:Author>
    </b:Author>
    <b:Title>From XSS to RCE (dompdf 0day)</b:Title>
    <b:URL>https://positive.security/blog/dompdf-rce</b:URL>
    <b:RefOrder>9</b:RefOrder>
  </b:Source>
</b:Sources>
</file>

<file path=customXml/itemProps1.xml><?xml version="1.0" encoding="utf-8"?>
<ds:datastoreItem xmlns:ds="http://schemas.openxmlformats.org/officeDocument/2006/customXml" ds:itemID="{FE161C8E-5F37-4A37-90A2-73B071F8E4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Full text template</Template>
  <TotalTime>136</TotalTime>
  <Pages>21</Pages>
  <Words>496</Words>
  <Characters>2832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minh</dc:creator>
  <cp:lastModifiedBy>Den da 0 du0ng</cp:lastModifiedBy>
  <cp:revision>8</cp:revision>
  <cp:lastPrinted>2019-05-16T15:57:00Z</cp:lastPrinted>
  <dcterms:created xsi:type="dcterms:W3CDTF">2023-12-01T09:40:00Z</dcterms:created>
  <dcterms:modified xsi:type="dcterms:W3CDTF">2023-12-01T12:06:00Z</dcterms:modified>
</cp:coreProperties>
</file>