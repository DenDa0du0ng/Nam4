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67938" w14:textId="2C3B1075" w:rsidR="00841950" w:rsidRDefault="0036320B" w:rsidP="00396D6E">
      <w:pPr>
        <w:pStyle w:val="Heading1"/>
      </w:pPr>
      <w:r>
        <w:t xml:space="preserve">Module 2: </w:t>
      </w:r>
      <w:proofErr w:type="spellStart"/>
      <w:r>
        <w:t>Footprinting</w:t>
      </w:r>
      <w:proofErr w:type="spellEnd"/>
      <w:r>
        <w:t xml:space="preserve"> and Reconnaissance</w:t>
      </w:r>
    </w:p>
    <w:p w14:paraId="1E3B0372" w14:textId="6A59B0B7" w:rsidR="0036320B" w:rsidRDefault="0036320B" w:rsidP="0036320B">
      <w:pPr>
        <w:pStyle w:val="Heading2"/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40ED0E4C" w14:textId="68C4CB85" w:rsidR="0036320B" w:rsidRDefault="0036320B" w:rsidP="0036320B">
      <w:r>
        <w:tab/>
      </w:r>
      <w:proofErr w:type="spellStart"/>
      <w:r>
        <w:t>Footprinting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bướ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hack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,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 w:rsidR="00396D6E">
        <w:t>mạng</w:t>
      </w:r>
      <w:proofErr w:type="spellEnd"/>
      <w:r w:rsidR="00396D6E">
        <w:t xml:space="preserve"> </w:t>
      </w:r>
      <w:proofErr w:type="spellStart"/>
      <w:r w:rsidR="00396D6E">
        <w:t>mục</w:t>
      </w:r>
      <w:proofErr w:type="spellEnd"/>
      <w:r w:rsidR="00396D6E">
        <w:t xml:space="preserve"> </w:t>
      </w:r>
      <w:proofErr w:type="spellStart"/>
      <w:r w:rsidR="00396D6E">
        <w:t>tiêu</w:t>
      </w:r>
      <w:proofErr w:type="spellEnd"/>
    </w:p>
    <w:p w14:paraId="57276305" w14:textId="33F6A1A0" w:rsidR="00396D6E" w:rsidRDefault="00396D6E" w:rsidP="0036320B">
      <w:r>
        <w:tab/>
      </w:r>
      <w:proofErr w:type="spellStart"/>
      <w:r>
        <w:t>Footprinting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>.</w:t>
      </w:r>
    </w:p>
    <w:p w14:paraId="6C0A6C12" w14:textId="532367B2" w:rsidR="006A6B5E" w:rsidRDefault="006A6B5E" w:rsidP="0036320B">
      <w:r>
        <w:tab/>
        <w:t xml:space="preserve">Thông tin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:</w:t>
      </w:r>
    </w:p>
    <w:p w14:paraId="18453E67" w14:textId="310B5693" w:rsidR="006A6B5E" w:rsidRDefault="006A6B5E" w:rsidP="0036320B">
      <w:r>
        <w:tab/>
        <w:t xml:space="preserve">-Thông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: Thông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web, </w:t>
      </w:r>
      <w:proofErr w:type="spellStart"/>
      <w:r>
        <w:t>báo</w:t>
      </w:r>
      <w:proofErr w:type="spellEnd"/>
      <w:r>
        <w:t>, …</w:t>
      </w:r>
    </w:p>
    <w:p w14:paraId="54DA0D3E" w14:textId="5AB62665" w:rsidR="006A6B5E" w:rsidRDefault="006A6B5E" w:rsidP="0036320B">
      <w:r>
        <w:tab/>
        <w:t xml:space="preserve">-Thông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, network block, </w:t>
      </w:r>
      <w:proofErr w:type="spellStart"/>
      <w:r>
        <w:t>ip</w:t>
      </w:r>
      <w:proofErr w:type="spellEnd"/>
      <w:r>
        <w:t xml:space="preserve">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>, …</w:t>
      </w:r>
    </w:p>
    <w:p w14:paraId="2BCAD24A" w14:textId="47F4F88A" w:rsidR="006A6B5E" w:rsidRDefault="006A6B5E" w:rsidP="0036320B">
      <w:r>
        <w:tab/>
        <w:t xml:space="preserve">-Thông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: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 server,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server, …</w:t>
      </w:r>
    </w:p>
    <w:p w14:paraId="545FD38A" w14:textId="11200705" w:rsidR="006A6B5E" w:rsidRDefault="006A6B5E" w:rsidP="0036320B">
      <w:r>
        <w:tab/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>:</w:t>
      </w:r>
    </w:p>
    <w:p w14:paraId="3E7733C1" w14:textId="33EAED81" w:rsidR="006A6B5E" w:rsidRDefault="006A6B5E" w:rsidP="0036320B">
      <w:r>
        <w:tab/>
        <w:t>-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an </w:t>
      </w:r>
      <w:proofErr w:type="spellStart"/>
      <w:r>
        <w:t>ninh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</w:p>
    <w:p w14:paraId="177A4B9E" w14:textId="39F2F337" w:rsidR="006A6B5E" w:rsidRDefault="006A6B5E" w:rsidP="0036320B">
      <w:r>
        <w:tab/>
        <w:t>-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yếu</w:t>
      </w:r>
      <w:proofErr w:type="spellEnd"/>
    </w:p>
    <w:p w14:paraId="3987BC94" w14:textId="2C3FD159" w:rsidR="006A6B5E" w:rsidRPr="0036320B" w:rsidRDefault="006A6B5E" w:rsidP="0036320B">
      <w:r>
        <w:tab/>
        <w:t>-</w:t>
      </w:r>
      <w:proofErr w:type="spellStart"/>
      <w:r>
        <w:t>Vẽ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mạng</w:t>
      </w:r>
      <w:proofErr w:type="spellEnd"/>
    </w:p>
    <w:p w14:paraId="4E0AE1DA" w14:textId="19B5B5BD" w:rsidR="0036320B" w:rsidRDefault="00396D6E" w:rsidP="0036320B">
      <w:pPr>
        <w:pStyle w:val="Heading2"/>
      </w:pP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</w:p>
    <w:p w14:paraId="7584A935" w14:textId="6AA8E248" w:rsidR="00396D6E" w:rsidRDefault="00396D6E" w:rsidP="00396D6E">
      <w:r>
        <w:tab/>
        <w:t xml:space="preserve">2 </w:t>
      </w:r>
      <w:proofErr w:type="spellStart"/>
      <w:r>
        <w:t>loại</w:t>
      </w:r>
      <w:proofErr w:type="spellEnd"/>
      <w:r>
        <w:t>:</w:t>
      </w:r>
    </w:p>
    <w:p w14:paraId="0639EE95" w14:textId="1A3467A0" w:rsidR="00396D6E" w:rsidRDefault="00396D6E" w:rsidP="00396D6E">
      <w:r>
        <w:tab/>
        <w:t>-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14:paraId="09037334" w14:textId="168FC817" w:rsidR="00396D6E" w:rsidRDefault="00396D6E" w:rsidP="00396D6E">
      <w:r>
        <w:tab/>
      </w:r>
      <w:proofErr w:type="spellStart"/>
      <w:r>
        <w:t>Footprinting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>.</w:t>
      </w:r>
    </w:p>
    <w:p w14:paraId="6DFF946C" w14:textId="5C53CAE6" w:rsidR="00396D6E" w:rsidRDefault="00396D6E" w:rsidP="00396D6E">
      <w:r>
        <w:tab/>
      </w:r>
      <w:proofErr w:type="spellStart"/>
      <w:r>
        <w:t>Về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khó</w:t>
      </w:r>
      <w:proofErr w:type="spellEnd"/>
    </w:p>
    <w:p w14:paraId="13184607" w14:textId="258C6A30" w:rsidR="00396D6E" w:rsidRDefault="00396D6E" w:rsidP="00396D6E">
      <w:r>
        <w:tab/>
        <w:t xml:space="preserve">Các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>:</w:t>
      </w:r>
    </w:p>
    <w:p w14:paraId="2471C643" w14:textId="7E710C7B" w:rsidR="00396D6E" w:rsidRDefault="00396D6E" w:rsidP="00396D6E">
      <w:r>
        <w:tab/>
        <w:t>+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51B72AC3" w14:textId="5A8E7656" w:rsidR="00396D6E" w:rsidRDefault="00396D6E" w:rsidP="00396D6E">
      <w:r>
        <w:tab/>
        <w:t>+</w:t>
      </w:r>
      <w:proofErr w:type="spellStart"/>
      <w:r>
        <w:t>Tìm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(TLD)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</w:p>
    <w:p w14:paraId="168D0503" w14:textId="01461087" w:rsidR="00396D6E" w:rsidRDefault="00396D6E" w:rsidP="00396D6E">
      <w:r>
        <w:tab/>
        <w:t>+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web</w:t>
      </w:r>
    </w:p>
    <w:p w14:paraId="04857740" w14:textId="20F43871" w:rsidR="00396D6E" w:rsidRDefault="00396D6E" w:rsidP="00396D6E">
      <w:r>
        <w:lastRenderedPageBreak/>
        <w:tab/>
        <w:t>+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</w:p>
    <w:p w14:paraId="1FDD5909" w14:textId="7E8A0BC6" w:rsidR="006A6B5E" w:rsidRDefault="006A6B5E" w:rsidP="00396D6E">
      <w:r>
        <w:tab/>
        <w:t>….</w:t>
      </w:r>
    </w:p>
    <w:p w14:paraId="4577443D" w14:textId="5DD844A9" w:rsidR="006A6B5E" w:rsidRDefault="006A6B5E" w:rsidP="00396D6E">
      <w:r>
        <w:tab/>
        <w:t>-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14:paraId="3A6C6C66" w14:textId="4B181E7F" w:rsidR="006A6B5E" w:rsidRDefault="006A6B5E" w:rsidP="00396D6E">
      <w:r>
        <w:tab/>
      </w:r>
      <w:proofErr w:type="spellStart"/>
      <w:r>
        <w:t>Footprinting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>.</w:t>
      </w:r>
    </w:p>
    <w:p w14:paraId="577EF0C6" w14:textId="35B64FE0" w:rsidR="006A6B5E" w:rsidRDefault="006A6B5E" w:rsidP="00396D6E">
      <w:r>
        <w:tab/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1476221A" w14:textId="05F22B07" w:rsidR="006A6B5E" w:rsidRDefault="006A6B5E" w:rsidP="00396D6E">
      <w:r>
        <w:tab/>
      </w:r>
      <w:proofErr w:type="spellStart"/>
      <w:r>
        <w:t>Footprinting</w:t>
      </w:r>
      <w:proofErr w:type="spellEnd"/>
      <w:r>
        <w:t xml:space="preserve">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vết</w:t>
      </w:r>
      <w:proofErr w:type="spellEnd"/>
    </w:p>
    <w:p w14:paraId="1F966890" w14:textId="42C4A23B" w:rsidR="006A6B5E" w:rsidRDefault="006A6B5E" w:rsidP="00396D6E">
      <w:r>
        <w:tab/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>:</w:t>
      </w:r>
    </w:p>
    <w:p w14:paraId="1F3919BE" w14:textId="60B7B0EE" w:rsidR="006A6B5E" w:rsidRDefault="006A6B5E" w:rsidP="00396D6E">
      <w:r>
        <w:tab/>
        <w:t>+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file</w:t>
      </w:r>
    </w:p>
    <w:p w14:paraId="0C290345" w14:textId="46FF917C" w:rsidR="006A6B5E" w:rsidRDefault="006A6B5E" w:rsidP="00396D6E">
      <w:r>
        <w:tab/>
        <w:t>+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</w:p>
    <w:p w14:paraId="3D139495" w14:textId="27FD4F4D" w:rsidR="006A6B5E" w:rsidRDefault="006A6B5E" w:rsidP="00396D6E">
      <w:r>
        <w:tab/>
        <w:t>+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6AA56A1B" w14:textId="4FA447DB" w:rsidR="006A6B5E" w:rsidRDefault="006A6B5E" w:rsidP="00396D6E">
      <w:r>
        <w:tab/>
        <w:t xml:space="preserve">+Thu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email</w:t>
      </w:r>
    </w:p>
    <w:p w14:paraId="0DB7FEFE" w14:textId="124C3F6C" w:rsidR="006A6B5E" w:rsidRDefault="006A6B5E" w:rsidP="00396D6E">
      <w:r>
        <w:tab/>
        <w:t xml:space="preserve">+Tra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Whois</w:t>
      </w:r>
      <w:proofErr w:type="spellEnd"/>
    </w:p>
    <w:p w14:paraId="6AE58282" w14:textId="385A61C4" w:rsidR="006A6B5E" w:rsidRDefault="006A6B5E" w:rsidP="00396D6E">
      <w:r>
        <w:tab/>
        <w:t>+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DNS</w:t>
      </w:r>
    </w:p>
    <w:p w14:paraId="417BD432" w14:textId="44DCF9A8" w:rsidR="006A6B5E" w:rsidRDefault="006A6B5E" w:rsidP="006A6B5E">
      <w:pPr>
        <w:pStyle w:val="Heading2"/>
      </w:pPr>
      <w:r>
        <w:t xml:space="preserve">Phương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3E1B6D2A" w14:textId="063D08E5" w:rsidR="006A6B5E" w:rsidRDefault="006A6B5E" w:rsidP="006A6B5E">
      <w:pPr>
        <w:pStyle w:val="Heading3"/>
      </w:pPr>
      <w:r>
        <w:t xml:space="preserve">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kìm</w:t>
      </w:r>
      <w:proofErr w:type="spellEnd"/>
      <w:r>
        <w:t xml:space="preserve"> </w:t>
      </w:r>
      <w:proofErr w:type="spellStart"/>
      <w:r>
        <w:t>tiếm</w:t>
      </w:r>
      <w:proofErr w:type="spellEnd"/>
    </w:p>
    <w:p w14:paraId="721291D7" w14:textId="56958D00" w:rsidR="006A6B5E" w:rsidRPr="006A6B5E" w:rsidRDefault="0043498F" w:rsidP="006A6B5E">
      <w:r>
        <w:t xml:space="preserve">a. Advanced Google </w:t>
      </w:r>
    </w:p>
    <w:p w14:paraId="218748EE" w14:textId="19B3D099" w:rsidR="0036320B" w:rsidRDefault="0036320B" w:rsidP="0036320B">
      <w:pPr>
        <w:pStyle w:val="Heading2"/>
      </w:pP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 </w:t>
      </w:r>
      <w:proofErr w:type="spellStart"/>
      <w:r>
        <w:t>dò</w:t>
      </w:r>
      <w:proofErr w:type="spellEnd"/>
    </w:p>
    <w:p w14:paraId="5EC78814" w14:textId="1D83D703" w:rsidR="0036320B" w:rsidRDefault="0036320B" w:rsidP="0036320B">
      <w:pPr>
        <w:pStyle w:val="Heading2"/>
      </w:pPr>
      <w:proofErr w:type="spellStart"/>
      <w:r>
        <w:t>Dò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</w:p>
    <w:p w14:paraId="4D2B3097" w14:textId="2DB52DF1" w:rsidR="0036320B" w:rsidRDefault="0036320B" w:rsidP="0036320B">
      <w:pPr>
        <w:pStyle w:val="Heading2"/>
      </w:pP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76655C63" w14:textId="142F0183" w:rsidR="0036320B" w:rsidRPr="0036320B" w:rsidRDefault="0036320B" w:rsidP="0036320B">
      <w:pPr>
        <w:pStyle w:val="Heading2"/>
      </w:pPr>
      <w:proofErr w:type="spellStart"/>
      <w:r>
        <w:t>Giair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chống</w:t>
      </w:r>
      <w:proofErr w:type="spellEnd"/>
    </w:p>
    <w:sectPr w:rsidR="0036320B" w:rsidRPr="0036320B" w:rsidSect="00370AD1">
      <w:footerReference w:type="even" r:id="rId8"/>
      <w:footerReference w:type="default" r:id="rId9"/>
      <w:pgSz w:w="11906" w:h="16838" w:code="9"/>
      <w:pgMar w:top="1440" w:right="1440" w:bottom="1440" w:left="1440" w:header="851" w:footer="431" w:gutter="0"/>
      <w:pgNumType w:start="1"/>
      <w:cols w:space="454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A889A" w14:textId="77777777" w:rsidR="00370AD1" w:rsidRDefault="00370AD1" w:rsidP="00877142">
      <w:pPr>
        <w:spacing w:after="0" w:line="240" w:lineRule="auto"/>
      </w:pPr>
      <w:r>
        <w:separator/>
      </w:r>
    </w:p>
  </w:endnote>
  <w:endnote w:type="continuationSeparator" w:id="0">
    <w:p w14:paraId="72D89BD5" w14:textId="77777777" w:rsidR="00370AD1" w:rsidRDefault="00370AD1" w:rsidP="00877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9953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971712" w14:textId="1F4D9B62" w:rsidR="000020D5" w:rsidRDefault="000020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26518A" w14:textId="77777777" w:rsidR="00C91114" w:rsidRDefault="00C911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533495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0C215F" w14:textId="6C6A8875" w:rsidR="005D647F" w:rsidRDefault="005D647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AEF0AF" w14:textId="77777777" w:rsidR="00C91114" w:rsidRDefault="00C91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B775A" w14:textId="77777777" w:rsidR="00370AD1" w:rsidRDefault="00370AD1" w:rsidP="00877142">
      <w:pPr>
        <w:spacing w:after="0" w:line="240" w:lineRule="auto"/>
      </w:pPr>
      <w:r>
        <w:separator/>
      </w:r>
    </w:p>
  </w:footnote>
  <w:footnote w:type="continuationSeparator" w:id="0">
    <w:p w14:paraId="14567C8F" w14:textId="77777777" w:rsidR="00370AD1" w:rsidRDefault="00370AD1" w:rsidP="00877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DDEC6BD2"/>
    <w:lvl w:ilvl="0">
      <w:start w:val="1"/>
      <w:numFmt w:val="bullet"/>
      <w:pStyle w:val="ListBullet3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FFFFFF83"/>
    <w:multiLevelType w:val="singleLevel"/>
    <w:tmpl w:val="EBD04672"/>
    <w:lvl w:ilvl="0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CEFAF986"/>
    <w:lvl w:ilvl="0">
      <w:start w:val="1"/>
      <w:numFmt w:val="bullet"/>
      <w:pStyle w:val="ListBullet"/>
      <w:lvlText w:val="−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94126F6"/>
    <w:multiLevelType w:val="hybridMultilevel"/>
    <w:tmpl w:val="8DE0642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F2239F9"/>
    <w:multiLevelType w:val="multilevel"/>
    <w:tmpl w:val="8A1A8354"/>
    <w:lvl w:ilvl="0">
      <w:start w:val="1"/>
      <w:numFmt w:val="decimal"/>
      <w:pStyle w:val="Heading1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Heading5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F6832CB"/>
    <w:multiLevelType w:val="hybridMultilevel"/>
    <w:tmpl w:val="42FAD32E"/>
    <w:lvl w:ilvl="0" w:tplc="CA1E8290">
      <w:start w:val="1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27B4D"/>
    <w:multiLevelType w:val="hybridMultilevel"/>
    <w:tmpl w:val="0CDCBA7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80C28"/>
    <w:multiLevelType w:val="hybridMultilevel"/>
    <w:tmpl w:val="1D5C99D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F0138"/>
    <w:multiLevelType w:val="hybridMultilevel"/>
    <w:tmpl w:val="8B3AAB16"/>
    <w:lvl w:ilvl="0" w:tplc="7ECAA2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A739FC"/>
    <w:multiLevelType w:val="hybridMultilevel"/>
    <w:tmpl w:val="92D807F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F5CB2"/>
    <w:multiLevelType w:val="hybridMultilevel"/>
    <w:tmpl w:val="BAC493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BB67CA"/>
    <w:multiLevelType w:val="hybridMultilevel"/>
    <w:tmpl w:val="049627E0"/>
    <w:lvl w:ilvl="0" w:tplc="330A579E">
      <w:start w:val="1"/>
      <w:numFmt w:val="lowerLetter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D53902"/>
    <w:multiLevelType w:val="hybridMultilevel"/>
    <w:tmpl w:val="806066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1E718AB"/>
    <w:multiLevelType w:val="hybridMultilevel"/>
    <w:tmpl w:val="2B3E5E9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21930"/>
    <w:multiLevelType w:val="hybridMultilevel"/>
    <w:tmpl w:val="F1CCB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BB2BC6"/>
    <w:multiLevelType w:val="hybridMultilevel"/>
    <w:tmpl w:val="580C28AA"/>
    <w:lvl w:ilvl="0" w:tplc="728E1C4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EC00AF"/>
    <w:multiLevelType w:val="hybridMultilevel"/>
    <w:tmpl w:val="B58C5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99107734">
    <w:abstractNumId w:val="2"/>
  </w:num>
  <w:num w:numId="2" w16cid:durableId="1317565152">
    <w:abstractNumId w:val="1"/>
  </w:num>
  <w:num w:numId="3" w16cid:durableId="2139687050">
    <w:abstractNumId w:val="0"/>
  </w:num>
  <w:num w:numId="4" w16cid:durableId="821119789">
    <w:abstractNumId w:val="4"/>
  </w:num>
  <w:num w:numId="5" w16cid:durableId="39284407">
    <w:abstractNumId w:val="13"/>
  </w:num>
  <w:num w:numId="6" w16cid:durableId="1233853478">
    <w:abstractNumId w:val="9"/>
  </w:num>
  <w:num w:numId="7" w16cid:durableId="1436632561">
    <w:abstractNumId w:val="7"/>
  </w:num>
  <w:num w:numId="8" w16cid:durableId="1166018961">
    <w:abstractNumId w:val="6"/>
  </w:num>
  <w:num w:numId="9" w16cid:durableId="1524903019">
    <w:abstractNumId w:val="16"/>
  </w:num>
  <w:num w:numId="10" w16cid:durableId="496658019">
    <w:abstractNumId w:val="5"/>
  </w:num>
  <w:num w:numId="11" w16cid:durableId="1207765721">
    <w:abstractNumId w:val="8"/>
  </w:num>
  <w:num w:numId="12" w16cid:durableId="447551846">
    <w:abstractNumId w:val="8"/>
  </w:num>
  <w:num w:numId="13" w16cid:durableId="1148282191">
    <w:abstractNumId w:val="12"/>
  </w:num>
  <w:num w:numId="14" w16cid:durableId="1218128689">
    <w:abstractNumId w:val="3"/>
  </w:num>
  <w:num w:numId="15" w16cid:durableId="722873919">
    <w:abstractNumId w:val="5"/>
  </w:num>
  <w:num w:numId="16" w16cid:durableId="26446559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75456595">
    <w:abstractNumId w:val="3"/>
  </w:num>
  <w:num w:numId="18" w16cid:durableId="2139757690">
    <w:abstractNumId w:val="14"/>
  </w:num>
  <w:num w:numId="19" w16cid:durableId="1044329253">
    <w:abstractNumId w:val="10"/>
  </w:num>
  <w:num w:numId="20" w16cid:durableId="124743676">
    <w:abstractNumId w:val="15"/>
  </w:num>
  <w:num w:numId="21" w16cid:durableId="1751466897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3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9CF"/>
    <w:rsid w:val="00000E39"/>
    <w:rsid w:val="0000126D"/>
    <w:rsid w:val="00001909"/>
    <w:rsid w:val="00001939"/>
    <w:rsid w:val="000020D5"/>
    <w:rsid w:val="00002440"/>
    <w:rsid w:val="00003543"/>
    <w:rsid w:val="00010CDB"/>
    <w:rsid w:val="000153B1"/>
    <w:rsid w:val="0001618C"/>
    <w:rsid w:val="00017E99"/>
    <w:rsid w:val="00020BE9"/>
    <w:rsid w:val="00022C06"/>
    <w:rsid w:val="00023B83"/>
    <w:rsid w:val="00024E9F"/>
    <w:rsid w:val="00025C73"/>
    <w:rsid w:val="00026018"/>
    <w:rsid w:val="00026080"/>
    <w:rsid w:val="00026DA0"/>
    <w:rsid w:val="00027C8A"/>
    <w:rsid w:val="00027CBF"/>
    <w:rsid w:val="00033BE4"/>
    <w:rsid w:val="0003494B"/>
    <w:rsid w:val="00036E0F"/>
    <w:rsid w:val="00036E22"/>
    <w:rsid w:val="00041459"/>
    <w:rsid w:val="00043C54"/>
    <w:rsid w:val="00046BF8"/>
    <w:rsid w:val="00054B37"/>
    <w:rsid w:val="00055CD7"/>
    <w:rsid w:val="00056422"/>
    <w:rsid w:val="00056657"/>
    <w:rsid w:val="00057DFD"/>
    <w:rsid w:val="000603BD"/>
    <w:rsid w:val="000617F0"/>
    <w:rsid w:val="000625DF"/>
    <w:rsid w:val="00063C51"/>
    <w:rsid w:val="000676E1"/>
    <w:rsid w:val="0007171B"/>
    <w:rsid w:val="00072F60"/>
    <w:rsid w:val="000739A3"/>
    <w:rsid w:val="00074C8C"/>
    <w:rsid w:val="00076EF8"/>
    <w:rsid w:val="0007702E"/>
    <w:rsid w:val="00077E54"/>
    <w:rsid w:val="0008354F"/>
    <w:rsid w:val="00085AEE"/>
    <w:rsid w:val="00086304"/>
    <w:rsid w:val="00087F5C"/>
    <w:rsid w:val="0009262A"/>
    <w:rsid w:val="00092782"/>
    <w:rsid w:val="00094A53"/>
    <w:rsid w:val="00094FE4"/>
    <w:rsid w:val="000951D7"/>
    <w:rsid w:val="00097C34"/>
    <w:rsid w:val="000A05B3"/>
    <w:rsid w:val="000A1874"/>
    <w:rsid w:val="000A2AF0"/>
    <w:rsid w:val="000A5962"/>
    <w:rsid w:val="000A6135"/>
    <w:rsid w:val="000A7272"/>
    <w:rsid w:val="000A7BCB"/>
    <w:rsid w:val="000B0DE3"/>
    <w:rsid w:val="000B107C"/>
    <w:rsid w:val="000B21D0"/>
    <w:rsid w:val="000B430F"/>
    <w:rsid w:val="000B44A8"/>
    <w:rsid w:val="000B6F96"/>
    <w:rsid w:val="000B7749"/>
    <w:rsid w:val="000C42F1"/>
    <w:rsid w:val="000C6469"/>
    <w:rsid w:val="000C71D3"/>
    <w:rsid w:val="000D0A8C"/>
    <w:rsid w:val="000D2A6A"/>
    <w:rsid w:val="000D43D0"/>
    <w:rsid w:val="000D7A49"/>
    <w:rsid w:val="000E1EAC"/>
    <w:rsid w:val="000E3631"/>
    <w:rsid w:val="000E3F49"/>
    <w:rsid w:val="000E7E91"/>
    <w:rsid w:val="000F2B9A"/>
    <w:rsid w:val="000F4D62"/>
    <w:rsid w:val="00101160"/>
    <w:rsid w:val="0010238C"/>
    <w:rsid w:val="001025BE"/>
    <w:rsid w:val="00110411"/>
    <w:rsid w:val="001108E1"/>
    <w:rsid w:val="00113757"/>
    <w:rsid w:val="00114090"/>
    <w:rsid w:val="00114789"/>
    <w:rsid w:val="00116B30"/>
    <w:rsid w:val="0012074D"/>
    <w:rsid w:val="00122CA7"/>
    <w:rsid w:val="00124054"/>
    <w:rsid w:val="001240BB"/>
    <w:rsid w:val="00124C0C"/>
    <w:rsid w:val="00124D45"/>
    <w:rsid w:val="0012607A"/>
    <w:rsid w:val="001279DE"/>
    <w:rsid w:val="00131086"/>
    <w:rsid w:val="00131948"/>
    <w:rsid w:val="00131A30"/>
    <w:rsid w:val="00131B0E"/>
    <w:rsid w:val="00131C40"/>
    <w:rsid w:val="00132C85"/>
    <w:rsid w:val="0013582E"/>
    <w:rsid w:val="001372C3"/>
    <w:rsid w:val="00137FAB"/>
    <w:rsid w:val="00140C11"/>
    <w:rsid w:val="00145C7F"/>
    <w:rsid w:val="001471DD"/>
    <w:rsid w:val="00147AF1"/>
    <w:rsid w:val="00150DD6"/>
    <w:rsid w:val="00152131"/>
    <w:rsid w:val="0015417C"/>
    <w:rsid w:val="00154865"/>
    <w:rsid w:val="00155AC2"/>
    <w:rsid w:val="00160752"/>
    <w:rsid w:val="001620E5"/>
    <w:rsid w:val="0016276B"/>
    <w:rsid w:val="00162A1B"/>
    <w:rsid w:val="00165DCF"/>
    <w:rsid w:val="001671A0"/>
    <w:rsid w:val="00177288"/>
    <w:rsid w:val="001806D1"/>
    <w:rsid w:val="00180B97"/>
    <w:rsid w:val="00180C60"/>
    <w:rsid w:val="00181E6D"/>
    <w:rsid w:val="00181EC3"/>
    <w:rsid w:val="00186024"/>
    <w:rsid w:val="00186293"/>
    <w:rsid w:val="00194288"/>
    <w:rsid w:val="00194B74"/>
    <w:rsid w:val="00196C50"/>
    <w:rsid w:val="00197BFC"/>
    <w:rsid w:val="00197F52"/>
    <w:rsid w:val="001A03CF"/>
    <w:rsid w:val="001A17B7"/>
    <w:rsid w:val="001A21C3"/>
    <w:rsid w:val="001A38A3"/>
    <w:rsid w:val="001A54B1"/>
    <w:rsid w:val="001A6A50"/>
    <w:rsid w:val="001A6ED0"/>
    <w:rsid w:val="001B1136"/>
    <w:rsid w:val="001B274F"/>
    <w:rsid w:val="001B342A"/>
    <w:rsid w:val="001B3DD8"/>
    <w:rsid w:val="001B55A1"/>
    <w:rsid w:val="001C0764"/>
    <w:rsid w:val="001C12B3"/>
    <w:rsid w:val="001C1CC2"/>
    <w:rsid w:val="001C563C"/>
    <w:rsid w:val="001D207E"/>
    <w:rsid w:val="001D2968"/>
    <w:rsid w:val="001D320E"/>
    <w:rsid w:val="001D371D"/>
    <w:rsid w:val="001D584C"/>
    <w:rsid w:val="001D67B9"/>
    <w:rsid w:val="001D6D4E"/>
    <w:rsid w:val="001D770C"/>
    <w:rsid w:val="001D773A"/>
    <w:rsid w:val="001E4A67"/>
    <w:rsid w:val="001E4C07"/>
    <w:rsid w:val="001E6CD4"/>
    <w:rsid w:val="001F0C93"/>
    <w:rsid w:val="001F0D41"/>
    <w:rsid w:val="001F4495"/>
    <w:rsid w:val="001F6357"/>
    <w:rsid w:val="00205AD2"/>
    <w:rsid w:val="00206DBE"/>
    <w:rsid w:val="00206FB8"/>
    <w:rsid w:val="00207BC8"/>
    <w:rsid w:val="002172A0"/>
    <w:rsid w:val="00224668"/>
    <w:rsid w:val="00224765"/>
    <w:rsid w:val="00224823"/>
    <w:rsid w:val="00224C4A"/>
    <w:rsid w:val="00224C5E"/>
    <w:rsid w:val="00224E3F"/>
    <w:rsid w:val="00225490"/>
    <w:rsid w:val="0023191E"/>
    <w:rsid w:val="002325C2"/>
    <w:rsid w:val="002337AC"/>
    <w:rsid w:val="0023412C"/>
    <w:rsid w:val="0023697C"/>
    <w:rsid w:val="00237C3C"/>
    <w:rsid w:val="0024068D"/>
    <w:rsid w:val="00246073"/>
    <w:rsid w:val="00247AB0"/>
    <w:rsid w:val="00251263"/>
    <w:rsid w:val="00251D11"/>
    <w:rsid w:val="00251E5A"/>
    <w:rsid w:val="00253B6E"/>
    <w:rsid w:val="00254DDF"/>
    <w:rsid w:val="00255648"/>
    <w:rsid w:val="00256FC0"/>
    <w:rsid w:val="002604A1"/>
    <w:rsid w:val="00260A2D"/>
    <w:rsid w:val="002613B3"/>
    <w:rsid w:val="0026635D"/>
    <w:rsid w:val="002671C0"/>
    <w:rsid w:val="00271EF1"/>
    <w:rsid w:val="00273A9C"/>
    <w:rsid w:val="00276EAD"/>
    <w:rsid w:val="00281FD2"/>
    <w:rsid w:val="00282041"/>
    <w:rsid w:val="002846C3"/>
    <w:rsid w:val="002866B3"/>
    <w:rsid w:val="002879D2"/>
    <w:rsid w:val="00293795"/>
    <w:rsid w:val="00294D08"/>
    <w:rsid w:val="00296986"/>
    <w:rsid w:val="002A1600"/>
    <w:rsid w:val="002A1D3E"/>
    <w:rsid w:val="002A2AE4"/>
    <w:rsid w:val="002A437C"/>
    <w:rsid w:val="002B0982"/>
    <w:rsid w:val="002B0B0E"/>
    <w:rsid w:val="002B3309"/>
    <w:rsid w:val="002B44AF"/>
    <w:rsid w:val="002B452E"/>
    <w:rsid w:val="002B607F"/>
    <w:rsid w:val="002B6849"/>
    <w:rsid w:val="002B6F6B"/>
    <w:rsid w:val="002B776B"/>
    <w:rsid w:val="002B7C2D"/>
    <w:rsid w:val="002B7E87"/>
    <w:rsid w:val="002C0779"/>
    <w:rsid w:val="002C0B6A"/>
    <w:rsid w:val="002C350B"/>
    <w:rsid w:val="002C6274"/>
    <w:rsid w:val="002C74E5"/>
    <w:rsid w:val="002D0E1F"/>
    <w:rsid w:val="002D2FB7"/>
    <w:rsid w:val="002D3384"/>
    <w:rsid w:val="002D374A"/>
    <w:rsid w:val="002D3D1B"/>
    <w:rsid w:val="002D48C2"/>
    <w:rsid w:val="002D51C1"/>
    <w:rsid w:val="002E048B"/>
    <w:rsid w:val="002E65B5"/>
    <w:rsid w:val="002F227A"/>
    <w:rsid w:val="002F3225"/>
    <w:rsid w:val="002F557F"/>
    <w:rsid w:val="00300A5D"/>
    <w:rsid w:val="0030341B"/>
    <w:rsid w:val="0030535A"/>
    <w:rsid w:val="003064FD"/>
    <w:rsid w:val="00306633"/>
    <w:rsid w:val="003101B3"/>
    <w:rsid w:val="00310C38"/>
    <w:rsid w:val="00311499"/>
    <w:rsid w:val="00313085"/>
    <w:rsid w:val="00313177"/>
    <w:rsid w:val="0031452D"/>
    <w:rsid w:val="003145BA"/>
    <w:rsid w:val="00315D76"/>
    <w:rsid w:val="00317F99"/>
    <w:rsid w:val="00320609"/>
    <w:rsid w:val="003208D4"/>
    <w:rsid w:val="00322ECF"/>
    <w:rsid w:val="003236B3"/>
    <w:rsid w:val="0032425F"/>
    <w:rsid w:val="0033051E"/>
    <w:rsid w:val="003306AB"/>
    <w:rsid w:val="0033392C"/>
    <w:rsid w:val="00334CD6"/>
    <w:rsid w:val="00335EB0"/>
    <w:rsid w:val="00336D51"/>
    <w:rsid w:val="0034077B"/>
    <w:rsid w:val="00341B06"/>
    <w:rsid w:val="00345315"/>
    <w:rsid w:val="00351285"/>
    <w:rsid w:val="003515E3"/>
    <w:rsid w:val="0035224A"/>
    <w:rsid w:val="00355880"/>
    <w:rsid w:val="003567F4"/>
    <w:rsid w:val="00357B92"/>
    <w:rsid w:val="00362C50"/>
    <w:rsid w:val="00362F17"/>
    <w:rsid w:val="0036320B"/>
    <w:rsid w:val="0036530B"/>
    <w:rsid w:val="00365D9D"/>
    <w:rsid w:val="00366C73"/>
    <w:rsid w:val="00367103"/>
    <w:rsid w:val="00370AD1"/>
    <w:rsid w:val="0037350F"/>
    <w:rsid w:val="00374FCD"/>
    <w:rsid w:val="0038063B"/>
    <w:rsid w:val="0038640F"/>
    <w:rsid w:val="00390185"/>
    <w:rsid w:val="00392A0F"/>
    <w:rsid w:val="00393DA8"/>
    <w:rsid w:val="00395597"/>
    <w:rsid w:val="00396D6E"/>
    <w:rsid w:val="00396FB9"/>
    <w:rsid w:val="00397DB1"/>
    <w:rsid w:val="003A0F70"/>
    <w:rsid w:val="003A2F7A"/>
    <w:rsid w:val="003A3ADF"/>
    <w:rsid w:val="003A40FD"/>
    <w:rsid w:val="003A46FB"/>
    <w:rsid w:val="003A4968"/>
    <w:rsid w:val="003A5B47"/>
    <w:rsid w:val="003A6345"/>
    <w:rsid w:val="003B3BF5"/>
    <w:rsid w:val="003B58AE"/>
    <w:rsid w:val="003B5C3A"/>
    <w:rsid w:val="003C0EBF"/>
    <w:rsid w:val="003C439F"/>
    <w:rsid w:val="003C52A0"/>
    <w:rsid w:val="003C5E03"/>
    <w:rsid w:val="003C63B0"/>
    <w:rsid w:val="003C7735"/>
    <w:rsid w:val="003C7BEC"/>
    <w:rsid w:val="003C7DCC"/>
    <w:rsid w:val="003D4974"/>
    <w:rsid w:val="003D6182"/>
    <w:rsid w:val="003D7B32"/>
    <w:rsid w:val="003E0964"/>
    <w:rsid w:val="003E1588"/>
    <w:rsid w:val="003E2711"/>
    <w:rsid w:val="003E2C42"/>
    <w:rsid w:val="003E2F4B"/>
    <w:rsid w:val="003E315B"/>
    <w:rsid w:val="003E3B5E"/>
    <w:rsid w:val="003E475A"/>
    <w:rsid w:val="003E5D4F"/>
    <w:rsid w:val="003F0BD3"/>
    <w:rsid w:val="003F1DDA"/>
    <w:rsid w:val="003F38D0"/>
    <w:rsid w:val="003F4653"/>
    <w:rsid w:val="003F5A08"/>
    <w:rsid w:val="003F6649"/>
    <w:rsid w:val="00402284"/>
    <w:rsid w:val="00402B38"/>
    <w:rsid w:val="004060B9"/>
    <w:rsid w:val="00406FC7"/>
    <w:rsid w:val="00410136"/>
    <w:rsid w:val="004106CA"/>
    <w:rsid w:val="0041090F"/>
    <w:rsid w:val="004130D3"/>
    <w:rsid w:val="00413B6E"/>
    <w:rsid w:val="00413F11"/>
    <w:rsid w:val="00414FA6"/>
    <w:rsid w:val="00415BFF"/>
    <w:rsid w:val="00417AD0"/>
    <w:rsid w:val="004202D8"/>
    <w:rsid w:val="004209BF"/>
    <w:rsid w:val="00420BA4"/>
    <w:rsid w:val="00420EB1"/>
    <w:rsid w:val="00421234"/>
    <w:rsid w:val="00421401"/>
    <w:rsid w:val="00422586"/>
    <w:rsid w:val="00422B53"/>
    <w:rsid w:val="00422E5F"/>
    <w:rsid w:val="00424822"/>
    <w:rsid w:val="004265EB"/>
    <w:rsid w:val="004277E8"/>
    <w:rsid w:val="00427A16"/>
    <w:rsid w:val="0043498F"/>
    <w:rsid w:val="00435C27"/>
    <w:rsid w:val="00435E60"/>
    <w:rsid w:val="004361E4"/>
    <w:rsid w:val="00436402"/>
    <w:rsid w:val="0044070A"/>
    <w:rsid w:val="00440B9E"/>
    <w:rsid w:val="00441209"/>
    <w:rsid w:val="00441354"/>
    <w:rsid w:val="00446398"/>
    <w:rsid w:val="00446528"/>
    <w:rsid w:val="00446B32"/>
    <w:rsid w:val="00450B1D"/>
    <w:rsid w:val="00453845"/>
    <w:rsid w:val="004538D8"/>
    <w:rsid w:val="00454D42"/>
    <w:rsid w:val="00455238"/>
    <w:rsid w:val="00455526"/>
    <w:rsid w:val="004562CB"/>
    <w:rsid w:val="004564A1"/>
    <w:rsid w:val="00457364"/>
    <w:rsid w:val="00457A89"/>
    <w:rsid w:val="004621AF"/>
    <w:rsid w:val="004657C6"/>
    <w:rsid w:val="00465A71"/>
    <w:rsid w:val="00465DFC"/>
    <w:rsid w:val="0046637D"/>
    <w:rsid w:val="00466883"/>
    <w:rsid w:val="00471C18"/>
    <w:rsid w:val="00474617"/>
    <w:rsid w:val="00474FCE"/>
    <w:rsid w:val="00477B54"/>
    <w:rsid w:val="00484B02"/>
    <w:rsid w:val="004932AA"/>
    <w:rsid w:val="00494EDD"/>
    <w:rsid w:val="004966FA"/>
    <w:rsid w:val="004969A9"/>
    <w:rsid w:val="004977AE"/>
    <w:rsid w:val="004A15D2"/>
    <w:rsid w:val="004A172F"/>
    <w:rsid w:val="004A73FE"/>
    <w:rsid w:val="004B1D14"/>
    <w:rsid w:val="004B2D17"/>
    <w:rsid w:val="004B32F2"/>
    <w:rsid w:val="004B33B9"/>
    <w:rsid w:val="004B356E"/>
    <w:rsid w:val="004C0E1A"/>
    <w:rsid w:val="004C1DC8"/>
    <w:rsid w:val="004C3576"/>
    <w:rsid w:val="004C3A04"/>
    <w:rsid w:val="004C72E8"/>
    <w:rsid w:val="004C79E5"/>
    <w:rsid w:val="004D0330"/>
    <w:rsid w:val="004D0C0A"/>
    <w:rsid w:val="004D1D26"/>
    <w:rsid w:val="004D34B3"/>
    <w:rsid w:val="004D51B6"/>
    <w:rsid w:val="004D592F"/>
    <w:rsid w:val="004D65FB"/>
    <w:rsid w:val="004D6F41"/>
    <w:rsid w:val="004D7646"/>
    <w:rsid w:val="004D78B1"/>
    <w:rsid w:val="004E0BF5"/>
    <w:rsid w:val="004E20AE"/>
    <w:rsid w:val="004E41E1"/>
    <w:rsid w:val="004E6130"/>
    <w:rsid w:val="004F036B"/>
    <w:rsid w:val="004F12C3"/>
    <w:rsid w:val="004F2089"/>
    <w:rsid w:val="004F2846"/>
    <w:rsid w:val="004F33CD"/>
    <w:rsid w:val="004F3600"/>
    <w:rsid w:val="004F3C69"/>
    <w:rsid w:val="0050094A"/>
    <w:rsid w:val="005010C1"/>
    <w:rsid w:val="005018A5"/>
    <w:rsid w:val="00502E38"/>
    <w:rsid w:val="005126B5"/>
    <w:rsid w:val="00516C57"/>
    <w:rsid w:val="005170A6"/>
    <w:rsid w:val="00517A34"/>
    <w:rsid w:val="005202D3"/>
    <w:rsid w:val="00520A78"/>
    <w:rsid w:val="005225AE"/>
    <w:rsid w:val="00523538"/>
    <w:rsid w:val="005240DB"/>
    <w:rsid w:val="005242CC"/>
    <w:rsid w:val="0052488B"/>
    <w:rsid w:val="00524BEA"/>
    <w:rsid w:val="00524DA0"/>
    <w:rsid w:val="005255A2"/>
    <w:rsid w:val="00526442"/>
    <w:rsid w:val="00530DD6"/>
    <w:rsid w:val="00530EDB"/>
    <w:rsid w:val="0053539A"/>
    <w:rsid w:val="00535A64"/>
    <w:rsid w:val="00535FB6"/>
    <w:rsid w:val="0053683C"/>
    <w:rsid w:val="005373C9"/>
    <w:rsid w:val="00542B73"/>
    <w:rsid w:val="005434D5"/>
    <w:rsid w:val="00546117"/>
    <w:rsid w:val="00546218"/>
    <w:rsid w:val="00546F08"/>
    <w:rsid w:val="00552666"/>
    <w:rsid w:val="00552B4A"/>
    <w:rsid w:val="005548BE"/>
    <w:rsid w:val="00555DA4"/>
    <w:rsid w:val="005607E6"/>
    <w:rsid w:val="00561A90"/>
    <w:rsid w:val="005626DF"/>
    <w:rsid w:val="00564258"/>
    <w:rsid w:val="00564C5D"/>
    <w:rsid w:val="00564FC4"/>
    <w:rsid w:val="00566A64"/>
    <w:rsid w:val="00567A04"/>
    <w:rsid w:val="00567D13"/>
    <w:rsid w:val="00570806"/>
    <w:rsid w:val="00570F72"/>
    <w:rsid w:val="0057558F"/>
    <w:rsid w:val="005774DD"/>
    <w:rsid w:val="00580FD7"/>
    <w:rsid w:val="00582F8E"/>
    <w:rsid w:val="00583791"/>
    <w:rsid w:val="00583A0A"/>
    <w:rsid w:val="0058411F"/>
    <w:rsid w:val="0058746E"/>
    <w:rsid w:val="00591BE6"/>
    <w:rsid w:val="005927C1"/>
    <w:rsid w:val="00592C56"/>
    <w:rsid w:val="00593059"/>
    <w:rsid w:val="00593C30"/>
    <w:rsid w:val="00594C8D"/>
    <w:rsid w:val="005972C4"/>
    <w:rsid w:val="005975D6"/>
    <w:rsid w:val="00597680"/>
    <w:rsid w:val="005A2317"/>
    <w:rsid w:val="005A313F"/>
    <w:rsid w:val="005A3D3C"/>
    <w:rsid w:val="005A3FEF"/>
    <w:rsid w:val="005A4F21"/>
    <w:rsid w:val="005A638A"/>
    <w:rsid w:val="005A6592"/>
    <w:rsid w:val="005A6D5C"/>
    <w:rsid w:val="005B13D8"/>
    <w:rsid w:val="005B17B9"/>
    <w:rsid w:val="005B1921"/>
    <w:rsid w:val="005B1DE2"/>
    <w:rsid w:val="005C00B0"/>
    <w:rsid w:val="005C1CDB"/>
    <w:rsid w:val="005C33B1"/>
    <w:rsid w:val="005C4C00"/>
    <w:rsid w:val="005C5CF7"/>
    <w:rsid w:val="005C74EF"/>
    <w:rsid w:val="005C761C"/>
    <w:rsid w:val="005D39A2"/>
    <w:rsid w:val="005D647F"/>
    <w:rsid w:val="005D6CE6"/>
    <w:rsid w:val="005D74F4"/>
    <w:rsid w:val="005E0FEA"/>
    <w:rsid w:val="005E213B"/>
    <w:rsid w:val="005E30BF"/>
    <w:rsid w:val="005E3277"/>
    <w:rsid w:val="005E687B"/>
    <w:rsid w:val="005E7D05"/>
    <w:rsid w:val="005F1677"/>
    <w:rsid w:val="005F2359"/>
    <w:rsid w:val="005F55AA"/>
    <w:rsid w:val="005F5C6B"/>
    <w:rsid w:val="005F6797"/>
    <w:rsid w:val="00601C09"/>
    <w:rsid w:val="00602DBE"/>
    <w:rsid w:val="0060364D"/>
    <w:rsid w:val="00604346"/>
    <w:rsid w:val="00604F28"/>
    <w:rsid w:val="00610553"/>
    <w:rsid w:val="0061195F"/>
    <w:rsid w:val="00614D86"/>
    <w:rsid w:val="00615243"/>
    <w:rsid w:val="00617533"/>
    <w:rsid w:val="006234C1"/>
    <w:rsid w:val="006312A5"/>
    <w:rsid w:val="00631422"/>
    <w:rsid w:val="006319CF"/>
    <w:rsid w:val="00631C6F"/>
    <w:rsid w:val="00631DF5"/>
    <w:rsid w:val="00632F0E"/>
    <w:rsid w:val="00636F98"/>
    <w:rsid w:val="006376F4"/>
    <w:rsid w:val="006404EF"/>
    <w:rsid w:val="006446E7"/>
    <w:rsid w:val="0064481B"/>
    <w:rsid w:val="006448A7"/>
    <w:rsid w:val="00645EC8"/>
    <w:rsid w:val="00647D83"/>
    <w:rsid w:val="00647E00"/>
    <w:rsid w:val="00651E26"/>
    <w:rsid w:val="0065458C"/>
    <w:rsid w:val="00660515"/>
    <w:rsid w:val="006605AA"/>
    <w:rsid w:val="006605FD"/>
    <w:rsid w:val="00661FE8"/>
    <w:rsid w:val="00664631"/>
    <w:rsid w:val="00664C6E"/>
    <w:rsid w:val="006659D7"/>
    <w:rsid w:val="006665F4"/>
    <w:rsid w:val="0067237B"/>
    <w:rsid w:val="00675086"/>
    <w:rsid w:val="0067510E"/>
    <w:rsid w:val="006757A6"/>
    <w:rsid w:val="00677AC4"/>
    <w:rsid w:val="00682380"/>
    <w:rsid w:val="00682A08"/>
    <w:rsid w:val="006839D0"/>
    <w:rsid w:val="006848A9"/>
    <w:rsid w:val="00686263"/>
    <w:rsid w:val="006867C1"/>
    <w:rsid w:val="00690A70"/>
    <w:rsid w:val="006936DF"/>
    <w:rsid w:val="00694348"/>
    <w:rsid w:val="0069503C"/>
    <w:rsid w:val="006955BD"/>
    <w:rsid w:val="006957A1"/>
    <w:rsid w:val="00697758"/>
    <w:rsid w:val="006A021C"/>
    <w:rsid w:val="006A1300"/>
    <w:rsid w:val="006A1576"/>
    <w:rsid w:val="006A42B1"/>
    <w:rsid w:val="006A43A0"/>
    <w:rsid w:val="006A43F2"/>
    <w:rsid w:val="006A474D"/>
    <w:rsid w:val="006A5CE2"/>
    <w:rsid w:val="006A6B5E"/>
    <w:rsid w:val="006B1FB7"/>
    <w:rsid w:val="006C0D9E"/>
    <w:rsid w:val="006C171C"/>
    <w:rsid w:val="006C7CA7"/>
    <w:rsid w:val="006D324F"/>
    <w:rsid w:val="006D40C5"/>
    <w:rsid w:val="006D5711"/>
    <w:rsid w:val="006D6F71"/>
    <w:rsid w:val="006D77BF"/>
    <w:rsid w:val="006E0177"/>
    <w:rsid w:val="006E35D5"/>
    <w:rsid w:val="006E471A"/>
    <w:rsid w:val="006E61F2"/>
    <w:rsid w:val="006E7363"/>
    <w:rsid w:val="006F16E2"/>
    <w:rsid w:val="006F1D13"/>
    <w:rsid w:val="006F52B9"/>
    <w:rsid w:val="006F7672"/>
    <w:rsid w:val="00700D9B"/>
    <w:rsid w:val="00701571"/>
    <w:rsid w:val="00703D76"/>
    <w:rsid w:val="00703DFD"/>
    <w:rsid w:val="0070635B"/>
    <w:rsid w:val="007065A2"/>
    <w:rsid w:val="007069FD"/>
    <w:rsid w:val="00711A9A"/>
    <w:rsid w:val="00722EEB"/>
    <w:rsid w:val="00723CB4"/>
    <w:rsid w:val="0072527E"/>
    <w:rsid w:val="0072587A"/>
    <w:rsid w:val="00725E11"/>
    <w:rsid w:val="0072604F"/>
    <w:rsid w:val="0072680B"/>
    <w:rsid w:val="00727365"/>
    <w:rsid w:val="007276D5"/>
    <w:rsid w:val="007278B7"/>
    <w:rsid w:val="007326C4"/>
    <w:rsid w:val="0073353C"/>
    <w:rsid w:val="00734606"/>
    <w:rsid w:val="00735E67"/>
    <w:rsid w:val="00742467"/>
    <w:rsid w:val="00742D86"/>
    <w:rsid w:val="007436BD"/>
    <w:rsid w:val="0074473B"/>
    <w:rsid w:val="007461D2"/>
    <w:rsid w:val="007467A4"/>
    <w:rsid w:val="00747E93"/>
    <w:rsid w:val="00750846"/>
    <w:rsid w:val="00750B7B"/>
    <w:rsid w:val="00750BED"/>
    <w:rsid w:val="007533BF"/>
    <w:rsid w:val="00762A8C"/>
    <w:rsid w:val="00762CDE"/>
    <w:rsid w:val="00763190"/>
    <w:rsid w:val="00763A09"/>
    <w:rsid w:val="00765E96"/>
    <w:rsid w:val="007703E5"/>
    <w:rsid w:val="00771104"/>
    <w:rsid w:val="00771507"/>
    <w:rsid w:val="00771E94"/>
    <w:rsid w:val="007725B0"/>
    <w:rsid w:val="007733EC"/>
    <w:rsid w:val="00773B8E"/>
    <w:rsid w:val="007749F9"/>
    <w:rsid w:val="00774E9D"/>
    <w:rsid w:val="007764D5"/>
    <w:rsid w:val="00777417"/>
    <w:rsid w:val="00780008"/>
    <w:rsid w:val="007809FD"/>
    <w:rsid w:val="00781C36"/>
    <w:rsid w:val="007845B2"/>
    <w:rsid w:val="00785C2D"/>
    <w:rsid w:val="00786A9A"/>
    <w:rsid w:val="007879C9"/>
    <w:rsid w:val="00790A23"/>
    <w:rsid w:val="00792020"/>
    <w:rsid w:val="00792A7B"/>
    <w:rsid w:val="0079607D"/>
    <w:rsid w:val="00797039"/>
    <w:rsid w:val="007A042B"/>
    <w:rsid w:val="007A2B15"/>
    <w:rsid w:val="007A546C"/>
    <w:rsid w:val="007B2E73"/>
    <w:rsid w:val="007B396C"/>
    <w:rsid w:val="007B5456"/>
    <w:rsid w:val="007B5A6F"/>
    <w:rsid w:val="007B5DE8"/>
    <w:rsid w:val="007B7D48"/>
    <w:rsid w:val="007C01F4"/>
    <w:rsid w:val="007C3E3B"/>
    <w:rsid w:val="007C4D2C"/>
    <w:rsid w:val="007C55B8"/>
    <w:rsid w:val="007C5BBD"/>
    <w:rsid w:val="007D0D5A"/>
    <w:rsid w:val="007D537F"/>
    <w:rsid w:val="007D5594"/>
    <w:rsid w:val="007D6CEF"/>
    <w:rsid w:val="007D7E3D"/>
    <w:rsid w:val="007E11E9"/>
    <w:rsid w:val="007E1CCC"/>
    <w:rsid w:val="007E27DE"/>
    <w:rsid w:val="007E4065"/>
    <w:rsid w:val="007E5A43"/>
    <w:rsid w:val="007E6ABE"/>
    <w:rsid w:val="007E6CE0"/>
    <w:rsid w:val="007E73F3"/>
    <w:rsid w:val="007E7C58"/>
    <w:rsid w:val="007F212D"/>
    <w:rsid w:val="007F2543"/>
    <w:rsid w:val="007F319B"/>
    <w:rsid w:val="007F4DBC"/>
    <w:rsid w:val="007F5F57"/>
    <w:rsid w:val="007F6DA5"/>
    <w:rsid w:val="007F6E58"/>
    <w:rsid w:val="007F7646"/>
    <w:rsid w:val="007F77B4"/>
    <w:rsid w:val="00802629"/>
    <w:rsid w:val="00810C6E"/>
    <w:rsid w:val="00810CDF"/>
    <w:rsid w:val="00811D01"/>
    <w:rsid w:val="00812127"/>
    <w:rsid w:val="00812F38"/>
    <w:rsid w:val="008155B2"/>
    <w:rsid w:val="00820A45"/>
    <w:rsid w:val="00823367"/>
    <w:rsid w:val="00824195"/>
    <w:rsid w:val="0082475D"/>
    <w:rsid w:val="00830216"/>
    <w:rsid w:val="00830E33"/>
    <w:rsid w:val="0083510D"/>
    <w:rsid w:val="00837070"/>
    <w:rsid w:val="008411B6"/>
    <w:rsid w:val="00841950"/>
    <w:rsid w:val="00841D0D"/>
    <w:rsid w:val="00842581"/>
    <w:rsid w:val="00843D46"/>
    <w:rsid w:val="00845689"/>
    <w:rsid w:val="00847003"/>
    <w:rsid w:val="00851323"/>
    <w:rsid w:val="00851E28"/>
    <w:rsid w:val="0085434B"/>
    <w:rsid w:val="008563F5"/>
    <w:rsid w:val="00856ADC"/>
    <w:rsid w:val="008603AD"/>
    <w:rsid w:val="0086131C"/>
    <w:rsid w:val="00862608"/>
    <w:rsid w:val="008626EA"/>
    <w:rsid w:val="00862853"/>
    <w:rsid w:val="008628FE"/>
    <w:rsid w:val="00867D8E"/>
    <w:rsid w:val="00870351"/>
    <w:rsid w:val="008723E3"/>
    <w:rsid w:val="00872C1D"/>
    <w:rsid w:val="00872E98"/>
    <w:rsid w:val="00873B2E"/>
    <w:rsid w:val="00877142"/>
    <w:rsid w:val="008815C8"/>
    <w:rsid w:val="008820DC"/>
    <w:rsid w:val="00882FBA"/>
    <w:rsid w:val="00885085"/>
    <w:rsid w:val="00885D7E"/>
    <w:rsid w:val="0089079F"/>
    <w:rsid w:val="00890FF2"/>
    <w:rsid w:val="00892861"/>
    <w:rsid w:val="008931BD"/>
    <w:rsid w:val="00896744"/>
    <w:rsid w:val="008A0765"/>
    <w:rsid w:val="008A3D4A"/>
    <w:rsid w:val="008A6229"/>
    <w:rsid w:val="008B0BF3"/>
    <w:rsid w:val="008B1B1A"/>
    <w:rsid w:val="008B3B5A"/>
    <w:rsid w:val="008B3D4D"/>
    <w:rsid w:val="008B466E"/>
    <w:rsid w:val="008B62BF"/>
    <w:rsid w:val="008B75EA"/>
    <w:rsid w:val="008C058F"/>
    <w:rsid w:val="008C09B7"/>
    <w:rsid w:val="008C0DE1"/>
    <w:rsid w:val="008C3560"/>
    <w:rsid w:val="008C53F1"/>
    <w:rsid w:val="008C5D1B"/>
    <w:rsid w:val="008C6196"/>
    <w:rsid w:val="008D0ED0"/>
    <w:rsid w:val="008D1E68"/>
    <w:rsid w:val="008D26B0"/>
    <w:rsid w:val="008D339D"/>
    <w:rsid w:val="008D4185"/>
    <w:rsid w:val="008D566E"/>
    <w:rsid w:val="008D580A"/>
    <w:rsid w:val="008E09DC"/>
    <w:rsid w:val="008E1268"/>
    <w:rsid w:val="008E2129"/>
    <w:rsid w:val="008E4699"/>
    <w:rsid w:val="008E47AF"/>
    <w:rsid w:val="008E49B4"/>
    <w:rsid w:val="008E6406"/>
    <w:rsid w:val="008F57B6"/>
    <w:rsid w:val="008F791F"/>
    <w:rsid w:val="008F7D21"/>
    <w:rsid w:val="00903079"/>
    <w:rsid w:val="009067C0"/>
    <w:rsid w:val="00910B3C"/>
    <w:rsid w:val="00911A8E"/>
    <w:rsid w:val="00912708"/>
    <w:rsid w:val="0091295F"/>
    <w:rsid w:val="00913A79"/>
    <w:rsid w:val="00914DD7"/>
    <w:rsid w:val="00914F0B"/>
    <w:rsid w:val="009206BB"/>
    <w:rsid w:val="00921A97"/>
    <w:rsid w:val="00922FD1"/>
    <w:rsid w:val="009235AA"/>
    <w:rsid w:val="0092366B"/>
    <w:rsid w:val="00923845"/>
    <w:rsid w:val="00924A1F"/>
    <w:rsid w:val="00925FAF"/>
    <w:rsid w:val="00927428"/>
    <w:rsid w:val="009275C0"/>
    <w:rsid w:val="0093080F"/>
    <w:rsid w:val="00933439"/>
    <w:rsid w:val="00933974"/>
    <w:rsid w:val="00935782"/>
    <w:rsid w:val="00935DF2"/>
    <w:rsid w:val="00936EA1"/>
    <w:rsid w:val="00937F17"/>
    <w:rsid w:val="00943495"/>
    <w:rsid w:val="00943635"/>
    <w:rsid w:val="0094548F"/>
    <w:rsid w:val="009471A7"/>
    <w:rsid w:val="00951245"/>
    <w:rsid w:val="00951E6E"/>
    <w:rsid w:val="009533C4"/>
    <w:rsid w:val="00953AB1"/>
    <w:rsid w:val="00953BF6"/>
    <w:rsid w:val="009543D7"/>
    <w:rsid w:val="00954840"/>
    <w:rsid w:val="009577AD"/>
    <w:rsid w:val="00960986"/>
    <w:rsid w:val="009655FE"/>
    <w:rsid w:val="00966F7D"/>
    <w:rsid w:val="009727C5"/>
    <w:rsid w:val="00974262"/>
    <w:rsid w:val="00980F34"/>
    <w:rsid w:val="00982D5F"/>
    <w:rsid w:val="00983835"/>
    <w:rsid w:val="00985569"/>
    <w:rsid w:val="00985C95"/>
    <w:rsid w:val="00986A25"/>
    <w:rsid w:val="009920C7"/>
    <w:rsid w:val="0099392F"/>
    <w:rsid w:val="00994036"/>
    <w:rsid w:val="00996736"/>
    <w:rsid w:val="009967FD"/>
    <w:rsid w:val="009A11E6"/>
    <w:rsid w:val="009A1FF5"/>
    <w:rsid w:val="009A217B"/>
    <w:rsid w:val="009A272E"/>
    <w:rsid w:val="009A3A73"/>
    <w:rsid w:val="009A4250"/>
    <w:rsid w:val="009A5791"/>
    <w:rsid w:val="009A647C"/>
    <w:rsid w:val="009B0B00"/>
    <w:rsid w:val="009B2DCC"/>
    <w:rsid w:val="009B363C"/>
    <w:rsid w:val="009B3E13"/>
    <w:rsid w:val="009B4132"/>
    <w:rsid w:val="009B416F"/>
    <w:rsid w:val="009B476E"/>
    <w:rsid w:val="009B738E"/>
    <w:rsid w:val="009C0B8C"/>
    <w:rsid w:val="009C1676"/>
    <w:rsid w:val="009C36F7"/>
    <w:rsid w:val="009C3AAC"/>
    <w:rsid w:val="009C6F2A"/>
    <w:rsid w:val="009D1C40"/>
    <w:rsid w:val="009D651A"/>
    <w:rsid w:val="009E08EB"/>
    <w:rsid w:val="009E0D7A"/>
    <w:rsid w:val="009E2A07"/>
    <w:rsid w:val="009E378F"/>
    <w:rsid w:val="009E3B6A"/>
    <w:rsid w:val="009E4D45"/>
    <w:rsid w:val="009E5B11"/>
    <w:rsid w:val="009E5DD5"/>
    <w:rsid w:val="009F5735"/>
    <w:rsid w:val="009F5C59"/>
    <w:rsid w:val="009F7033"/>
    <w:rsid w:val="00A01B0F"/>
    <w:rsid w:val="00A02047"/>
    <w:rsid w:val="00A025F9"/>
    <w:rsid w:val="00A04C9D"/>
    <w:rsid w:val="00A06113"/>
    <w:rsid w:val="00A06443"/>
    <w:rsid w:val="00A07904"/>
    <w:rsid w:val="00A07AB2"/>
    <w:rsid w:val="00A07B78"/>
    <w:rsid w:val="00A07D2F"/>
    <w:rsid w:val="00A10BFD"/>
    <w:rsid w:val="00A11C8D"/>
    <w:rsid w:val="00A129ED"/>
    <w:rsid w:val="00A14926"/>
    <w:rsid w:val="00A2062E"/>
    <w:rsid w:val="00A22808"/>
    <w:rsid w:val="00A25CA2"/>
    <w:rsid w:val="00A300C4"/>
    <w:rsid w:val="00A33210"/>
    <w:rsid w:val="00A341BE"/>
    <w:rsid w:val="00A34D60"/>
    <w:rsid w:val="00A3575B"/>
    <w:rsid w:val="00A357BF"/>
    <w:rsid w:val="00A35B67"/>
    <w:rsid w:val="00A43B1A"/>
    <w:rsid w:val="00A44294"/>
    <w:rsid w:val="00A45062"/>
    <w:rsid w:val="00A479D9"/>
    <w:rsid w:val="00A51FE8"/>
    <w:rsid w:val="00A526B2"/>
    <w:rsid w:val="00A5375A"/>
    <w:rsid w:val="00A54576"/>
    <w:rsid w:val="00A575B9"/>
    <w:rsid w:val="00A57875"/>
    <w:rsid w:val="00A6064F"/>
    <w:rsid w:val="00A607BD"/>
    <w:rsid w:val="00A60B4D"/>
    <w:rsid w:val="00A611C6"/>
    <w:rsid w:val="00A613B8"/>
    <w:rsid w:val="00A616AE"/>
    <w:rsid w:val="00A64343"/>
    <w:rsid w:val="00A66949"/>
    <w:rsid w:val="00A66C2E"/>
    <w:rsid w:val="00A710BD"/>
    <w:rsid w:val="00A729A8"/>
    <w:rsid w:val="00A74D9A"/>
    <w:rsid w:val="00A77131"/>
    <w:rsid w:val="00A801C2"/>
    <w:rsid w:val="00A80371"/>
    <w:rsid w:val="00A80657"/>
    <w:rsid w:val="00A81583"/>
    <w:rsid w:val="00A8356E"/>
    <w:rsid w:val="00A83AF6"/>
    <w:rsid w:val="00A852A8"/>
    <w:rsid w:val="00A853FD"/>
    <w:rsid w:val="00A85F7A"/>
    <w:rsid w:val="00A908F2"/>
    <w:rsid w:val="00A91E0C"/>
    <w:rsid w:val="00A921ED"/>
    <w:rsid w:val="00A9298F"/>
    <w:rsid w:val="00A97280"/>
    <w:rsid w:val="00A979DA"/>
    <w:rsid w:val="00A97C9B"/>
    <w:rsid w:val="00A97E9D"/>
    <w:rsid w:val="00AA08CD"/>
    <w:rsid w:val="00AA1082"/>
    <w:rsid w:val="00AA2C20"/>
    <w:rsid w:val="00AA2C51"/>
    <w:rsid w:val="00AA2D20"/>
    <w:rsid w:val="00AA32F3"/>
    <w:rsid w:val="00AA3D03"/>
    <w:rsid w:val="00AA4795"/>
    <w:rsid w:val="00AA54D2"/>
    <w:rsid w:val="00AA5555"/>
    <w:rsid w:val="00AA7417"/>
    <w:rsid w:val="00AB1F4F"/>
    <w:rsid w:val="00AB6640"/>
    <w:rsid w:val="00AB68F1"/>
    <w:rsid w:val="00AC1E2A"/>
    <w:rsid w:val="00AC6B61"/>
    <w:rsid w:val="00AC7213"/>
    <w:rsid w:val="00AC790F"/>
    <w:rsid w:val="00AD17BA"/>
    <w:rsid w:val="00AD1B4D"/>
    <w:rsid w:val="00AD5E99"/>
    <w:rsid w:val="00AD67FC"/>
    <w:rsid w:val="00AD68F4"/>
    <w:rsid w:val="00AD7602"/>
    <w:rsid w:val="00AE0188"/>
    <w:rsid w:val="00AE0940"/>
    <w:rsid w:val="00AE1034"/>
    <w:rsid w:val="00AE1D2E"/>
    <w:rsid w:val="00AE2AC4"/>
    <w:rsid w:val="00AE31A5"/>
    <w:rsid w:val="00AE37F9"/>
    <w:rsid w:val="00AE4654"/>
    <w:rsid w:val="00AE7570"/>
    <w:rsid w:val="00AF1CE3"/>
    <w:rsid w:val="00AF2E51"/>
    <w:rsid w:val="00AF3BF3"/>
    <w:rsid w:val="00AF3D82"/>
    <w:rsid w:val="00AF4094"/>
    <w:rsid w:val="00AF48E2"/>
    <w:rsid w:val="00AF5019"/>
    <w:rsid w:val="00AF79CD"/>
    <w:rsid w:val="00B0002D"/>
    <w:rsid w:val="00B02A69"/>
    <w:rsid w:val="00B03C37"/>
    <w:rsid w:val="00B069DE"/>
    <w:rsid w:val="00B07A88"/>
    <w:rsid w:val="00B07CD7"/>
    <w:rsid w:val="00B104D1"/>
    <w:rsid w:val="00B11C9C"/>
    <w:rsid w:val="00B1243D"/>
    <w:rsid w:val="00B144E5"/>
    <w:rsid w:val="00B14AED"/>
    <w:rsid w:val="00B15B92"/>
    <w:rsid w:val="00B16C1A"/>
    <w:rsid w:val="00B17E4F"/>
    <w:rsid w:val="00B17F5C"/>
    <w:rsid w:val="00B21827"/>
    <w:rsid w:val="00B220DF"/>
    <w:rsid w:val="00B23E11"/>
    <w:rsid w:val="00B250AE"/>
    <w:rsid w:val="00B25C16"/>
    <w:rsid w:val="00B279FA"/>
    <w:rsid w:val="00B31357"/>
    <w:rsid w:val="00B316A5"/>
    <w:rsid w:val="00B3353C"/>
    <w:rsid w:val="00B35C3A"/>
    <w:rsid w:val="00B449DB"/>
    <w:rsid w:val="00B47649"/>
    <w:rsid w:val="00B50AF7"/>
    <w:rsid w:val="00B529DF"/>
    <w:rsid w:val="00B52ED5"/>
    <w:rsid w:val="00B53546"/>
    <w:rsid w:val="00B54494"/>
    <w:rsid w:val="00B55E79"/>
    <w:rsid w:val="00B610DD"/>
    <w:rsid w:val="00B6393D"/>
    <w:rsid w:val="00B64514"/>
    <w:rsid w:val="00B6528C"/>
    <w:rsid w:val="00B74E9B"/>
    <w:rsid w:val="00B81D53"/>
    <w:rsid w:val="00B83333"/>
    <w:rsid w:val="00B836A5"/>
    <w:rsid w:val="00B83717"/>
    <w:rsid w:val="00B8463C"/>
    <w:rsid w:val="00B84794"/>
    <w:rsid w:val="00B8599A"/>
    <w:rsid w:val="00B86498"/>
    <w:rsid w:val="00B87042"/>
    <w:rsid w:val="00B87B4D"/>
    <w:rsid w:val="00B922DE"/>
    <w:rsid w:val="00B93BE1"/>
    <w:rsid w:val="00B95DE1"/>
    <w:rsid w:val="00B95E02"/>
    <w:rsid w:val="00B9767C"/>
    <w:rsid w:val="00B97FA2"/>
    <w:rsid w:val="00BA0D75"/>
    <w:rsid w:val="00BA2D32"/>
    <w:rsid w:val="00BA4D0F"/>
    <w:rsid w:val="00BA6734"/>
    <w:rsid w:val="00BA7FC9"/>
    <w:rsid w:val="00BB287D"/>
    <w:rsid w:val="00BB4115"/>
    <w:rsid w:val="00BC0609"/>
    <w:rsid w:val="00BC0B44"/>
    <w:rsid w:val="00BC16B1"/>
    <w:rsid w:val="00BC2B5C"/>
    <w:rsid w:val="00BC402C"/>
    <w:rsid w:val="00BC40D6"/>
    <w:rsid w:val="00BC4456"/>
    <w:rsid w:val="00BC6078"/>
    <w:rsid w:val="00BC7C00"/>
    <w:rsid w:val="00BD0E9E"/>
    <w:rsid w:val="00BD4E2D"/>
    <w:rsid w:val="00BD65F2"/>
    <w:rsid w:val="00BE0753"/>
    <w:rsid w:val="00BE28F9"/>
    <w:rsid w:val="00BE4B52"/>
    <w:rsid w:val="00BE5754"/>
    <w:rsid w:val="00BE60CA"/>
    <w:rsid w:val="00BF06B7"/>
    <w:rsid w:val="00BF0A5E"/>
    <w:rsid w:val="00BF0A7B"/>
    <w:rsid w:val="00BF0F75"/>
    <w:rsid w:val="00BF2242"/>
    <w:rsid w:val="00BF2BA3"/>
    <w:rsid w:val="00BF37B9"/>
    <w:rsid w:val="00BF496A"/>
    <w:rsid w:val="00BF55DF"/>
    <w:rsid w:val="00C0212C"/>
    <w:rsid w:val="00C03DAA"/>
    <w:rsid w:val="00C10738"/>
    <w:rsid w:val="00C10CC3"/>
    <w:rsid w:val="00C1227E"/>
    <w:rsid w:val="00C13C78"/>
    <w:rsid w:val="00C14D82"/>
    <w:rsid w:val="00C15C7A"/>
    <w:rsid w:val="00C166CB"/>
    <w:rsid w:val="00C16837"/>
    <w:rsid w:val="00C17EBE"/>
    <w:rsid w:val="00C2012E"/>
    <w:rsid w:val="00C2021D"/>
    <w:rsid w:val="00C2079A"/>
    <w:rsid w:val="00C22CF5"/>
    <w:rsid w:val="00C2388E"/>
    <w:rsid w:val="00C24003"/>
    <w:rsid w:val="00C24607"/>
    <w:rsid w:val="00C251F9"/>
    <w:rsid w:val="00C2535E"/>
    <w:rsid w:val="00C25F7E"/>
    <w:rsid w:val="00C2605D"/>
    <w:rsid w:val="00C262DD"/>
    <w:rsid w:val="00C310C3"/>
    <w:rsid w:val="00C31326"/>
    <w:rsid w:val="00C31578"/>
    <w:rsid w:val="00C31AAC"/>
    <w:rsid w:val="00C33879"/>
    <w:rsid w:val="00C34B1D"/>
    <w:rsid w:val="00C368DE"/>
    <w:rsid w:val="00C36DB2"/>
    <w:rsid w:val="00C36E64"/>
    <w:rsid w:val="00C43533"/>
    <w:rsid w:val="00C43FBD"/>
    <w:rsid w:val="00C44E0B"/>
    <w:rsid w:val="00C45235"/>
    <w:rsid w:val="00C454F5"/>
    <w:rsid w:val="00C45B50"/>
    <w:rsid w:val="00C52DB1"/>
    <w:rsid w:val="00C547C8"/>
    <w:rsid w:val="00C54BB8"/>
    <w:rsid w:val="00C56A16"/>
    <w:rsid w:val="00C5730C"/>
    <w:rsid w:val="00C60C86"/>
    <w:rsid w:val="00C61D8F"/>
    <w:rsid w:val="00C64F68"/>
    <w:rsid w:val="00C71239"/>
    <w:rsid w:val="00C7219E"/>
    <w:rsid w:val="00C72AFC"/>
    <w:rsid w:val="00C7709D"/>
    <w:rsid w:val="00C8061D"/>
    <w:rsid w:val="00C8265C"/>
    <w:rsid w:val="00C82B07"/>
    <w:rsid w:val="00C85307"/>
    <w:rsid w:val="00C87F29"/>
    <w:rsid w:val="00C91114"/>
    <w:rsid w:val="00C9135E"/>
    <w:rsid w:val="00C923CF"/>
    <w:rsid w:val="00C944DF"/>
    <w:rsid w:val="00C965AB"/>
    <w:rsid w:val="00C96D00"/>
    <w:rsid w:val="00C977C4"/>
    <w:rsid w:val="00CA08E5"/>
    <w:rsid w:val="00CA2BF6"/>
    <w:rsid w:val="00CA392F"/>
    <w:rsid w:val="00CA7A2A"/>
    <w:rsid w:val="00CB2630"/>
    <w:rsid w:val="00CB34D1"/>
    <w:rsid w:val="00CB5023"/>
    <w:rsid w:val="00CB7C4E"/>
    <w:rsid w:val="00CB7E59"/>
    <w:rsid w:val="00CC21E9"/>
    <w:rsid w:val="00CC2714"/>
    <w:rsid w:val="00CC388C"/>
    <w:rsid w:val="00CC3896"/>
    <w:rsid w:val="00CC3C07"/>
    <w:rsid w:val="00CC557B"/>
    <w:rsid w:val="00CC62E4"/>
    <w:rsid w:val="00CC7281"/>
    <w:rsid w:val="00CC7B65"/>
    <w:rsid w:val="00CC7B83"/>
    <w:rsid w:val="00CD209C"/>
    <w:rsid w:val="00CD3752"/>
    <w:rsid w:val="00CD62F5"/>
    <w:rsid w:val="00CE2381"/>
    <w:rsid w:val="00CE39A3"/>
    <w:rsid w:val="00CE4744"/>
    <w:rsid w:val="00CE4FBA"/>
    <w:rsid w:val="00CE570D"/>
    <w:rsid w:val="00CF2B48"/>
    <w:rsid w:val="00D00D79"/>
    <w:rsid w:val="00D01EDF"/>
    <w:rsid w:val="00D038FA"/>
    <w:rsid w:val="00D05CAE"/>
    <w:rsid w:val="00D05E9C"/>
    <w:rsid w:val="00D11694"/>
    <w:rsid w:val="00D13221"/>
    <w:rsid w:val="00D134F1"/>
    <w:rsid w:val="00D13A29"/>
    <w:rsid w:val="00D14A1D"/>
    <w:rsid w:val="00D159C2"/>
    <w:rsid w:val="00D222E6"/>
    <w:rsid w:val="00D247BC"/>
    <w:rsid w:val="00D256C5"/>
    <w:rsid w:val="00D260E2"/>
    <w:rsid w:val="00D309B3"/>
    <w:rsid w:val="00D341BB"/>
    <w:rsid w:val="00D35692"/>
    <w:rsid w:val="00D35CCC"/>
    <w:rsid w:val="00D40574"/>
    <w:rsid w:val="00D40732"/>
    <w:rsid w:val="00D45A66"/>
    <w:rsid w:val="00D47B7B"/>
    <w:rsid w:val="00D53C27"/>
    <w:rsid w:val="00D5537D"/>
    <w:rsid w:val="00D55D72"/>
    <w:rsid w:val="00D567ED"/>
    <w:rsid w:val="00D66FDD"/>
    <w:rsid w:val="00D73429"/>
    <w:rsid w:val="00D73C25"/>
    <w:rsid w:val="00D73FC9"/>
    <w:rsid w:val="00D75E85"/>
    <w:rsid w:val="00D769DB"/>
    <w:rsid w:val="00D76C52"/>
    <w:rsid w:val="00D779DD"/>
    <w:rsid w:val="00D82D21"/>
    <w:rsid w:val="00D83BE6"/>
    <w:rsid w:val="00D84378"/>
    <w:rsid w:val="00D84F72"/>
    <w:rsid w:val="00D872BB"/>
    <w:rsid w:val="00D87DBB"/>
    <w:rsid w:val="00D9045C"/>
    <w:rsid w:val="00D91F68"/>
    <w:rsid w:val="00D92CD3"/>
    <w:rsid w:val="00D94780"/>
    <w:rsid w:val="00D952C9"/>
    <w:rsid w:val="00D96443"/>
    <w:rsid w:val="00D971FD"/>
    <w:rsid w:val="00DA0592"/>
    <w:rsid w:val="00DA1C75"/>
    <w:rsid w:val="00DA1FBE"/>
    <w:rsid w:val="00DA2F5C"/>
    <w:rsid w:val="00DA3A5E"/>
    <w:rsid w:val="00DA4026"/>
    <w:rsid w:val="00DA4310"/>
    <w:rsid w:val="00DA60F4"/>
    <w:rsid w:val="00DA6DF5"/>
    <w:rsid w:val="00DA714D"/>
    <w:rsid w:val="00DA7EF8"/>
    <w:rsid w:val="00DC0045"/>
    <w:rsid w:val="00DC2872"/>
    <w:rsid w:val="00DC3735"/>
    <w:rsid w:val="00DC42C0"/>
    <w:rsid w:val="00DC50F9"/>
    <w:rsid w:val="00DC6938"/>
    <w:rsid w:val="00DC6F60"/>
    <w:rsid w:val="00DC70D3"/>
    <w:rsid w:val="00DD1A4E"/>
    <w:rsid w:val="00DD27CC"/>
    <w:rsid w:val="00DD7E08"/>
    <w:rsid w:val="00DE0BDC"/>
    <w:rsid w:val="00DE21AD"/>
    <w:rsid w:val="00DE2CF6"/>
    <w:rsid w:val="00DE5494"/>
    <w:rsid w:val="00DE6121"/>
    <w:rsid w:val="00DE6858"/>
    <w:rsid w:val="00DE779D"/>
    <w:rsid w:val="00DE7EB8"/>
    <w:rsid w:val="00DF21FA"/>
    <w:rsid w:val="00DF3FC8"/>
    <w:rsid w:val="00DF4A9A"/>
    <w:rsid w:val="00DF4F85"/>
    <w:rsid w:val="00DF7AB3"/>
    <w:rsid w:val="00DF7D1E"/>
    <w:rsid w:val="00E02185"/>
    <w:rsid w:val="00E06CC2"/>
    <w:rsid w:val="00E0790D"/>
    <w:rsid w:val="00E1067A"/>
    <w:rsid w:val="00E1103F"/>
    <w:rsid w:val="00E11277"/>
    <w:rsid w:val="00E11294"/>
    <w:rsid w:val="00E11ED6"/>
    <w:rsid w:val="00E13EE8"/>
    <w:rsid w:val="00E1477A"/>
    <w:rsid w:val="00E14C9F"/>
    <w:rsid w:val="00E15B7C"/>
    <w:rsid w:val="00E206FD"/>
    <w:rsid w:val="00E21EA1"/>
    <w:rsid w:val="00E226D5"/>
    <w:rsid w:val="00E22EFE"/>
    <w:rsid w:val="00E2610F"/>
    <w:rsid w:val="00E2682B"/>
    <w:rsid w:val="00E27AA9"/>
    <w:rsid w:val="00E30270"/>
    <w:rsid w:val="00E334C9"/>
    <w:rsid w:val="00E34B1E"/>
    <w:rsid w:val="00E34E12"/>
    <w:rsid w:val="00E36181"/>
    <w:rsid w:val="00E37554"/>
    <w:rsid w:val="00E37602"/>
    <w:rsid w:val="00E37731"/>
    <w:rsid w:val="00E37D0C"/>
    <w:rsid w:val="00E37E04"/>
    <w:rsid w:val="00E44579"/>
    <w:rsid w:val="00E467A1"/>
    <w:rsid w:val="00E47210"/>
    <w:rsid w:val="00E502B2"/>
    <w:rsid w:val="00E533E7"/>
    <w:rsid w:val="00E53B4C"/>
    <w:rsid w:val="00E56D48"/>
    <w:rsid w:val="00E640C4"/>
    <w:rsid w:val="00E678B6"/>
    <w:rsid w:val="00E713E7"/>
    <w:rsid w:val="00E7754F"/>
    <w:rsid w:val="00E81C97"/>
    <w:rsid w:val="00E83E67"/>
    <w:rsid w:val="00E84E7E"/>
    <w:rsid w:val="00E85203"/>
    <w:rsid w:val="00E85EDF"/>
    <w:rsid w:val="00E860D2"/>
    <w:rsid w:val="00E87571"/>
    <w:rsid w:val="00E87608"/>
    <w:rsid w:val="00E934B9"/>
    <w:rsid w:val="00E93610"/>
    <w:rsid w:val="00E94C3D"/>
    <w:rsid w:val="00E975E6"/>
    <w:rsid w:val="00E97A13"/>
    <w:rsid w:val="00E97C08"/>
    <w:rsid w:val="00EA1A8F"/>
    <w:rsid w:val="00EA352F"/>
    <w:rsid w:val="00EA3BF8"/>
    <w:rsid w:val="00EB2734"/>
    <w:rsid w:val="00EB418A"/>
    <w:rsid w:val="00EB6F96"/>
    <w:rsid w:val="00EC10AD"/>
    <w:rsid w:val="00EC1FE1"/>
    <w:rsid w:val="00EC2112"/>
    <w:rsid w:val="00EC4274"/>
    <w:rsid w:val="00EC5F0B"/>
    <w:rsid w:val="00EC75CA"/>
    <w:rsid w:val="00ED17FB"/>
    <w:rsid w:val="00ED29EB"/>
    <w:rsid w:val="00ED3BC2"/>
    <w:rsid w:val="00ED499C"/>
    <w:rsid w:val="00ED50C4"/>
    <w:rsid w:val="00ED5783"/>
    <w:rsid w:val="00ED7A1C"/>
    <w:rsid w:val="00EE0300"/>
    <w:rsid w:val="00EE2422"/>
    <w:rsid w:val="00EE2C08"/>
    <w:rsid w:val="00EE43A2"/>
    <w:rsid w:val="00EE50A3"/>
    <w:rsid w:val="00EE539C"/>
    <w:rsid w:val="00EE7877"/>
    <w:rsid w:val="00EF0889"/>
    <w:rsid w:val="00EF37ED"/>
    <w:rsid w:val="00EF4972"/>
    <w:rsid w:val="00EF566C"/>
    <w:rsid w:val="00EF5C12"/>
    <w:rsid w:val="00EF61D4"/>
    <w:rsid w:val="00EF6613"/>
    <w:rsid w:val="00F002E0"/>
    <w:rsid w:val="00F01F61"/>
    <w:rsid w:val="00F026CD"/>
    <w:rsid w:val="00F05D3B"/>
    <w:rsid w:val="00F07EF6"/>
    <w:rsid w:val="00F12F1A"/>
    <w:rsid w:val="00F2384C"/>
    <w:rsid w:val="00F25405"/>
    <w:rsid w:val="00F25DC8"/>
    <w:rsid w:val="00F2622B"/>
    <w:rsid w:val="00F275D9"/>
    <w:rsid w:val="00F2782F"/>
    <w:rsid w:val="00F32397"/>
    <w:rsid w:val="00F3268E"/>
    <w:rsid w:val="00F34437"/>
    <w:rsid w:val="00F3581E"/>
    <w:rsid w:val="00F358B3"/>
    <w:rsid w:val="00F360A7"/>
    <w:rsid w:val="00F3614D"/>
    <w:rsid w:val="00F40827"/>
    <w:rsid w:val="00F42535"/>
    <w:rsid w:val="00F447B0"/>
    <w:rsid w:val="00F50604"/>
    <w:rsid w:val="00F524D7"/>
    <w:rsid w:val="00F52CEF"/>
    <w:rsid w:val="00F56147"/>
    <w:rsid w:val="00F621C7"/>
    <w:rsid w:val="00F62F35"/>
    <w:rsid w:val="00F63AB0"/>
    <w:rsid w:val="00F63E8A"/>
    <w:rsid w:val="00F64E57"/>
    <w:rsid w:val="00F65210"/>
    <w:rsid w:val="00F66DE4"/>
    <w:rsid w:val="00F70503"/>
    <w:rsid w:val="00F7050B"/>
    <w:rsid w:val="00F72331"/>
    <w:rsid w:val="00F73A88"/>
    <w:rsid w:val="00F73EA3"/>
    <w:rsid w:val="00F743AF"/>
    <w:rsid w:val="00F8096B"/>
    <w:rsid w:val="00F81A1A"/>
    <w:rsid w:val="00F8324A"/>
    <w:rsid w:val="00F86DD9"/>
    <w:rsid w:val="00F86F9C"/>
    <w:rsid w:val="00F87311"/>
    <w:rsid w:val="00F930A1"/>
    <w:rsid w:val="00F94F94"/>
    <w:rsid w:val="00F96BBD"/>
    <w:rsid w:val="00F979A6"/>
    <w:rsid w:val="00FA233F"/>
    <w:rsid w:val="00FA3A12"/>
    <w:rsid w:val="00FA3A75"/>
    <w:rsid w:val="00FA4AB1"/>
    <w:rsid w:val="00FA6E6C"/>
    <w:rsid w:val="00FA71B8"/>
    <w:rsid w:val="00FB1096"/>
    <w:rsid w:val="00FB1B04"/>
    <w:rsid w:val="00FB26A2"/>
    <w:rsid w:val="00FB2725"/>
    <w:rsid w:val="00FB2D0F"/>
    <w:rsid w:val="00FB52B4"/>
    <w:rsid w:val="00FB5967"/>
    <w:rsid w:val="00FB5BEB"/>
    <w:rsid w:val="00FC1332"/>
    <w:rsid w:val="00FC1AA0"/>
    <w:rsid w:val="00FC3058"/>
    <w:rsid w:val="00FC465A"/>
    <w:rsid w:val="00FC5B19"/>
    <w:rsid w:val="00FC5FE1"/>
    <w:rsid w:val="00FC6808"/>
    <w:rsid w:val="00FC7BA6"/>
    <w:rsid w:val="00FC7BD2"/>
    <w:rsid w:val="00FD0B3E"/>
    <w:rsid w:val="00FD2AE8"/>
    <w:rsid w:val="00FD3490"/>
    <w:rsid w:val="00FD4626"/>
    <w:rsid w:val="00FD5C50"/>
    <w:rsid w:val="00FD6B7B"/>
    <w:rsid w:val="00FD7135"/>
    <w:rsid w:val="00FE1546"/>
    <w:rsid w:val="00FE224E"/>
    <w:rsid w:val="00FE324C"/>
    <w:rsid w:val="00FE3F11"/>
    <w:rsid w:val="00FE4235"/>
    <w:rsid w:val="00FE5FD6"/>
    <w:rsid w:val="00FE63BF"/>
    <w:rsid w:val="00FF0A64"/>
    <w:rsid w:val="00FF0B7D"/>
    <w:rsid w:val="00FF2FC1"/>
    <w:rsid w:val="00FF3707"/>
    <w:rsid w:val="00FF4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709A4"/>
  <w15:docId w15:val="{2C9758F4-761F-46E4-8577-08620C10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Theme="minorHAnsi" w:hAnsi="Century" w:cs="Angsana New"/>
        <w:kern w:val="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130"/>
    <w:pPr>
      <w:spacing w:before="120" w:after="120" w:line="288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7C8"/>
    <w:pPr>
      <w:keepNext/>
      <w:keepLines/>
      <w:numPr>
        <w:numId w:val="4"/>
      </w:numPr>
      <w:spacing w:before="0" w:after="60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6B5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63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24822"/>
    <w:pPr>
      <w:keepNext/>
      <w:keepLines/>
      <w:numPr>
        <w:numId w:val="21"/>
      </w:numPr>
      <w:spacing w:before="200" w:after="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25405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79F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79F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79F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79F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7C8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6A6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2630"/>
    <w:rPr>
      <w:rFonts w:ascii="Times New Roman" w:eastAsiaTheme="majorEastAsia" w:hAnsi="Times New Roman" w:cstheme="majorBidi"/>
      <w:b/>
      <w:bCs/>
      <w:i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24822"/>
    <w:rPr>
      <w:rFonts w:ascii="Times New Roman" w:eastAsiaTheme="majorEastAsia" w:hAnsi="Times New Roman" w:cstheme="majorBidi"/>
      <w:bCs/>
      <w:i/>
      <w:iCs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4D0C0A"/>
    <w:pPr>
      <w:tabs>
        <w:tab w:val="right" w:leader="dot" w:pos="9061"/>
      </w:tabs>
      <w:spacing w:before="180" w:after="60" w:line="240" w:lineRule="auto"/>
    </w:pPr>
    <w:rPr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91295F"/>
    <w:pPr>
      <w:spacing w:before="180" w:after="60" w:line="240" w:lineRule="auto"/>
      <w:ind w:left="288"/>
    </w:pPr>
    <w:rPr>
      <w:b/>
      <w:i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6D324F"/>
    <w:pPr>
      <w:tabs>
        <w:tab w:val="right" w:leader="dot" w:pos="9061"/>
      </w:tabs>
      <w:spacing w:before="0" w:after="0" w:line="240" w:lineRule="auto"/>
      <w:ind w:left="576"/>
    </w:pPr>
    <w:rPr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4F3C69"/>
    <w:pPr>
      <w:spacing w:after="0" w:line="240" w:lineRule="auto"/>
      <w:ind w:left="1080"/>
    </w:pPr>
    <w:rPr>
      <w:i/>
      <w:sz w:val="22"/>
    </w:rPr>
  </w:style>
  <w:style w:type="character" w:styleId="Hyperlink">
    <w:name w:val="Hyperlink"/>
    <w:basedOn w:val="DefaultParagraphFont"/>
    <w:uiPriority w:val="99"/>
    <w:unhideWhenUsed/>
    <w:rsid w:val="0042482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F3C69"/>
    <w:pPr>
      <w:spacing w:line="240" w:lineRule="auto"/>
      <w:jc w:val="center"/>
    </w:pPr>
    <w:rPr>
      <w:b/>
      <w:bCs/>
      <w:sz w:val="24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C69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4F3C6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F3C69"/>
    <w:rPr>
      <w:rFonts w:ascii="Consolas" w:hAnsi="Consolas" w:cs="Consolas"/>
      <w:sz w:val="21"/>
      <w:szCs w:val="21"/>
    </w:rPr>
  </w:style>
  <w:style w:type="paragraph" w:styleId="NormalIndent">
    <w:name w:val="Normal Indent"/>
    <w:basedOn w:val="Normal"/>
    <w:uiPriority w:val="99"/>
    <w:unhideWhenUsed/>
    <w:rsid w:val="00357B92"/>
    <w:pPr>
      <w:ind w:firstLine="360"/>
    </w:pPr>
  </w:style>
  <w:style w:type="paragraph" w:styleId="NoSpacing">
    <w:name w:val="No Spacing"/>
    <w:uiPriority w:val="1"/>
    <w:rsid w:val="004F3C69"/>
    <w:pPr>
      <w:spacing w:after="0" w:line="240" w:lineRule="auto"/>
      <w:ind w:firstLine="360"/>
      <w:jc w:val="both"/>
    </w:pPr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qFormat/>
    <w:rsid w:val="00043C54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043C54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043C54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043C54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043C54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043C54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043C54"/>
    <w:pPr>
      <w:numPr>
        <w:numId w:val="1"/>
      </w:numPr>
      <w:ind w:left="720"/>
      <w:contextualSpacing/>
    </w:pPr>
  </w:style>
  <w:style w:type="paragraph" w:styleId="ListBullet2">
    <w:name w:val="List Bullet 2"/>
    <w:basedOn w:val="Normal"/>
    <w:uiPriority w:val="99"/>
    <w:unhideWhenUsed/>
    <w:rsid w:val="00043C5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043C54"/>
    <w:pPr>
      <w:numPr>
        <w:numId w:val="3"/>
      </w:numPr>
      <w:contextualSpacing/>
    </w:pPr>
    <w:rPr>
      <w:sz w:val="24"/>
    </w:rPr>
  </w:style>
  <w:style w:type="table" w:styleId="TableGrid">
    <w:name w:val="Table Grid"/>
    <w:basedOn w:val="TableNormal"/>
    <w:uiPriority w:val="39"/>
    <w:rsid w:val="00DA1C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C17EBE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C3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3576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rsid w:val="00F25405"/>
    <w:rPr>
      <w:rFonts w:ascii="Times New Roman" w:eastAsiaTheme="majorEastAsia" w:hAnsi="Times New Roman" w:cstheme="majorBidi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79F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79F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79F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7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1unnumbered">
    <w:name w:val="Heading 1 unnumbered"/>
    <w:basedOn w:val="Heading1"/>
    <w:next w:val="Normal"/>
    <w:qFormat/>
    <w:rsid w:val="00474617"/>
    <w:pPr>
      <w:numPr>
        <w:numId w:val="0"/>
      </w:numPr>
    </w:pPr>
    <w:rPr>
      <w:sz w:val="36"/>
    </w:rPr>
  </w:style>
  <w:style w:type="paragraph" w:styleId="Header">
    <w:name w:val="header"/>
    <w:basedOn w:val="Normal"/>
    <w:link w:val="HeaderChar"/>
    <w:uiPriority w:val="99"/>
    <w:unhideWhenUsed/>
    <w:rsid w:val="00877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142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877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142"/>
    <w:rPr>
      <w:rFonts w:ascii="Times New Roman" w:hAnsi="Times New Roman"/>
      <w:sz w:val="26"/>
    </w:rPr>
  </w:style>
  <w:style w:type="paragraph" w:styleId="NormalWeb">
    <w:name w:val="Normal (Web)"/>
    <w:basedOn w:val="Normal"/>
    <w:uiPriority w:val="99"/>
    <w:rsid w:val="00B316A5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84378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35224A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kern w:val="0"/>
      <w:szCs w:val="32"/>
    </w:rPr>
  </w:style>
  <w:style w:type="character" w:styleId="Emphasis">
    <w:name w:val="Emphasis"/>
    <w:basedOn w:val="DefaultParagraphFont"/>
    <w:uiPriority w:val="20"/>
    <w:qFormat/>
    <w:rsid w:val="00BE28F9"/>
    <w:rPr>
      <w:i/>
      <w:iCs/>
    </w:rPr>
  </w:style>
  <w:style w:type="character" w:styleId="Strong">
    <w:name w:val="Strong"/>
    <w:basedOn w:val="DefaultParagraphFont"/>
    <w:uiPriority w:val="22"/>
    <w:qFormat/>
    <w:rsid w:val="005F235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E475A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74F"/>
    <w:rPr>
      <w:color w:val="605E5C"/>
      <w:shd w:val="clear" w:color="auto" w:fill="E1DFDD"/>
    </w:rPr>
  </w:style>
  <w:style w:type="character" w:customStyle="1" w:styleId="term">
    <w:name w:val="term"/>
    <w:basedOn w:val="DefaultParagraphFont"/>
    <w:rsid w:val="00A91E0C"/>
  </w:style>
  <w:style w:type="paragraph" w:customStyle="1" w:styleId="TrangBa">
    <w:name w:val="Trang Bìa"/>
    <w:qFormat/>
    <w:rsid w:val="00FB1096"/>
    <w:pPr>
      <w:spacing w:after="0" w:line="240" w:lineRule="auto"/>
      <w:jc w:val="center"/>
    </w:pPr>
    <w:rPr>
      <w:rFonts w:ascii="Times New Roman" w:eastAsia="Calibri" w:hAnsi="Times New Roman" w:cs="Cordia New"/>
      <w:kern w:val="0"/>
      <w:sz w:val="28"/>
      <w:szCs w:val="28"/>
      <w:lang w:val="en-AU" w:eastAsia="en-AU" w:bidi="th-TH"/>
    </w:rPr>
  </w:style>
  <w:style w:type="character" w:styleId="HTMLCode">
    <w:name w:val="HTML Code"/>
    <w:basedOn w:val="DefaultParagraphFont"/>
    <w:uiPriority w:val="99"/>
    <w:semiHidden/>
    <w:unhideWhenUsed/>
    <w:rsid w:val="00AD5E99"/>
    <w:rPr>
      <w:rFonts w:ascii="Courier New" w:eastAsia="Times New Roman" w:hAnsi="Courier New" w:cs="Courier New"/>
      <w:sz w:val="20"/>
      <w:szCs w:val="20"/>
    </w:rPr>
  </w:style>
  <w:style w:type="paragraph" w:customStyle="1" w:styleId="Table-Center">
    <w:name w:val="Table-Center"/>
    <w:basedOn w:val="Normal"/>
    <w:qFormat/>
    <w:rsid w:val="006234C1"/>
    <w:pPr>
      <w:spacing w:before="60" w:after="60" w:line="240" w:lineRule="auto"/>
      <w:jc w:val="center"/>
    </w:pPr>
    <w:rPr>
      <w:rFonts w:eastAsia="Calibri" w:cs="Cordia New"/>
      <w:kern w:val="0"/>
      <w:szCs w:val="28"/>
      <w:lang w:val="en-AU" w:eastAsia="en-AU" w:bidi="th-TH"/>
    </w:rPr>
  </w:style>
  <w:style w:type="paragraph" w:styleId="Bibliography">
    <w:name w:val="Bibliography"/>
    <w:basedOn w:val="Normal"/>
    <w:next w:val="Normal"/>
    <w:uiPriority w:val="37"/>
    <w:unhideWhenUsed/>
    <w:rsid w:val="00FF2FC1"/>
  </w:style>
  <w:style w:type="character" w:customStyle="1" w:styleId="tiuChar">
    <w:name w:val="tiêu đề Char"/>
    <w:basedOn w:val="DefaultParagraphFont"/>
    <w:link w:val="tiu"/>
    <w:locked/>
    <w:rsid w:val="004621AF"/>
    <w:rPr>
      <w:rFonts w:ascii="Times New Roman" w:hAnsi="Times New Roman" w:cs="Times New Roman"/>
      <w:b/>
      <w:kern w:val="0"/>
      <w:sz w:val="32"/>
      <w:szCs w:val="24"/>
    </w:rPr>
  </w:style>
  <w:style w:type="paragraph" w:customStyle="1" w:styleId="tiu">
    <w:name w:val="tiêu đề"/>
    <w:basedOn w:val="Normal"/>
    <w:next w:val="Normal"/>
    <w:link w:val="tiuChar"/>
    <w:qFormat/>
    <w:rsid w:val="004621AF"/>
    <w:pPr>
      <w:tabs>
        <w:tab w:val="left" w:pos="851"/>
      </w:tabs>
      <w:spacing w:before="0"/>
      <w:jc w:val="center"/>
    </w:pPr>
    <w:rPr>
      <w:rFonts w:cs="Times New Roman"/>
      <w:b/>
      <w:kern w:val="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13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9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799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11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8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6850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592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38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33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0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80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77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1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30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38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56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37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74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635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77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59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79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8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10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9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812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5062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5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7893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8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674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234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862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66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26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32270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6628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65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370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14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63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49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85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13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801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198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533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6053137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336229568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9028144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65035761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3143462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05758651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546382914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261963447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72507721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  <w:div w:id="146192076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8" w:space="6" w:color="6CE26C"/>
          </w:divBdr>
        </w:div>
      </w:divsChild>
    </w:div>
    <w:div w:id="20318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nget\Desktop\Huong%20dan%20DATN\Full%20tex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0">
  <b:Source>
    <b:Tag>dom221</b:Tag>
    <b:SourceType>InternetSite</b:SourceType>
    <b:Guid>{E2A37BDC-9FFB-4FB6-B4B4-F8FC452EFB14}</b:Guid>
    <b:Title>dompdf-rce</b:Title>
    <b:InternetSiteTitle>Github</b:InternetSiteTitle>
    <b:Year>2022</b:Year>
    <b:Month>3</b:Month>
    <b:Day>15</b:Day>
    <b:URL>https://github.com/positive-security/dompdf-rce</b:URL>
    <b:RefOrder>1</b:RefOrder>
  </b:Source>
  <b:Source>
    <b:Tag>pos22</b:Tag>
    <b:SourceType>InternetSite</b:SourceType>
    <b:Guid>{EF77CC6E-CB66-46EE-8BA6-7FEBF15E429E}</b:Guid>
    <b:Author>
      <b:Author>
        <b:NameList>
          <b:Person>
            <b:Last>security</b:Last>
            <b:First>positive</b:First>
          </b:Person>
        </b:NameList>
      </b:Author>
    </b:Author>
    <b:Title>dompdf-rce</b:Title>
    <b:ProductionCompany>Github</b:ProductionCompany>
    <b:Year>2022</b:Year>
    <b:Month>3</b:Month>
    <b:Day>15</b:Day>
    <b:URL>positive-security</b:URL>
    <b:RefOrder>2</b:RefOrder>
  </b:Source>
  <b:Source>
    <b:Tag>pos221</b:Tag>
    <b:SourceType>DocumentFromInternetSite</b:SourceType>
    <b:Guid>{1AFEF131-84A3-4297-BA7C-7D564AECCE91}</b:Guid>
    <b:Title>dompdf-rce</b:Title>
    <b:Year>2022</b:Year>
    <b:Month>3</b:Month>
    <b:Day>15</b:Day>
    <b:URL>positive-security</b:URL>
    <b:Author>
      <b:Author>
        <b:NameList>
          <b:Person>
            <b:Last>security</b:Last>
            <b:First>positve</b:First>
          </b:Person>
        </b:NameList>
      </b:Author>
    </b:Author>
    <b:RefOrder>3</b:RefOrder>
  </b:Source>
  <b:Source>
    <b:Tag>LeD23</b:Tag>
    <b:SourceType>Book</b:SourceType>
    <b:Guid>{D57F8F04-BAD4-4B8D-9C8B-753BA8BB9DBA}</b:Guid>
    <b:Title>Hoc lam nguoi</b:Title>
    <b:Year>2023</b:Year>
    <b:Author>
      <b:Author>
        <b:NameList>
          <b:Person>
            <b:Last>Nhat</b:Last>
            <b:First>Le</b:First>
            <b:Middle>Duy</b:Middle>
          </b:Person>
        </b:NameList>
      </b:Author>
    </b:Author>
    <b:City>Ha Noi</b:City>
    <b:Publisher>NXB Tre</b:Publisher>
    <b:RefOrder>4</b:RefOrder>
  </b:Source>
  <b:Source>
    <b:Tag>Tin</b:Tag>
    <b:SourceType>InternetSite</b:SourceType>
    <b:Guid>{F1D70E8D-902D-4A8F-A9ED-701F051B60B3}</b:Guid>
    <b:Author>
      <b:Author>
        <b:NameList>
          <b:Person>
            <b:Last>Phan</b:Last>
            <b:First>Tin</b:First>
          </b:Person>
        </b:NameList>
      </b:Author>
    </b:Author>
    <b:Title>Lỗ hổng trên giao thức SMB (CVE-2017-0143)</b:Title>
    <b:URL>https://www.forum.vnpro.org/forum/ccnp-security/security-core/421645-l%E1%BB%97-h%E1%BB%95ng-tr%C3%AAn-giao-th%E1%BB%A9c-smb-cve-2017-0143-c%C3%A1ch-exploit-v%C3%A0-protect</b:URL>
    <b:RefOrder>5</b:RefOrder>
  </b:Source>
  <b:Source>
    <b:Tag>tuh</b:Tag>
    <b:SourceType>InternetSite</b:SourceType>
    <b:Guid>{56D179E9-EBC6-4BED-9D79-CBF3DD5BDE56}</b:Guid>
    <b:Author>
      <b:Author>
        <b:NameList>
          <b:Person>
            <b:Last>tuhocinfosec</b:Last>
          </b:Person>
        </b:NameList>
      </b:Author>
    </b:Author>
    <b:Title>Ứng dụng Metasploit khai thác lỗ hổng MS17-010</b:Title>
    <b:URL>https://tuhocnetworksecurity.business.blog/2021/07/15/windows-pentest-can-ban-ung-dung-metasploit-khai-thac-lo-hong-ms17-010/</b:URL>
    <b:RefOrder>6</b:RefOrder>
  </b:Source>
  <b:Source>
    <b:Tag>Khá</b:Tag>
    <b:SourceType>InternetSite</b:SourceType>
    <b:Guid>{D177B3C8-18AB-46BF-BC35-3427B5467025}</b:Guid>
    <b:Title>Khái quát về tấn công Cross-Site Scripting (XSS)</b:Title>
    <b:URL>https://viblo.asia/p/khai-quat-ve-tan-cong-cross-site-scripting-xss-L4x5x1XaKBM</b:URL>
    <b:RefOrder>7</b:RefOrder>
  </b:Source>
  <b:Source>
    <b:Tag>Tìm</b:Tag>
    <b:SourceType>InternetSite</b:SourceType>
    <b:Guid>{F12A81FD-565B-4888-9F12-AEA9B89E289B}</b:Guid>
    <b:Title>Tìm hiểu về lỗ hổng RCE</b:Title>
    <b:URL>https://mega.com.vn/lo-hong-rce-la-gi-cach-phong-chong-lo-hong-rce-hieu-qua-nhat-2022.html</b:URL>
    <b:RefOrder>8</b:RefOrder>
  </b:Source>
  <b:Source>
    <b:Tag>MAX</b:Tag>
    <b:SourceType>InternetSite</b:SourceType>
    <b:Guid>{6EE05D4C-27B7-4292-84DC-6D4F20900897}</b:Guid>
    <b:Author>
      <b:Author>
        <b:NameList>
          <b:Person>
            <b:Last>MAXIMILIAN KIRCHMEIER</b:Last>
            <b:First>FABIAN</b:First>
            <b:Middle>BRÄUNLEIN</b:Middle>
          </b:Person>
        </b:NameList>
      </b:Author>
    </b:Author>
    <b:Title>From XSS to RCE (dompdf 0day)</b:Title>
    <b:URL>https://positive.security/blog/dompdf-rce</b:URL>
    <b:RefOrder>9</b:RefOrder>
  </b:Source>
</b:Sources>
</file>

<file path=customXml/itemProps1.xml><?xml version="1.0" encoding="utf-8"?>
<ds:datastoreItem xmlns:ds="http://schemas.openxmlformats.org/officeDocument/2006/customXml" ds:itemID="{FE161C8E-5F37-4A37-90A2-73B071F8E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Full text template</Template>
  <TotalTime>35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minh</dc:creator>
  <cp:lastModifiedBy>Den da 0 du0ng</cp:lastModifiedBy>
  <cp:revision>3</cp:revision>
  <cp:lastPrinted>2019-05-16T15:57:00Z</cp:lastPrinted>
  <dcterms:created xsi:type="dcterms:W3CDTF">2024-01-13T08:28:00Z</dcterms:created>
  <dcterms:modified xsi:type="dcterms:W3CDTF">2024-01-13T09:05:00Z</dcterms:modified>
</cp:coreProperties>
</file>