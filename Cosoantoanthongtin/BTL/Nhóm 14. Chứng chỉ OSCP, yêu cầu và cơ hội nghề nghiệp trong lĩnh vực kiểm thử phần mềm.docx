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14:paraId="113DFEFB" w14:textId="77777777" w:rsidTr="00C25F7E">
        <w:trPr>
          <w:trHeight w:val="14134"/>
        </w:trPr>
        <w:tc>
          <w:tcPr>
            <w:tcW w:w="9288" w:type="dxa"/>
          </w:tcPr>
          <w:p w14:paraId="113DFEDE" w14:textId="77777777" w:rsidR="00535BB2" w:rsidRPr="00D41531" w:rsidRDefault="0030535A" w:rsidP="00535BB2">
            <w:pPr>
              <w:spacing w:after="0" w:line="240" w:lineRule="auto"/>
              <w:jc w:val="center"/>
            </w:pPr>
            <w:r w:rsidRPr="00E41E7A">
              <w:br w:type="page"/>
            </w:r>
            <w:r w:rsidR="00231300">
              <w:t xml:space="preserve"> </w:t>
            </w:r>
            <w:r w:rsidR="00535BB2">
              <w:t>HỌC VIỆN KỸ THUẬT MẬT MÃ</w:t>
            </w:r>
          </w:p>
          <w:p w14:paraId="113DFEDF" w14:textId="4DD63398" w:rsidR="00535BB2" w:rsidRPr="00E85917" w:rsidRDefault="00535BB2" w:rsidP="00535BB2">
            <w:pPr>
              <w:spacing w:after="0" w:line="240" w:lineRule="auto"/>
              <w:jc w:val="center"/>
              <w:rPr>
                <w:b/>
                <w:sz w:val="32"/>
                <w:szCs w:val="32"/>
              </w:rPr>
            </w:pPr>
            <w:r>
              <w:rPr>
                <w:b/>
                <w:sz w:val="32"/>
                <w:szCs w:val="32"/>
              </w:rPr>
              <w:t>KHOA</w:t>
            </w:r>
            <w:r w:rsidR="00E50C18">
              <w:rPr>
                <w:b/>
                <w:sz w:val="32"/>
                <w:szCs w:val="32"/>
              </w:rPr>
              <w:t xml:space="preserve"> AN TOÀN</w:t>
            </w:r>
            <w:r>
              <w:rPr>
                <w:b/>
                <w:sz w:val="32"/>
                <w:szCs w:val="32"/>
              </w:rPr>
              <w:t xml:space="preserve"> THÔNG TIN</w:t>
            </w:r>
          </w:p>
          <w:p w14:paraId="113DFEE0" w14:textId="77777777" w:rsidR="00535BB2" w:rsidRPr="00392F14" w:rsidRDefault="00535BB2" w:rsidP="00535BB2"/>
          <w:p w14:paraId="113DFEE1" w14:textId="77777777" w:rsidR="00535BB2" w:rsidRPr="00AE1825" w:rsidRDefault="00535BB2" w:rsidP="00535BB2">
            <w:pPr>
              <w:jc w:val="center"/>
            </w:pPr>
            <w:r w:rsidRPr="00DF7917">
              <w:rPr>
                <w:rFonts w:cs="Times New Roman"/>
                <w:noProof/>
              </w:rPr>
              <w:drawing>
                <wp:inline distT="0" distB="0" distL="0" distR="0" wp14:anchorId="113DFF49" wp14:editId="113DFF4A">
                  <wp:extent cx="1062990" cy="1057275"/>
                  <wp:effectExtent l="0" t="0" r="3810" b="9525"/>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14:paraId="113DFEE2" w14:textId="77777777" w:rsidR="00535BB2" w:rsidRPr="00AE1825" w:rsidRDefault="00535BB2" w:rsidP="00535BB2">
            <w:pPr>
              <w:jc w:val="center"/>
            </w:pPr>
          </w:p>
          <w:p w14:paraId="113DFEE3" w14:textId="77777777" w:rsidR="00535BB2" w:rsidRDefault="00535BB2" w:rsidP="00535BB2">
            <w:pPr>
              <w:jc w:val="center"/>
            </w:pPr>
          </w:p>
          <w:p w14:paraId="113DFEE4" w14:textId="77777777" w:rsidR="00535BB2" w:rsidRPr="00AE1825" w:rsidRDefault="00535BB2" w:rsidP="00535BB2">
            <w:pPr>
              <w:jc w:val="center"/>
            </w:pPr>
          </w:p>
          <w:p w14:paraId="113DFEE5" w14:textId="0F3C967A" w:rsidR="00535BB2" w:rsidRPr="00E85917" w:rsidRDefault="00E50C18" w:rsidP="00535BB2">
            <w:pPr>
              <w:jc w:val="center"/>
              <w:rPr>
                <w:sz w:val="48"/>
                <w:szCs w:val="48"/>
              </w:rPr>
            </w:pPr>
            <w:r>
              <w:rPr>
                <w:sz w:val="48"/>
                <w:szCs w:val="48"/>
              </w:rPr>
              <w:t xml:space="preserve">BÀI TẬP LỚN </w:t>
            </w:r>
            <w:r w:rsidR="00535BB2">
              <w:rPr>
                <w:sz w:val="48"/>
                <w:szCs w:val="48"/>
              </w:rPr>
              <w:t>MÔN HỌC</w:t>
            </w:r>
          </w:p>
          <w:p w14:paraId="113DFEE6" w14:textId="7E74A149" w:rsidR="00535BB2" w:rsidRPr="004966FA" w:rsidRDefault="00535BB2" w:rsidP="00535BB2">
            <w:pPr>
              <w:jc w:val="center"/>
              <w:rPr>
                <w:b/>
                <w:sz w:val="64"/>
                <w:szCs w:val="64"/>
              </w:rPr>
            </w:pPr>
            <w:r>
              <w:rPr>
                <w:b/>
                <w:sz w:val="64"/>
                <w:szCs w:val="64"/>
              </w:rPr>
              <w:t>CƠ SỞ</w:t>
            </w:r>
            <w:r w:rsidR="00E50C18">
              <w:rPr>
                <w:b/>
                <w:sz w:val="64"/>
                <w:szCs w:val="64"/>
              </w:rPr>
              <w:t xml:space="preserve"> AN TOÀN THÔNG TIN</w:t>
            </w:r>
          </w:p>
          <w:p w14:paraId="113DFEE7" w14:textId="77777777" w:rsidR="00535BB2" w:rsidRPr="00AE1825" w:rsidRDefault="00535BB2" w:rsidP="00535BB2"/>
          <w:p w14:paraId="113DFEE8" w14:textId="77777777" w:rsidR="00535BB2" w:rsidRPr="00AE1825" w:rsidRDefault="00535BB2" w:rsidP="00535BB2"/>
          <w:p w14:paraId="113DFEE9" w14:textId="77777777" w:rsidR="00535BB2" w:rsidRPr="00E85917" w:rsidRDefault="00535BB2" w:rsidP="00535BB2">
            <w:pPr>
              <w:rPr>
                <w:b/>
                <w:sz w:val="28"/>
                <w:szCs w:val="28"/>
              </w:rPr>
            </w:pPr>
            <w:r w:rsidRPr="00E85917">
              <w:rPr>
                <w:b/>
                <w:sz w:val="28"/>
                <w:szCs w:val="28"/>
              </w:rPr>
              <w:t>Đề tài:</w:t>
            </w:r>
          </w:p>
          <w:p w14:paraId="113DFEEA" w14:textId="6B64B48E" w:rsidR="00535BB2" w:rsidRPr="004940A6" w:rsidRDefault="00E50C18" w:rsidP="00535BB2">
            <w:pPr>
              <w:jc w:val="center"/>
              <w:rPr>
                <w:b/>
                <w:sz w:val="40"/>
                <w:szCs w:val="40"/>
              </w:rPr>
            </w:pPr>
            <w:r w:rsidRPr="00E50C18">
              <w:rPr>
                <w:b/>
                <w:sz w:val="40"/>
                <w:szCs w:val="40"/>
              </w:rPr>
              <w:t>CHỨNG CHỈ OSCP, YÊU CẦU VÀ CƠ HỘI NGHỀ NGHIỆP TRONG LĨNH VỰC KIỂM THỬ PHẦN MỀM</w:t>
            </w:r>
          </w:p>
          <w:p w14:paraId="113DFEEB" w14:textId="77777777" w:rsidR="00535BB2" w:rsidRPr="00BB0BEF" w:rsidRDefault="00535BB2" w:rsidP="00535BB2"/>
          <w:p w14:paraId="113DFEEC" w14:textId="77777777" w:rsidR="00535BB2" w:rsidRPr="00BB0BEF" w:rsidRDefault="00535BB2" w:rsidP="00535BB2"/>
          <w:p w14:paraId="113DFEED" w14:textId="526268F5" w:rsidR="00535BB2" w:rsidRDefault="00535BB2" w:rsidP="00535BB2">
            <w:pPr>
              <w:rPr>
                <w:sz w:val="28"/>
                <w:szCs w:val="28"/>
              </w:rPr>
            </w:pPr>
            <w:r>
              <w:rPr>
                <w:sz w:val="28"/>
                <w:szCs w:val="28"/>
              </w:rPr>
              <w:tab/>
            </w:r>
            <w:r>
              <w:rPr>
                <w:sz w:val="28"/>
                <w:szCs w:val="28"/>
              </w:rPr>
              <w:tab/>
            </w:r>
            <w:r w:rsidRPr="004940A6">
              <w:rPr>
                <w:sz w:val="28"/>
                <w:szCs w:val="28"/>
              </w:rPr>
              <w:t xml:space="preserve"> Sinh viên thực hiệ</w:t>
            </w:r>
            <w:r>
              <w:rPr>
                <w:sz w:val="28"/>
                <w:szCs w:val="28"/>
              </w:rPr>
              <w:t>n:</w:t>
            </w:r>
            <w:r>
              <w:rPr>
                <w:sz w:val="28"/>
                <w:szCs w:val="28"/>
              </w:rPr>
              <w:tab/>
            </w:r>
            <w:r w:rsidR="00182AAA">
              <w:rPr>
                <w:sz w:val="28"/>
                <w:szCs w:val="28"/>
              </w:rPr>
              <w:t xml:space="preserve">PHẠM ĐĂNG CHÍNH </w:t>
            </w:r>
            <w:r>
              <w:rPr>
                <w:sz w:val="28"/>
                <w:szCs w:val="28"/>
              </w:rPr>
              <w:t>AT1</w:t>
            </w:r>
            <w:r w:rsidR="00182AAA">
              <w:rPr>
                <w:sz w:val="28"/>
                <w:szCs w:val="28"/>
              </w:rPr>
              <w:t>60208</w:t>
            </w:r>
          </w:p>
          <w:p w14:paraId="113DFEEE" w14:textId="1C63C9EC" w:rsidR="00535BB2" w:rsidRDefault="00535BB2" w:rsidP="00535BB2">
            <w:pPr>
              <w:ind w:left="4320"/>
              <w:rPr>
                <w:sz w:val="28"/>
                <w:szCs w:val="28"/>
              </w:rPr>
            </w:pPr>
            <w:r>
              <w:rPr>
                <w:sz w:val="28"/>
                <w:szCs w:val="28"/>
              </w:rPr>
              <w:t xml:space="preserve">NGUYỄN </w:t>
            </w:r>
            <w:r w:rsidR="00182AAA">
              <w:rPr>
                <w:sz w:val="28"/>
                <w:szCs w:val="28"/>
              </w:rPr>
              <w:t xml:space="preserve">THỊ QUỲNH </w:t>
            </w:r>
            <w:r>
              <w:rPr>
                <w:sz w:val="28"/>
                <w:szCs w:val="28"/>
              </w:rPr>
              <w:t>AT1</w:t>
            </w:r>
            <w:r w:rsidR="00182AAA">
              <w:rPr>
                <w:sz w:val="28"/>
                <w:szCs w:val="28"/>
              </w:rPr>
              <w:t>60639</w:t>
            </w:r>
          </w:p>
          <w:p w14:paraId="113DFEEF" w14:textId="1A8B9A3D" w:rsidR="00535BB2" w:rsidRDefault="00535BB2" w:rsidP="00535BB2">
            <w:pPr>
              <w:ind w:left="4320"/>
              <w:rPr>
                <w:sz w:val="28"/>
                <w:szCs w:val="28"/>
              </w:rPr>
            </w:pPr>
            <w:r>
              <w:rPr>
                <w:sz w:val="28"/>
                <w:szCs w:val="28"/>
              </w:rPr>
              <w:t>TRẦN TH</w:t>
            </w:r>
            <w:r w:rsidR="00182AAA">
              <w:rPr>
                <w:sz w:val="28"/>
                <w:szCs w:val="28"/>
              </w:rPr>
              <w:t>Ị</w:t>
            </w:r>
            <w:r>
              <w:rPr>
                <w:sz w:val="28"/>
                <w:szCs w:val="28"/>
              </w:rPr>
              <w:t xml:space="preserve"> HÀ AT1</w:t>
            </w:r>
            <w:r w:rsidR="00182AAA">
              <w:rPr>
                <w:sz w:val="28"/>
                <w:szCs w:val="28"/>
              </w:rPr>
              <w:t>6</w:t>
            </w:r>
            <w:r w:rsidR="0018073B">
              <w:rPr>
                <w:sz w:val="28"/>
                <w:szCs w:val="28"/>
              </w:rPr>
              <w:t>0614</w:t>
            </w:r>
          </w:p>
          <w:p w14:paraId="69BA7A76" w14:textId="56B7810E" w:rsidR="00182AAA" w:rsidRDefault="00182AAA" w:rsidP="00535BB2">
            <w:pPr>
              <w:ind w:left="4320"/>
              <w:rPr>
                <w:sz w:val="28"/>
                <w:szCs w:val="28"/>
              </w:rPr>
            </w:pPr>
            <w:r>
              <w:rPr>
                <w:sz w:val="28"/>
                <w:szCs w:val="28"/>
              </w:rPr>
              <w:t>NGUYỄN VĂN HIỆP AT16</w:t>
            </w:r>
            <w:r w:rsidR="0018073B">
              <w:rPr>
                <w:sz w:val="28"/>
                <w:szCs w:val="28"/>
              </w:rPr>
              <w:t>0518</w:t>
            </w:r>
          </w:p>
          <w:p w14:paraId="113DFEF0" w14:textId="216279DE" w:rsidR="009E6610" w:rsidRPr="004940A6" w:rsidRDefault="009E6610" w:rsidP="00535BB2">
            <w:pPr>
              <w:ind w:left="4320"/>
              <w:rPr>
                <w:sz w:val="28"/>
                <w:szCs w:val="28"/>
              </w:rPr>
            </w:pPr>
            <w:r>
              <w:rPr>
                <w:sz w:val="28"/>
                <w:szCs w:val="28"/>
              </w:rPr>
              <w:t xml:space="preserve">Nhóm </w:t>
            </w:r>
            <w:r w:rsidR="00E50C18">
              <w:rPr>
                <w:sz w:val="28"/>
                <w:szCs w:val="28"/>
              </w:rPr>
              <w:t>14</w:t>
            </w:r>
          </w:p>
          <w:p w14:paraId="113DFEF5" w14:textId="0CED1B04" w:rsidR="009E6610" w:rsidRDefault="00535BB2" w:rsidP="00182AAA">
            <w:pPr>
              <w:rPr>
                <w:sz w:val="28"/>
                <w:szCs w:val="28"/>
                <w:lang w:val="de-DE"/>
              </w:rPr>
            </w:pPr>
            <w:r>
              <w:rPr>
                <w:sz w:val="28"/>
                <w:szCs w:val="28"/>
              </w:rPr>
              <w:tab/>
            </w:r>
            <w:r>
              <w:rPr>
                <w:sz w:val="28"/>
                <w:szCs w:val="28"/>
              </w:rPr>
              <w:tab/>
            </w:r>
            <w:r w:rsidRPr="004940A6">
              <w:rPr>
                <w:sz w:val="28"/>
                <w:szCs w:val="28"/>
              </w:rPr>
              <w:t>Giảng viên hướng dẫ</w:t>
            </w:r>
            <w:r>
              <w:rPr>
                <w:sz w:val="28"/>
                <w:szCs w:val="28"/>
              </w:rPr>
              <w:t>n:</w:t>
            </w:r>
            <w:r>
              <w:rPr>
                <w:sz w:val="28"/>
                <w:szCs w:val="28"/>
              </w:rPr>
              <w:tab/>
            </w:r>
            <w:r w:rsidR="00DD20E1">
              <w:rPr>
                <w:sz w:val="28"/>
                <w:szCs w:val="28"/>
              </w:rPr>
              <w:t>TRẦN NHẬT LONG</w:t>
            </w:r>
          </w:p>
          <w:p w14:paraId="113DFEF6" w14:textId="77777777" w:rsidR="009E6610" w:rsidRDefault="009E6610" w:rsidP="00535BB2">
            <w:pPr>
              <w:jc w:val="center"/>
              <w:rPr>
                <w:sz w:val="28"/>
                <w:szCs w:val="28"/>
                <w:lang w:val="de-DE"/>
              </w:rPr>
            </w:pPr>
          </w:p>
          <w:p w14:paraId="113DFEF7" w14:textId="77777777" w:rsidR="009E6610" w:rsidRDefault="009E6610" w:rsidP="00535BB2">
            <w:pPr>
              <w:jc w:val="center"/>
              <w:rPr>
                <w:sz w:val="28"/>
                <w:szCs w:val="28"/>
                <w:lang w:val="de-DE"/>
              </w:rPr>
            </w:pPr>
          </w:p>
          <w:p w14:paraId="113DFEF8" w14:textId="77777777" w:rsidR="009E6610" w:rsidRDefault="009E6610" w:rsidP="00535BB2">
            <w:pPr>
              <w:jc w:val="center"/>
              <w:rPr>
                <w:sz w:val="28"/>
                <w:szCs w:val="28"/>
                <w:lang w:val="de-DE"/>
              </w:rPr>
            </w:pPr>
          </w:p>
          <w:p w14:paraId="113DFEF9" w14:textId="77777777" w:rsidR="00535BB2" w:rsidRDefault="00535BB2" w:rsidP="00535BB2">
            <w:pPr>
              <w:spacing w:after="0" w:line="240" w:lineRule="auto"/>
              <w:jc w:val="center"/>
              <w:rPr>
                <w:sz w:val="28"/>
                <w:szCs w:val="28"/>
                <w:lang w:val="de-DE"/>
              </w:rPr>
            </w:pPr>
          </w:p>
          <w:p w14:paraId="7C6C29E2" w14:textId="77777777" w:rsidR="00BF0A5E" w:rsidRDefault="00535BB2" w:rsidP="00535BB2">
            <w:pPr>
              <w:jc w:val="center"/>
              <w:rPr>
                <w:sz w:val="28"/>
                <w:szCs w:val="28"/>
                <w:lang w:val="de-DE"/>
              </w:rPr>
            </w:pPr>
            <w:r w:rsidRPr="00E85917">
              <w:rPr>
                <w:sz w:val="28"/>
                <w:szCs w:val="28"/>
                <w:lang w:val="de-DE"/>
              </w:rPr>
              <w:t>Hà Nộ</w:t>
            </w:r>
            <w:r>
              <w:rPr>
                <w:sz w:val="28"/>
                <w:szCs w:val="28"/>
                <w:lang w:val="de-DE"/>
              </w:rPr>
              <w:t xml:space="preserve">i, </w:t>
            </w:r>
            <w:r w:rsidR="00E50C18">
              <w:rPr>
                <w:sz w:val="28"/>
                <w:szCs w:val="28"/>
                <w:lang w:val="de-DE"/>
              </w:rPr>
              <w:t>09</w:t>
            </w:r>
            <w:r w:rsidRPr="00E85917">
              <w:rPr>
                <w:sz w:val="28"/>
                <w:szCs w:val="28"/>
                <w:lang w:val="de-DE"/>
              </w:rPr>
              <w:t>-20</w:t>
            </w:r>
            <w:r>
              <w:rPr>
                <w:sz w:val="28"/>
                <w:szCs w:val="28"/>
                <w:lang w:val="de-DE"/>
              </w:rPr>
              <w:t>2</w:t>
            </w:r>
            <w:r w:rsidR="00E50C18">
              <w:rPr>
                <w:sz w:val="28"/>
                <w:szCs w:val="28"/>
                <w:lang w:val="de-DE"/>
              </w:rPr>
              <w:t>2</w:t>
            </w:r>
          </w:p>
          <w:p w14:paraId="113DFEFA" w14:textId="13E2BCA8" w:rsidR="00182AAA" w:rsidRPr="00E85917" w:rsidRDefault="00182AAA" w:rsidP="00535BB2">
            <w:pPr>
              <w:jc w:val="center"/>
              <w:rPr>
                <w:sz w:val="28"/>
                <w:szCs w:val="28"/>
                <w:lang w:val="de-DE"/>
              </w:rPr>
            </w:pPr>
          </w:p>
        </w:tc>
      </w:tr>
    </w:tbl>
    <w:p w14:paraId="113DFEFC" w14:textId="77777777" w:rsidR="00B836A5" w:rsidRDefault="00B836A5" w:rsidP="00E7754F">
      <w:pPr>
        <w:pStyle w:val="Heading1"/>
        <w:numPr>
          <w:ilvl w:val="0"/>
          <w:numId w:val="0"/>
        </w:numPr>
        <w:sectPr w:rsidR="00B836A5" w:rsidSect="003A72DD">
          <w:footerReference w:type="even" r:id="rId9"/>
          <w:footerReference w:type="default" r:id="rId10"/>
          <w:pgSz w:w="11906" w:h="16838" w:code="9"/>
          <w:pgMar w:top="1134" w:right="1138" w:bottom="1411" w:left="1699" w:header="850" w:footer="432" w:gutter="0"/>
          <w:pgNumType w:start="1"/>
          <w:cols w:space="454"/>
          <w:docGrid w:type="lines" w:linePitch="360"/>
        </w:sectPr>
      </w:pPr>
    </w:p>
    <w:p w14:paraId="113DFEFD" w14:textId="77777777" w:rsidR="00C82B07" w:rsidRPr="00D45A66" w:rsidRDefault="00C82B07" w:rsidP="00D45A66">
      <w:pPr>
        <w:spacing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p w14:paraId="4AB9BD39" w14:textId="22BF77BE" w:rsidR="006A44E9" w:rsidRDefault="001E4C07">
      <w:pPr>
        <w:pStyle w:val="TOC1"/>
        <w:rPr>
          <w:rFonts w:asciiTheme="minorHAnsi" w:eastAsiaTheme="minorEastAsia" w:hAnsiTheme="minorHAnsi" w:cstheme="minorBidi"/>
          <w:b w:val="0"/>
          <w:noProof/>
          <w:kern w:val="0"/>
          <w:sz w:val="22"/>
          <w:szCs w:val="22"/>
          <w:lang w:val="vi-VN" w:eastAsia="vi-VN"/>
        </w:rPr>
      </w:pPr>
      <w:r>
        <w:fldChar w:fldCharType="begin"/>
      </w:r>
      <w:r w:rsidR="007F7646">
        <w:instrText xml:space="preserve"> TOC \o "1-3" \h \z \u </w:instrText>
      </w:r>
      <w:r>
        <w:fldChar w:fldCharType="separate"/>
      </w:r>
      <w:hyperlink w:anchor="_Toc114910150" w:history="1">
        <w:r w:rsidR="006A44E9" w:rsidRPr="00A14DE4">
          <w:rPr>
            <w:rStyle w:val="Hyperlink"/>
            <w:noProof/>
          </w:rPr>
          <w:t>LỜI MỞ ĐẦU</w:t>
        </w:r>
        <w:r w:rsidR="006A44E9">
          <w:rPr>
            <w:noProof/>
            <w:webHidden/>
          </w:rPr>
          <w:tab/>
        </w:r>
        <w:r w:rsidR="006A44E9">
          <w:rPr>
            <w:noProof/>
            <w:webHidden/>
          </w:rPr>
          <w:fldChar w:fldCharType="begin"/>
        </w:r>
        <w:r w:rsidR="006A44E9">
          <w:rPr>
            <w:noProof/>
            <w:webHidden/>
          </w:rPr>
          <w:instrText xml:space="preserve"> PAGEREF _Toc114910150 \h </w:instrText>
        </w:r>
        <w:r w:rsidR="006A44E9">
          <w:rPr>
            <w:noProof/>
            <w:webHidden/>
          </w:rPr>
        </w:r>
        <w:r w:rsidR="006A44E9">
          <w:rPr>
            <w:noProof/>
            <w:webHidden/>
          </w:rPr>
          <w:fldChar w:fldCharType="separate"/>
        </w:r>
        <w:r w:rsidR="00D66C1A">
          <w:rPr>
            <w:noProof/>
            <w:webHidden/>
          </w:rPr>
          <w:t>3</w:t>
        </w:r>
        <w:r w:rsidR="006A44E9">
          <w:rPr>
            <w:noProof/>
            <w:webHidden/>
          </w:rPr>
          <w:fldChar w:fldCharType="end"/>
        </w:r>
      </w:hyperlink>
    </w:p>
    <w:p w14:paraId="529D1D81" w14:textId="7E6C45EB" w:rsidR="006A44E9" w:rsidRDefault="006A44E9">
      <w:pPr>
        <w:pStyle w:val="TOC1"/>
        <w:rPr>
          <w:rFonts w:asciiTheme="minorHAnsi" w:eastAsiaTheme="minorEastAsia" w:hAnsiTheme="minorHAnsi" w:cstheme="minorBidi"/>
          <w:b w:val="0"/>
          <w:noProof/>
          <w:kern w:val="0"/>
          <w:sz w:val="22"/>
          <w:szCs w:val="22"/>
          <w:lang w:val="vi-VN" w:eastAsia="vi-VN"/>
        </w:rPr>
      </w:pPr>
      <w:hyperlink w:anchor="_Toc114910151" w:history="1">
        <w:r w:rsidRPr="00A14DE4">
          <w:rPr>
            <w:rStyle w:val="Hyperlink"/>
            <w:noProof/>
          </w:rPr>
          <w:t>CHƯƠNG 1. KIỂM THỬ XÂM NHẬP VÀ OSCP</w:t>
        </w:r>
        <w:r>
          <w:rPr>
            <w:noProof/>
            <w:webHidden/>
          </w:rPr>
          <w:tab/>
        </w:r>
        <w:r>
          <w:rPr>
            <w:noProof/>
            <w:webHidden/>
          </w:rPr>
          <w:fldChar w:fldCharType="begin"/>
        </w:r>
        <w:r>
          <w:rPr>
            <w:noProof/>
            <w:webHidden/>
          </w:rPr>
          <w:instrText xml:space="preserve"> PAGEREF _Toc114910151 \h </w:instrText>
        </w:r>
        <w:r>
          <w:rPr>
            <w:noProof/>
            <w:webHidden/>
          </w:rPr>
        </w:r>
        <w:r>
          <w:rPr>
            <w:noProof/>
            <w:webHidden/>
          </w:rPr>
          <w:fldChar w:fldCharType="separate"/>
        </w:r>
        <w:r w:rsidR="00D66C1A">
          <w:rPr>
            <w:noProof/>
            <w:webHidden/>
          </w:rPr>
          <w:t>4</w:t>
        </w:r>
        <w:r>
          <w:rPr>
            <w:noProof/>
            <w:webHidden/>
          </w:rPr>
          <w:fldChar w:fldCharType="end"/>
        </w:r>
      </w:hyperlink>
    </w:p>
    <w:p w14:paraId="7081C9FB" w14:textId="5056C610"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52" w:history="1">
        <w:r w:rsidRPr="00A14DE4">
          <w:rPr>
            <w:rStyle w:val="Hyperlink"/>
            <w:noProof/>
          </w:rPr>
          <w:t>1.1 Kiểm thử xâm nhập</w:t>
        </w:r>
        <w:r>
          <w:rPr>
            <w:noProof/>
            <w:webHidden/>
          </w:rPr>
          <w:tab/>
        </w:r>
        <w:r>
          <w:rPr>
            <w:noProof/>
            <w:webHidden/>
          </w:rPr>
          <w:fldChar w:fldCharType="begin"/>
        </w:r>
        <w:r>
          <w:rPr>
            <w:noProof/>
            <w:webHidden/>
          </w:rPr>
          <w:instrText xml:space="preserve"> PAGEREF _Toc114910152 \h </w:instrText>
        </w:r>
        <w:r>
          <w:rPr>
            <w:noProof/>
            <w:webHidden/>
          </w:rPr>
        </w:r>
        <w:r>
          <w:rPr>
            <w:noProof/>
            <w:webHidden/>
          </w:rPr>
          <w:fldChar w:fldCharType="separate"/>
        </w:r>
        <w:r w:rsidR="00D66C1A">
          <w:rPr>
            <w:noProof/>
            <w:webHidden/>
          </w:rPr>
          <w:t>4</w:t>
        </w:r>
        <w:r>
          <w:rPr>
            <w:noProof/>
            <w:webHidden/>
          </w:rPr>
          <w:fldChar w:fldCharType="end"/>
        </w:r>
      </w:hyperlink>
    </w:p>
    <w:p w14:paraId="3E2EA682" w14:textId="12CC00A9" w:rsidR="006A44E9" w:rsidRDefault="006A44E9">
      <w:pPr>
        <w:pStyle w:val="TOC3"/>
        <w:rPr>
          <w:rFonts w:asciiTheme="minorHAnsi" w:eastAsiaTheme="minorEastAsia" w:hAnsiTheme="minorHAnsi" w:cstheme="minorBidi"/>
          <w:noProof/>
          <w:kern w:val="0"/>
          <w:sz w:val="22"/>
          <w:szCs w:val="22"/>
          <w:lang w:val="vi-VN" w:eastAsia="vi-VN"/>
        </w:rPr>
      </w:pPr>
      <w:hyperlink w:anchor="_Toc114910153" w:history="1">
        <w:r w:rsidRPr="00A14DE4">
          <w:rPr>
            <w:rStyle w:val="Hyperlink"/>
            <w:noProof/>
          </w:rPr>
          <w:t>1.1.1 Tổng quan về kiểm thử xâm nhập</w:t>
        </w:r>
        <w:r>
          <w:rPr>
            <w:noProof/>
            <w:webHidden/>
          </w:rPr>
          <w:tab/>
        </w:r>
        <w:r>
          <w:rPr>
            <w:noProof/>
            <w:webHidden/>
          </w:rPr>
          <w:fldChar w:fldCharType="begin"/>
        </w:r>
        <w:r>
          <w:rPr>
            <w:noProof/>
            <w:webHidden/>
          </w:rPr>
          <w:instrText xml:space="preserve"> PAGEREF _Toc114910153 \h </w:instrText>
        </w:r>
        <w:r>
          <w:rPr>
            <w:noProof/>
            <w:webHidden/>
          </w:rPr>
        </w:r>
        <w:r>
          <w:rPr>
            <w:noProof/>
            <w:webHidden/>
          </w:rPr>
          <w:fldChar w:fldCharType="separate"/>
        </w:r>
        <w:r w:rsidR="00D66C1A">
          <w:rPr>
            <w:noProof/>
            <w:webHidden/>
          </w:rPr>
          <w:t>4</w:t>
        </w:r>
        <w:r>
          <w:rPr>
            <w:noProof/>
            <w:webHidden/>
          </w:rPr>
          <w:fldChar w:fldCharType="end"/>
        </w:r>
      </w:hyperlink>
    </w:p>
    <w:p w14:paraId="1EB69AAD" w14:textId="7BCF0204" w:rsidR="006A44E9" w:rsidRDefault="006A44E9">
      <w:pPr>
        <w:pStyle w:val="TOC3"/>
        <w:rPr>
          <w:rFonts w:asciiTheme="minorHAnsi" w:eastAsiaTheme="minorEastAsia" w:hAnsiTheme="minorHAnsi" w:cstheme="minorBidi"/>
          <w:noProof/>
          <w:kern w:val="0"/>
          <w:sz w:val="22"/>
          <w:szCs w:val="22"/>
          <w:lang w:val="vi-VN" w:eastAsia="vi-VN"/>
        </w:rPr>
      </w:pPr>
      <w:hyperlink w:anchor="_Toc114910154" w:history="1">
        <w:r w:rsidRPr="00A14DE4">
          <w:rPr>
            <w:rStyle w:val="Hyperlink"/>
            <w:noProof/>
          </w:rPr>
          <w:t>1.1.2 Một số khái niệm bảo mật cơ bản</w:t>
        </w:r>
        <w:r>
          <w:rPr>
            <w:noProof/>
            <w:webHidden/>
          </w:rPr>
          <w:tab/>
        </w:r>
        <w:r>
          <w:rPr>
            <w:noProof/>
            <w:webHidden/>
          </w:rPr>
          <w:fldChar w:fldCharType="begin"/>
        </w:r>
        <w:r>
          <w:rPr>
            <w:noProof/>
            <w:webHidden/>
          </w:rPr>
          <w:instrText xml:space="preserve"> PAGEREF _Toc114910154 \h </w:instrText>
        </w:r>
        <w:r>
          <w:rPr>
            <w:noProof/>
            <w:webHidden/>
          </w:rPr>
        </w:r>
        <w:r>
          <w:rPr>
            <w:noProof/>
            <w:webHidden/>
          </w:rPr>
          <w:fldChar w:fldCharType="separate"/>
        </w:r>
        <w:r w:rsidR="00D66C1A">
          <w:rPr>
            <w:noProof/>
            <w:webHidden/>
          </w:rPr>
          <w:t>4</w:t>
        </w:r>
        <w:r>
          <w:rPr>
            <w:noProof/>
            <w:webHidden/>
          </w:rPr>
          <w:fldChar w:fldCharType="end"/>
        </w:r>
      </w:hyperlink>
    </w:p>
    <w:p w14:paraId="5E58A355" w14:textId="7A9B938A" w:rsidR="006A44E9" w:rsidRDefault="006A44E9">
      <w:pPr>
        <w:pStyle w:val="TOC3"/>
        <w:rPr>
          <w:rFonts w:asciiTheme="minorHAnsi" w:eastAsiaTheme="minorEastAsia" w:hAnsiTheme="minorHAnsi" w:cstheme="minorBidi"/>
          <w:noProof/>
          <w:kern w:val="0"/>
          <w:sz w:val="22"/>
          <w:szCs w:val="22"/>
          <w:lang w:val="vi-VN" w:eastAsia="vi-VN"/>
        </w:rPr>
      </w:pPr>
      <w:hyperlink w:anchor="_Toc114910155" w:history="1">
        <w:r w:rsidRPr="00A14DE4">
          <w:rPr>
            <w:rStyle w:val="Hyperlink"/>
            <w:noProof/>
          </w:rPr>
          <w:t>1.1.3 Các hình thức pentest</w:t>
        </w:r>
        <w:r>
          <w:rPr>
            <w:noProof/>
            <w:webHidden/>
          </w:rPr>
          <w:tab/>
        </w:r>
        <w:r>
          <w:rPr>
            <w:noProof/>
            <w:webHidden/>
          </w:rPr>
          <w:fldChar w:fldCharType="begin"/>
        </w:r>
        <w:r>
          <w:rPr>
            <w:noProof/>
            <w:webHidden/>
          </w:rPr>
          <w:instrText xml:space="preserve"> PAGEREF _Toc114910155 \h </w:instrText>
        </w:r>
        <w:r>
          <w:rPr>
            <w:noProof/>
            <w:webHidden/>
          </w:rPr>
        </w:r>
        <w:r>
          <w:rPr>
            <w:noProof/>
            <w:webHidden/>
          </w:rPr>
          <w:fldChar w:fldCharType="separate"/>
        </w:r>
        <w:r w:rsidR="00D66C1A">
          <w:rPr>
            <w:noProof/>
            <w:webHidden/>
          </w:rPr>
          <w:t>5</w:t>
        </w:r>
        <w:r>
          <w:rPr>
            <w:noProof/>
            <w:webHidden/>
          </w:rPr>
          <w:fldChar w:fldCharType="end"/>
        </w:r>
      </w:hyperlink>
    </w:p>
    <w:p w14:paraId="097ECE79" w14:textId="3FDD9856"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56" w:history="1">
        <w:r w:rsidRPr="00A14DE4">
          <w:rPr>
            <w:rStyle w:val="Hyperlink"/>
            <w:noProof/>
          </w:rPr>
          <w:t>1.2 Giới thiệu chứng chỉ OSCP</w:t>
        </w:r>
        <w:r>
          <w:rPr>
            <w:noProof/>
            <w:webHidden/>
          </w:rPr>
          <w:tab/>
        </w:r>
        <w:r>
          <w:rPr>
            <w:noProof/>
            <w:webHidden/>
          </w:rPr>
          <w:fldChar w:fldCharType="begin"/>
        </w:r>
        <w:r>
          <w:rPr>
            <w:noProof/>
            <w:webHidden/>
          </w:rPr>
          <w:instrText xml:space="preserve"> PAGEREF _Toc114910156 \h </w:instrText>
        </w:r>
        <w:r>
          <w:rPr>
            <w:noProof/>
            <w:webHidden/>
          </w:rPr>
        </w:r>
        <w:r>
          <w:rPr>
            <w:noProof/>
            <w:webHidden/>
          </w:rPr>
          <w:fldChar w:fldCharType="separate"/>
        </w:r>
        <w:r w:rsidR="00D66C1A">
          <w:rPr>
            <w:noProof/>
            <w:webHidden/>
          </w:rPr>
          <w:t>5</w:t>
        </w:r>
        <w:r>
          <w:rPr>
            <w:noProof/>
            <w:webHidden/>
          </w:rPr>
          <w:fldChar w:fldCharType="end"/>
        </w:r>
      </w:hyperlink>
    </w:p>
    <w:p w14:paraId="60C39C38" w14:textId="6AA0A453"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57" w:history="1">
        <w:r w:rsidRPr="00A14DE4">
          <w:rPr>
            <w:rStyle w:val="Hyperlink"/>
            <w:noProof/>
          </w:rPr>
          <w:t>1.3 Cơ hội nghề nghiệp khi có chứng chỉ OSCP</w:t>
        </w:r>
        <w:r>
          <w:rPr>
            <w:noProof/>
            <w:webHidden/>
          </w:rPr>
          <w:tab/>
        </w:r>
        <w:r>
          <w:rPr>
            <w:noProof/>
            <w:webHidden/>
          </w:rPr>
          <w:fldChar w:fldCharType="begin"/>
        </w:r>
        <w:r>
          <w:rPr>
            <w:noProof/>
            <w:webHidden/>
          </w:rPr>
          <w:instrText xml:space="preserve"> PAGEREF _Toc114910157 \h </w:instrText>
        </w:r>
        <w:r>
          <w:rPr>
            <w:noProof/>
            <w:webHidden/>
          </w:rPr>
        </w:r>
        <w:r>
          <w:rPr>
            <w:noProof/>
            <w:webHidden/>
          </w:rPr>
          <w:fldChar w:fldCharType="separate"/>
        </w:r>
        <w:r w:rsidR="00D66C1A">
          <w:rPr>
            <w:noProof/>
            <w:webHidden/>
          </w:rPr>
          <w:t>6</w:t>
        </w:r>
        <w:r>
          <w:rPr>
            <w:noProof/>
            <w:webHidden/>
          </w:rPr>
          <w:fldChar w:fldCharType="end"/>
        </w:r>
      </w:hyperlink>
    </w:p>
    <w:p w14:paraId="4B4D0D40" w14:textId="670D4A27" w:rsidR="006A44E9" w:rsidRDefault="006A44E9">
      <w:pPr>
        <w:pStyle w:val="TOC1"/>
        <w:rPr>
          <w:rFonts w:asciiTheme="minorHAnsi" w:eastAsiaTheme="minorEastAsia" w:hAnsiTheme="minorHAnsi" w:cstheme="minorBidi"/>
          <w:b w:val="0"/>
          <w:noProof/>
          <w:kern w:val="0"/>
          <w:sz w:val="22"/>
          <w:szCs w:val="22"/>
          <w:lang w:val="vi-VN" w:eastAsia="vi-VN"/>
        </w:rPr>
      </w:pPr>
      <w:hyperlink w:anchor="_Toc114910158" w:history="1">
        <w:r w:rsidRPr="00A14DE4">
          <w:rPr>
            <w:rStyle w:val="Hyperlink"/>
            <w:noProof/>
          </w:rPr>
          <w:t>CHƯƠNG 2. KỲ THI OSCP</w:t>
        </w:r>
        <w:r>
          <w:rPr>
            <w:noProof/>
            <w:webHidden/>
          </w:rPr>
          <w:tab/>
        </w:r>
        <w:r>
          <w:rPr>
            <w:noProof/>
            <w:webHidden/>
          </w:rPr>
          <w:fldChar w:fldCharType="begin"/>
        </w:r>
        <w:r>
          <w:rPr>
            <w:noProof/>
            <w:webHidden/>
          </w:rPr>
          <w:instrText xml:space="preserve"> PAGEREF _Toc114910158 \h </w:instrText>
        </w:r>
        <w:r>
          <w:rPr>
            <w:noProof/>
            <w:webHidden/>
          </w:rPr>
        </w:r>
        <w:r>
          <w:rPr>
            <w:noProof/>
            <w:webHidden/>
          </w:rPr>
          <w:fldChar w:fldCharType="separate"/>
        </w:r>
        <w:r w:rsidR="00D66C1A">
          <w:rPr>
            <w:noProof/>
            <w:webHidden/>
          </w:rPr>
          <w:t>8</w:t>
        </w:r>
        <w:r>
          <w:rPr>
            <w:noProof/>
            <w:webHidden/>
          </w:rPr>
          <w:fldChar w:fldCharType="end"/>
        </w:r>
      </w:hyperlink>
    </w:p>
    <w:p w14:paraId="66022238" w14:textId="274EF726"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59" w:history="1">
        <w:r w:rsidRPr="00A14DE4">
          <w:rPr>
            <w:rStyle w:val="Hyperlink"/>
            <w:noProof/>
          </w:rPr>
          <w:t>2.1 Chi phí để thi chứng chỉ</w:t>
        </w:r>
        <w:r>
          <w:rPr>
            <w:noProof/>
            <w:webHidden/>
          </w:rPr>
          <w:tab/>
        </w:r>
        <w:r>
          <w:rPr>
            <w:noProof/>
            <w:webHidden/>
          </w:rPr>
          <w:fldChar w:fldCharType="begin"/>
        </w:r>
        <w:r>
          <w:rPr>
            <w:noProof/>
            <w:webHidden/>
          </w:rPr>
          <w:instrText xml:space="preserve"> PAGEREF _Toc114910159 \h </w:instrText>
        </w:r>
        <w:r>
          <w:rPr>
            <w:noProof/>
            <w:webHidden/>
          </w:rPr>
        </w:r>
        <w:r>
          <w:rPr>
            <w:noProof/>
            <w:webHidden/>
          </w:rPr>
          <w:fldChar w:fldCharType="separate"/>
        </w:r>
        <w:r w:rsidR="00D66C1A">
          <w:rPr>
            <w:noProof/>
            <w:webHidden/>
          </w:rPr>
          <w:t>8</w:t>
        </w:r>
        <w:r>
          <w:rPr>
            <w:noProof/>
            <w:webHidden/>
          </w:rPr>
          <w:fldChar w:fldCharType="end"/>
        </w:r>
      </w:hyperlink>
    </w:p>
    <w:p w14:paraId="7AE7B39A" w14:textId="21D0F148"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60" w:history="1">
        <w:r w:rsidRPr="00A14DE4">
          <w:rPr>
            <w:rStyle w:val="Hyperlink"/>
            <w:noProof/>
          </w:rPr>
          <w:t>2.2 Nội dung chính trong các khoá học của Offensive Security</w:t>
        </w:r>
        <w:r>
          <w:rPr>
            <w:noProof/>
            <w:webHidden/>
          </w:rPr>
          <w:tab/>
        </w:r>
        <w:r>
          <w:rPr>
            <w:noProof/>
            <w:webHidden/>
          </w:rPr>
          <w:fldChar w:fldCharType="begin"/>
        </w:r>
        <w:r>
          <w:rPr>
            <w:noProof/>
            <w:webHidden/>
          </w:rPr>
          <w:instrText xml:space="preserve"> PAGEREF _Toc114910160 \h </w:instrText>
        </w:r>
        <w:r>
          <w:rPr>
            <w:noProof/>
            <w:webHidden/>
          </w:rPr>
        </w:r>
        <w:r>
          <w:rPr>
            <w:noProof/>
            <w:webHidden/>
          </w:rPr>
          <w:fldChar w:fldCharType="separate"/>
        </w:r>
        <w:r w:rsidR="00D66C1A">
          <w:rPr>
            <w:noProof/>
            <w:webHidden/>
          </w:rPr>
          <w:t>8</w:t>
        </w:r>
        <w:r>
          <w:rPr>
            <w:noProof/>
            <w:webHidden/>
          </w:rPr>
          <w:fldChar w:fldCharType="end"/>
        </w:r>
      </w:hyperlink>
    </w:p>
    <w:p w14:paraId="25E2256A" w14:textId="10ED2FB8" w:rsidR="006A44E9" w:rsidRDefault="006A44E9">
      <w:pPr>
        <w:pStyle w:val="TOC3"/>
        <w:rPr>
          <w:rFonts w:asciiTheme="minorHAnsi" w:eastAsiaTheme="minorEastAsia" w:hAnsiTheme="minorHAnsi" w:cstheme="minorBidi"/>
          <w:noProof/>
          <w:kern w:val="0"/>
          <w:sz w:val="22"/>
          <w:szCs w:val="22"/>
          <w:lang w:val="vi-VN" w:eastAsia="vi-VN"/>
        </w:rPr>
      </w:pPr>
      <w:hyperlink w:anchor="_Toc114910161" w:history="1">
        <w:r w:rsidRPr="00A14DE4">
          <w:rPr>
            <w:rStyle w:val="Hyperlink"/>
            <w:noProof/>
          </w:rPr>
          <w:t>2.2.1 Kiến thức về các lỗ hỏng và cách khai thác</w:t>
        </w:r>
        <w:r>
          <w:rPr>
            <w:noProof/>
            <w:webHidden/>
          </w:rPr>
          <w:tab/>
        </w:r>
        <w:r>
          <w:rPr>
            <w:noProof/>
            <w:webHidden/>
          </w:rPr>
          <w:fldChar w:fldCharType="begin"/>
        </w:r>
        <w:r>
          <w:rPr>
            <w:noProof/>
            <w:webHidden/>
          </w:rPr>
          <w:instrText xml:space="preserve"> PAGEREF _Toc114910161 \h </w:instrText>
        </w:r>
        <w:r>
          <w:rPr>
            <w:noProof/>
            <w:webHidden/>
          </w:rPr>
        </w:r>
        <w:r>
          <w:rPr>
            <w:noProof/>
            <w:webHidden/>
          </w:rPr>
          <w:fldChar w:fldCharType="separate"/>
        </w:r>
        <w:r w:rsidR="00D66C1A">
          <w:rPr>
            <w:noProof/>
            <w:webHidden/>
          </w:rPr>
          <w:t>8</w:t>
        </w:r>
        <w:r>
          <w:rPr>
            <w:noProof/>
            <w:webHidden/>
          </w:rPr>
          <w:fldChar w:fldCharType="end"/>
        </w:r>
      </w:hyperlink>
    </w:p>
    <w:p w14:paraId="6FC220C2" w14:textId="6C86B3E1" w:rsidR="006A44E9" w:rsidRDefault="006A44E9">
      <w:pPr>
        <w:pStyle w:val="TOC3"/>
        <w:rPr>
          <w:rFonts w:asciiTheme="minorHAnsi" w:eastAsiaTheme="minorEastAsia" w:hAnsiTheme="minorHAnsi" w:cstheme="minorBidi"/>
          <w:noProof/>
          <w:kern w:val="0"/>
          <w:sz w:val="22"/>
          <w:szCs w:val="22"/>
          <w:lang w:val="vi-VN" w:eastAsia="vi-VN"/>
        </w:rPr>
      </w:pPr>
      <w:hyperlink w:anchor="_Toc114910162" w:history="1">
        <w:r w:rsidRPr="00A14DE4">
          <w:rPr>
            <w:rStyle w:val="Hyperlink"/>
            <w:noProof/>
          </w:rPr>
          <w:t>2.2.2 Nắm được về các giai đoạn tấn công</w:t>
        </w:r>
        <w:r>
          <w:rPr>
            <w:noProof/>
            <w:webHidden/>
          </w:rPr>
          <w:tab/>
        </w:r>
        <w:r>
          <w:rPr>
            <w:noProof/>
            <w:webHidden/>
          </w:rPr>
          <w:fldChar w:fldCharType="begin"/>
        </w:r>
        <w:r>
          <w:rPr>
            <w:noProof/>
            <w:webHidden/>
          </w:rPr>
          <w:instrText xml:space="preserve"> PAGEREF _Toc114910162 \h </w:instrText>
        </w:r>
        <w:r>
          <w:rPr>
            <w:noProof/>
            <w:webHidden/>
          </w:rPr>
        </w:r>
        <w:r>
          <w:rPr>
            <w:noProof/>
            <w:webHidden/>
          </w:rPr>
          <w:fldChar w:fldCharType="separate"/>
        </w:r>
        <w:r w:rsidR="00D66C1A">
          <w:rPr>
            <w:noProof/>
            <w:webHidden/>
          </w:rPr>
          <w:t>9</w:t>
        </w:r>
        <w:r>
          <w:rPr>
            <w:noProof/>
            <w:webHidden/>
          </w:rPr>
          <w:fldChar w:fldCharType="end"/>
        </w:r>
      </w:hyperlink>
    </w:p>
    <w:p w14:paraId="056F96BC" w14:textId="1AED26F6" w:rsidR="006A44E9" w:rsidRDefault="006A44E9">
      <w:pPr>
        <w:pStyle w:val="TOC3"/>
        <w:rPr>
          <w:rFonts w:asciiTheme="minorHAnsi" w:eastAsiaTheme="minorEastAsia" w:hAnsiTheme="minorHAnsi" w:cstheme="minorBidi"/>
          <w:noProof/>
          <w:kern w:val="0"/>
          <w:sz w:val="22"/>
          <w:szCs w:val="22"/>
          <w:lang w:val="vi-VN" w:eastAsia="vi-VN"/>
        </w:rPr>
      </w:pPr>
      <w:hyperlink w:anchor="_Toc114910163" w:history="1">
        <w:r w:rsidRPr="00A14DE4">
          <w:rPr>
            <w:rStyle w:val="Hyperlink"/>
            <w:noProof/>
          </w:rPr>
          <w:t>2.2.3 Áp dụng các nguyên tắc bảo mật thông tin cho các nhu cầu của tổ chức</w:t>
        </w:r>
        <w:r>
          <w:rPr>
            <w:noProof/>
            <w:webHidden/>
          </w:rPr>
          <w:tab/>
        </w:r>
        <w:r>
          <w:rPr>
            <w:noProof/>
            <w:webHidden/>
          </w:rPr>
          <w:fldChar w:fldCharType="begin"/>
        </w:r>
        <w:r>
          <w:rPr>
            <w:noProof/>
            <w:webHidden/>
          </w:rPr>
          <w:instrText xml:space="preserve"> PAGEREF _Toc114910163 \h </w:instrText>
        </w:r>
        <w:r>
          <w:rPr>
            <w:noProof/>
            <w:webHidden/>
          </w:rPr>
        </w:r>
        <w:r>
          <w:rPr>
            <w:noProof/>
            <w:webHidden/>
          </w:rPr>
          <w:fldChar w:fldCharType="separate"/>
        </w:r>
        <w:r w:rsidR="00D66C1A">
          <w:rPr>
            <w:noProof/>
            <w:webHidden/>
          </w:rPr>
          <w:t>10</w:t>
        </w:r>
        <w:r>
          <w:rPr>
            <w:noProof/>
            <w:webHidden/>
          </w:rPr>
          <w:fldChar w:fldCharType="end"/>
        </w:r>
      </w:hyperlink>
    </w:p>
    <w:p w14:paraId="24F65F46" w14:textId="6D395A55" w:rsidR="006A44E9" w:rsidRDefault="006A44E9">
      <w:pPr>
        <w:pStyle w:val="TOC3"/>
        <w:rPr>
          <w:rFonts w:asciiTheme="minorHAnsi" w:eastAsiaTheme="minorEastAsia" w:hAnsiTheme="minorHAnsi" w:cstheme="minorBidi"/>
          <w:noProof/>
          <w:kern w:val="0"/>
          <w:sz w:val="22"/>
          <w:szCs w:val="22"/>
          <w:lang w:val="vi-VN" w:eastAsia="vi-VN"/>
        </w:rPr>
      </w:pPr>
      <w:hyperlink w:anchor="_Toc114910164" w:history="1">
        <w:r w:rsidRPr="00A14DE4">
          <w:rPr>
            <w:rStyle w:val="Hyperlink"/>
            <w:noProof/>
          </w:rPr>
          <w:t>2.2.4 Xây dựng tư duy</w:t>
        </w:r>
        <w:r>
          <w:rPr>
            <w:noProof/>
            <w:webHidden/>
          </w:rPr>
          <w:tab/>
        </w:r>
        <w:r>
          <w:rPr>
            <w:noProof/>
            <w:webHidden/>
          </w:rPr>
          <w:fldChar w:fldCharType="begin"/>
        </w:r>
        <w:r>
          <w:rPr>
            <w:noProof/>
            <w:webHidden/>
          </w:rPr>
          <w:instrText xml:space="preserve"> PAGEREF _Toc114910164 \h </w:instrText>
        </w:r>
        <w:r>
          <w:rPr>
            <w:noProof/>
            <w:webHidden/>
          </w:rPr>
        </w:r>
        <w:r>
          <w:rPr>
            <w:noProof/>
            <w:webHidden/>
          </w:rPr>
          <w:fldChar w:fldCharType="separate"/>
        </w:r>
        <w:r w:rsidR="00D66C1A">
          <w:rPr>
            <w:noProof/>
            <w:webHidden/>
          </w:rPr>
          <w:t>10</w:t>
        </w:r>
        <w:r>
          <w:rPr>
            <w:noProof/>
            <w:webHidden/>
          </w:rPr>
          <w:fldChar w:fldCharType="end"/>
        </w:r>
      </w:hyperlink>
    </w:p>
    <w:p w14:paraId="1AB1C405" w14:textId="0453316B"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65" w:history="1">
        <w:r w:rsidRPr="00A14DE4">
          <w:rPr>
            <w:rStyle w:val="Hyperlink"/>
            <w:noProof/>
          </w:rPr>
          <w:t>2.3 Chi tiết về khoá học PEN-200</w:t>
        </w:r>
        <w:r>
          <w:rPr>
            <w:noProof/>
            <w:webHidden/>
          </w:rPr>
          <w:tab/>
        </w:r>
        <w:r>
          <w:rPr>
            <w:noProof/>
            <w:webHidden/>
          </w:rPr>
          <w:fldChar w:fldCharType="begin"/>
        </w:r>
        <w:r>
          <w:rPr>
            <w:noProof/>
            <w:webHidden/>
          </w:rPr>
          <w:instrText xml:space="preserve"> PAGEREF _Toc114910165 \h </w:instrText>
        </w:r>
        <w:r>
          <w:rPr>
            <w:noProof/>
            <w:webHidden/>
          </w:rPr>
        </w:r>
        <w:r>
          <w:rPr>
            <w:noProof/>
            <w:webHidden/>
          </w:rPr>
          <w:fldChar w:fldCharType="separate"/>
        </w:r>
        <w:r w:rsidR="00D66C1A">
          <w:rPr>
            <w:noProof/>
            <w:webHidden/>
          </w:rPr>
          <w:t>11</w:t>
        </w:r>
        <w:r>
          <w:rPr>
            <w:noProof/>
            <w:webHidden/>
          </w:rPr>
          <w:fldChar w:fldCharType="end"/>
        </w:r>
      </w:hyperlink>
    </w:p>
    <w:p w14:paraId="30B9A126" w14:textId="175893DC"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66" w:history="1">
        <w:r w:rsidRPr="00A14DE4">
          <w:rPr>
            <w:rStyle w:val="Hyperlink"/>
            <w:noProof/>
          </w:rPr>
          <w:t>2.4 Thông tin chi tiết về kỳ thi OSCP</w:t>
        </w:r>
        <w:r>
          <w:rPr>
            <w:noProof/>
            <w:webHidden/>
          </w:rPr>
          <w:tab/>
        </w:r>
        <w:r>
          <w:rPr>
            <w:noProof/>
            <w:webHidden/>
          </w:rPr>
          <w:fldChar w:fldCharType="begin"/>
        </w:r>
        <w:r>
          <w:rPr>
            <w:noProof/>
            <w:webHidden/>
          </w:rPr>
          <w:instrText xml:space="preserve"> PAGEREF _Toc114910166 \h </w:instrText>
        </w:r>
        <w:r>
          <w:rPr>
            <w:noProof/>
            <w:webHidden/>
          </w:rPr>
        </w:r>
        <w:r>
          <w:rPr>
            <w:noProof/>
            <w:webHidden/>
          </w:rPr>
          <w:fldChar w:fldCharType="separate"/>
        </w:r>
        <w:r w:rsidR="00D66C1A">
          <w:rPr>
            <w:noProof/>
            <w:webHidden/>
          </w:rPr>
          <w:t>12</w:t>
        </w:r>
        <w:r>
          <w:rPr>
            <w:noProof/>
            <w:webHidden/>
          </w:rPr>
          <w:fldChar w:fldCharType="end"/>
        </w:r>
      </w:hyperlink>
    </w:p>
    <w:p w14:paraId="5C680485" w14:textId="2C12D798" w:rsidR="006A44E9" w:rsidRDefault="006A44E9">
      <w:pPr>
        <w:pStyle w:val="TOC3"/>
        <w:rPr>
          <w:rFonts w:asciiTheme="minorHAnsi" w:eastAsiaTheme="minorEastAsia" w:hAnsiTheme="minorHAnsi" w:cstheme="minorBidi"/>
          <w:noProof/>
          <w:kern w:val="0"/>
          <w:sz w:val="22"/>
          <w:szCs w:val="22"/>
          <w:lang w:val="vi-VN" w:eastAsia="vi-VN"/>
        </w:rPr>
      </w:pPr>
      <w:hyperlink w:anchor="_Toc114910167" w:history="1">
        <w:r w:rsidRPr="00A14DE4">
          <w:rPr>
            <w:rStyle w:val="Hyperlink"/>
            <w:noProof/>
          </w:rPr>
          <w:t>2.4.1 Hình thức thi</w:t>
        </w:r>
        <w:r>
          <w:rPr>
            <w:noProof/>
            <w:webHidden/>
          </w:rPr>
          <w:tab/>
        </w:r>
        <w:r>
          <w:rPr>
            <w:noProof/>
            <w:webHidden/>
          </w:rPr>
          <w:fldChar w:fldCharType="begin"/>
        </w:r>
        <w:r>
          <w:rPr>
            <w:noProof/>
            <w:webHidden/>
          </w:rPr>
          <w:instrText xml:space="preserve"> PAGEREF _Toc114910167 \h </w:instrText>
        </w:r>
        <w:r>
          <w:rPr>
            <w:noProof/>
            <w:webHidden/>
          </w:rPr>
        </w:r>
        <w:r>
          <w:rPr>
            <w:noProof/>
            <w:webHidden/>
          </w:rPr>
          <w:fldChar w:fldCharType="separate"/>
        </w:r>
        <w:r w:rsidR="00D66C1A">
          <w:rPr>
            <w:noProof/>
            <w:webHidden/>
          </w:rPr>
          <w:t>12</w:t>
        </w:r>
        <w:r>
          <w:rPr>
            <w:noProof/>
            <w:webHidden/>
          </w:rPr>
          <w:fldChar w:fldCharType="end"/>
        </w:r>
      </w:hyperlink>
    </w:p>
    <w:p w14:paraId="1D825ABB" w14:textId="2A899E5C" w:rsidR="006A44E9" w:rsidRDefault="006A44E9">
      <w:pPr>
        <w:pStyle w:val="TOC3"/>
        <w:rPr>
          <w:rFonts w:asciiTheme="minorHAnsi" w:eastAsiaTheme="minorEastAsia" w:hAnsiTheme="minorHAnsi" w:cstheme="minorBidi"/>
          <w:noProof/>
          <w:kern w:val="0"/>
          <w:sz w:val="22"/>
          <w:szCs w:val="22"/>
          <w:lang w:val="vi-VN" w:eastAsia="vi-VN"/>
        </w:rPr>
      </w:pPr>
      <w:hyperlink w:anchor="_Toc114910168" w:history="1">
        <w:r w:rsidRPr="00A14DE4">
          <w:rPr>
            <w:rStyle w:val="Hyperlink"/>
            <w:noProof/>
          </w:rPr>
          <w:t>2.4.2 Cấu trúc bài thi</w:t>
        </w:r>
        <w:r>
          <w:rPr>
            <w:noProof/>
            <w:webHidden/>
          </w:rPr>
          <w:tab/>
        </w:r>
        <w:r>
          <w:rPr>
            <w:noProof/>
            <w:webHidden/>
          </w:rPr>
          <w:fldChar w:fldCharType="begin"/>
        </w:r>
        <w:r>
          <w:rPr>
            <w:noProof/>
            <w:webHidden/>
          </w:rPr>
          <w:instrText xml:space="preserve"> PAGEREF _Toc114910168 \h </w:instrText>
        </w:r>
        <w:r>
          <w:rPr>
            <w:noProof/>
            <w:webHidden/>
          </w:rPr>
        </w:r>
        <w:r>
          <w:rPr>
            <w:noProof/>
            <w:webHidden/>
          </w:rPr>
          <w:fldChar w:fldCharType="separate"/>
        </w:r>
        <w:r w:rsidR="00D66C1A">
          <w:rPr>
            <w:noProof/>
            <w:webHidden/>
          </w:rPr>
          <w:t>13</w:t>
        </w:r>
        <w:r>
          <w:rPr>
            <w:noProof/>
            <w:webHidden/>
          </w:rPr>
          <w:fldChar w:fldCharType="end"/>
        </w:r>
      </w:hyperlink>
    </w:p>
    <w:p w14:paraId="2CDF6771" w14:textId="47561BC8" w:rsidR="006A44E9" w:rsidRDefault="006A44E9">
      <w:pPr>
        <w:pStyle w:val="TOC3"/>
        <w:rPr>
          <w:rFonts w:asciiTheme="minorHAnsi" w:eastAsiaTheme="minorEastAsia" w:hAnsiTheme="minorHAnsi" w:cstheme="minorBidi"/>
          <w:noProof/>
          <w:kern w:val="0"/>
          <w:sz w:val="22"/>
          <w:szCs w:val="22"/>
          <w:lang w:val="vi-VN" w:eastAsia="vi-VN"/>
        </w:rPr>
      </w:pPr>
      <w:hyperlink w:anchor="_Toc114910169" w:history="1">
        <w:r w:rsidRPr="00A14DE4">
          <w:rPr>
            <w:rStyle w:val="Hyperlink"/>
            <w:noProof/>
          </w:rPr>
          <w:t>2.4.3 Một số lưu ý về kỳ thi</w:t>
        </w:r>
        <w:r>
          <w:rPr>
            <w:noProof/>
            <w:webHidden/>
          </w:rPr>
          <w:tab/>
        </w:r>
        <w:r>
          <w:rPr>
            <w:noProof/>
            <w:webHidden/>
          </w:rPr>
          <w:fldChar w:fldCharType="begin"/>
        </w:r>
        <w:r>
          <w:rPr>
            <w:noProof/>
            <w:webHidden/>
          </w:rPr>
          <w:instrText xml:space="preserve"> PAGEREF _Toc114910169 \h </w:instrText>
        </w:r>
        <w:r>
          <w:rPr>
            <w:noProof/>
            <w:webHidden/>
          </w:rPr>
        </w:r>
        <w:r>
          <w:rPr>
            <w:noProof/>
            <w:webHidden/>
          </w:rPr>
          <w:fldChar w:fldCharType="separate"/>
        </w:r>
        <w:r w:rsidR="00D66C1A">
          <w:rPr>
            <w:noProof/>
            <w:webHidden/>
          </w:rPr>
          <w:t>14</w:t>
        </w:r>
        <w:r>
          <w:rPr>
            <w:noProof/>
            <w:webHidden/>
          </w:rPr>
          <w:fldChar w:fldCharType="end"/>
        </w:r>
      </w:hyperlink>
    </w:p>
    <w:p w14:paraId="119013AC" w14:textId="0FB1C7CF"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70" w:history="1">
        <w:r w:rsidRPr="00A14DE4">
          <w:rPr>
            <w:rStyle w:val="Hyperlink"/>
            <w:noProof/>
          </w:rPr>
          <w:t>2.5 Kiến thức cần có</w:t>
        </w:r>
        <w:r>
          <w:rPr>
            <w:noProof/>
            <w:webHidden/>
          </w:rPr>
          <w:tab/>
        </w:r>
        <w:r>
          <w:rPr>
            <w:noProof/>
            <w:webHidden/>
          </w:rPr>
          <w:fldChar w:fldCharType="begin"/>
        </w:r>
        <w:r>
          <w:rPr>
            <w:noProof/>
            <w:webHidden/>
          </w:rPr>
          <w:instrText xml:space="preserve"> PAGEREF _Toc114910170 \h </w:instrText>
        </w:r>
        <w:r>
          <w:rPr>
            <w:noProof/>
            <w:webHidden/>
          </w:rPr>
        </w:r>
        <w:r>
          <w:rPr>
            <w:noProof/>
            <w:webHidden/>
          </w:rPr>
          <w:fldChar w:fldCharType="separate"/>
        </w:r>
        <w:r w:rsidR="00D66C1A">
          <w:rPr>
            <w:noProof/>
            <w:webHidden/>
          </w:rPr>
          <w:t>15</w:t>
        </w:r>
        <w:r>
          <w:rPr>
            <w:noProof/>
            <w:webHidden/>
          </w:rPr>
          <w:fldChar w:fldCharType="end"/>
        </w:r>
      </w:hyperlink>
    </w:p>
    <w:p w14:paraId="5F4F7B1C" w14:textId="05E0F29B" w:rsidR="006A44E9" w:rsidRDefault="006A44E9">
      <w:pPr>
        <w:pStyle w:val="TOC1"/>
        <w:rPr>
          <w:rFonts w:asciiTheme="minorHAnsi" w:eastAsiaTheme="minorEastAsia" w:hAnsiTheme="minorHAnsi" w:cstheme="minorBidi"/>
          <w:b w:val="0"/>
          <w:noProof/>
          <w:kern w:val="0"/>
          <w:sz w:val="22"/>
          <w:szCs w:val="22"/>
          <w:lang w:val="vi-VN" w:eastAsia="vi-VN"/>
        </w:rPr>
      </w:pPr>
      <w:hyperlink w:anchor="_Toc114910171" w:history="1">
        <w:r w:rsidRPr="00A14DE4">
          <w:rPr>
            <w:rStyle w:val="Hyperlink"/>
            <w:noProof/>
          </w:rPr>
          <w:t>CHƯƠNG 3. THỰC NGHIỆM</w:t>
        </w:r>
        <w:r>
          <w:rPr>
            <w:noProof/>
            <w:webHidden/>
          </w:rPr>
          <w:tab/>
        </w:r>
        <w:r>
          <w:rPr>
            <w:noProof/>
            <w:webHidden/>
          </w:rPr>
          <w:fldChar w:fldCharType="begin"/>
        </w:r>
        <w:r>
          <w:rPr>
            <w:noProof/>
            <w:webHidden/>
          </w:rPr>
          <w:instrText xml:space="preserve"> PAGEREF _Toc114910171 \h </w:instrText>
        </w:r>
        <w:r>
          <w:rPr>
            <w:noProof/>
            <w:webHidden/>
          </w:rPr>
        </w:r>
        <w:r>
          <w:rPr>
            <w:noProof/>
            <w:webHidden/>
          </w:rPr>
          <w:fldChar w:fldCharType="separate"/>
        </w:r>
        <w:r w:rsidR="00D66C1A">
          <w:rPr>
            <w:noProof/>
            <w:webHidden/>
          </w:rPr>
          <w:t>18</w:t>
        </w:r>
        <w:r>
          <w:rPr>
            <w:noProof/>
            <w:webHidden/>
          </w:rPr>
          <w:fldChar w:fldCharType="end"/>
        </w:r>
      </w:hyperlink>
    </w:p>
    <w:p w14:paraId="0732C1E8" w14:textId="0A970CBB"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72" w:history="1">
        <w:r w:rsidRPr="00A14DE4">
          <w:rPr>
            <w:rStyle w:val="Hyperlink"/>
            <w:noProof/>
          </w:rPr>
          <w:t>3.1 Tổng quan về bài thực hành</w:t>
        </w:r>
        <w:r>
          <w:rPr>
            <w:noProof/>
            <w:webHidden/>
          </w:rPr>
          <w:tab/>
        </w:r>
        <w:r>
          <w:rPr>
            <w:noProof/>
            <w:webHidden/>
          </w:rPr>
          <w:fldChar w:fldCharType="begin"/>
        </w:r>
        <w:r>
          <w:rPr>
            <w:noProof/>
            <w:webHidden/>
          </w:rPr>
          <w:instrText xml:space="preserve"> PAGEREF _Toc114910172 \h </w:instrText>
        </w:r>
        <w:r>
          <w:rPr>
            <w:noProof/>
            <w:webHidden/>
          </w:rPr>
        </w:r>
        <w:r>
          <w:rPr>
            <w:noProof/>
            <w:webHidden/>
          </w:rPr>
          <w:fldChar w:fldCharType="separate"/>
        </w:r>
        <w:r w:rsidR="00D66C1A">
          <w:rPr>
            <w:noProof/>
            <w:webHidden/>
          </w:rPr>
          <w:t>18</w:t>
        </w:r>
        <w:r>
          <w:rPr>
            <w:noProof/>
            <w:webHidden/>
          </w:rPr>
          <w:fldChar w:fldCharType="end"/>
        </w:r>
      </w:hyperlink>
    </w:p>
    <w:p w14:paraId="4145A7DD" w14:textId="4BF1F8E7"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73" w:history="1">
        <w:r w:rsidRPr="00A14DE4">
          <w:rPr>
            <w:rStyle w:val="Hyperlink"/>
            <w:noProof/>
          </w:rPr>
          <w:t>3.2 Thu thập thông tin</w:t>
        </w:r>
        <w:r>
          <w:rPr>
            <w:noProof/>
            <w:webHidden/>
          </w:rPr>
          <w:tab/>
        </w:r>
        <w:r>
          <w:rPr>
            <w:noProof/>
            <w:webHidden/>
          </w:rPr>
          <w:fldChar w:fldCharType="begin"/>
        </w:r>
        <w:r>
          <w:rPr>
            <w:noProof/>
            <w:webHidden/>
          </w:rPr>
          <w:instrText xml:space="preserve"> PAGEREF _Toc114910173 \h </w:instrText>
        </w:r>
        <w:r>
          <w:rPr>
            <w:noProof/>
            <w:webHidden/>
          </w:rPr>
        </w:r>
        <w:r>
          <w:rPr>
            <w:noProof/>
            <w:webHidden/>
          </w:rPr>
          <w:fldChar w:fldCharType="separate"/>
        </w:r>
        <w:r w:rsidR="00D66C1A">
          <w:rPr>
            <w:noProof/>
            <w:webHidden/>
          </w:rPr>
          <w:t>18</w:t>
        </w:r>
        <w:r>
          <w:rPr>
            <w:noProof/>
            <w:webHidden/>
          </w:rPr>
          <w:fldChar w:fldCharType="end"/>
        </w:r>
      </w:hyperlink>
    </w:p>
    <w:p w14:paraId="2845A72C" w14:textId="56423ED6"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74" w:history="1">
        <w:r w:rsidRPr="00A14DE4">
          <w:rPr>
            <w:rStyle w:val="Hyperlink"/>
            <w:noProof/>
          </w:rPr>
          <w:t>3.3 Chiếm quyền truy cập người dùng thường</w:t>
        </w:r>
        <w:r>
          <w:rPr>
            <w:noProof/>
            <w:webHidden/>
          </w:rPr>
          <w:tab/>
        </w:r>
        <w:r>
          <w:rPr>
            <w:noProof/>
            <w:webHidden/>
          </w:rPr>
          <w:fldChar w:fldCharType="begin"/>
        </w:r>
        <w:r>
          <w:rPr>
            <w:noProof/>
            <w:webHidden/>
          </w:rPr>
          <w:instrText xml:space="preserve"> PAGEREF _Toc114910174 \h </w:instrText>
        </w:r>
        <w:r>
          <w:rPr>
            <w:noProof/>
            <w:webHidden/>
          </w:rPr>
        </w:r>
        <w:r>
          <w:rPr>
            <w:noProof/>
            <w:webHidden/>
          </w:rPr>
          <w:fldChar w:fldCharType="separate"/>
        </w:r>
        <w:r w:rsidR="00D66C1A">
          <w:rPr>
            <w:noProof/>
            <w:webHidden/>
          </w:rPr>
          <w:t>19</w:t>
        </w:r>
        <w:r>
          <w:rPr>
            <w:noProof/>
            <w:webHidden/>
          </w:rPr>
          <w:fldChar w:fldCharType="end"/>
        </w:r>
      </w:hyperlink>
    </w:p>
    <w:p w14:paraId="132B0D51" w14:textId="07EE8083" w:rsidR="006A44E9" w:rsidRDefault="006A44E9">
      <w:pPr>
        <w:pStyle w:val="TOC2"/>
        <w:tabs>
          <w:tab w:val="right" w:leader="dot" w:pos="9059"/>
        </w:tabs>
        <w:rPr>
          <w:rFonts w:asciiTheme="minorHAnsi" w:eastAsiaTheme="minorEastAsia" w:hAnsiTheme="minorHAnsi" w:cstheme="minorBidi"/>
          <w:b w:val="0"/>
          <w:i w:val="0"/>
          <w:noProof/>
          <w:kern w:val="0"/>
          <w:sz w:val="22"/>
          <w:szCs w:val="22"/>
          <w:lang w:val="vi-VN" w:eastAsia="vi-VN"/>
        </w:rPr>
      </w:pPr>
      <w:hyperlink w:anchor="_Toc114910175" w:history="1">
        <w:r w:rsidRPr="00A14DE4">
          <w:rPr>
            <w:rStyle w:val="Hyperlink"/>
            <w:noProof/>
          </w:rPr>
          <w:t>3.4 Leo thang đặc quyền</w:t>
        </w:r>
        <w:r>
          <w:rPr>
            <w:noProof/>
            <w:webHidden/>
          </w:rPr>
          <w:tab/>
        </w:r>
        <w:r>
          <w:rPr>
            <w:noProof/>
            <w:webHidden/>
          </w:rPr>
          <w:fldChar w:fldCharType="begin"/>
        </w:r>
        <w:r>
          <w:rPr>
            <w:noProof/>
            <w:webHidden/>
          </w:rPr>
          <w:instrText xml:space="preserve"> PAGEREF _Toc114910175 \h </w:instrText>
        </w:r>
        <w:r>
          <w:rPr>
            <w:noProof/>
            <w:webHidden/>
          </w:rPr>
        </w:r>
        <w:r>
          <w:rPr>
            <w:noProof/>
            <w:webHidden/>
          </w:rPr>
          <w:fldChar w:fldCharType="separate"/>
        </w:r>
        <w:r w:rsidR="00D66C1A">
          <w:rPr>
            <w:noProof/>
            <w:webHidden/>
          </w:rPr>
          <w:t>22</w:t>
        </w:r>
        <w:r>
          <w:rPr>
            <w:noProof/>
            <w:webHidden/>
          </w:rPr>
          <w:fldChar w:fldCharType="end"/>
        </w:r>
      </w:hyperlink>
    </w:p>
    <w:p w14:paraId="75AA9717" w14:textId="1356A605" w:rsidR="006A44E9" w:rsidRDefault="006A44E9">
      <w:pPr>
        <w:pStyle w:val="TOC1"/>
        <w:rPr>
          <w:rFonts w:asciiTheme="minorHAnsi" w:eastAsiaTheme="minorEastAsia" w:hAnsiTheme="minorHAnsi" w:cstheme="minorBidi"/>
          <w:b w:val="0"/>
          <w:noProof/>
          <w:kern w:val="0"/>
          <w:sz w:val="22"/>
          <w:szCs w:val="22"/>
          <w:lang w:val="vi-VN" w:eastAsia="vi-VN"/>
        </w:rPr>
      </w:pPr>
      <w:hyperlink w:anchor="_Toc114910176" w:history="1">
        <w:r w:rsidRPr="00A14DE4">
          <w:rPr>
            <w:rStyle w:val="Hyperlink"/>
            <w:noProof/>
          </w:rPr>
          <w:t>TÀI LIỆU THAM KHẢO</w:t>
        </w:r>
        <w:r>
          <w:rPr>
            <w:noProof/>
            <w:webHidden/>
          </w:rPr>
          <w:tab/>
        </w:r>
        <w:r>
          <w:rPr>
            <w:noProof/>
            <w:webHidden/>
          </w:rPr>
          <w:fldChar w:fldCharType="begin"/>
        </w:r>
        <w:r>
          <w:rPr>
            <w:noProof/>
            <w:webHidden/>
          </w:rPr>
          <w:instrText xml:space="preserve"> PAGEREF _Toc114910176 \h </w:instrText>
        </w:r>
        <w:r>
          <w:rPr>
            <w:noProof/>
            <w:webHidden/>
          </w:rPr>
        </w:r>
        <w:r>
          <w:rPr>
            <w:noProof/>
            <w:webHidden/>
          </w:rPr>
          <w:fldChar w:fldCharType="separate"/>
        </w:r>
        <w:r w:rsidR="00D66C1A">
          <w:rPr>
            <w:noProof/>
            <w:webHidden/>
          </w:rPr>
          <w:t>24</w:t>
        </w:r>
        <w:r>
          <w:rPr>
            <w:noProof/>
            <w:webHidden/>
          </w:rPr>
          <w:fldChar w:fldCharType="end"/>
        </w:r>
      </w:hyperlink>
    </w:p>
    <w:p w14:paraId="36936828" w14:textId="2C73562D" w:rsidR="000F01D1" w:rsidRPr="000F01D1" w:rsidRDefault="001E4C07" w:rsidP="00B864E2">
      <w:r>
        <w:lastRenderedPageBreak/>
        <w:fldChar w:fldCharType="end"/>
      </w:r>
    </w:p>
    <w:p w14:paraId="0606F658" w14:textId="73368D99" w:rsidR="00E50C18" w:rsidRDefault="0008459F" w:rsidP="0044553F">
      <w:pPr>
        <w:pStyle w:val="Heading1"/>
        <w:numPr>
          <w:ilvl w:val="0"/>
          <w:numId w:val="0"/>
        </w:numPr>
      </w:pPr>
      <w:bookmarkStart w:id="0" w:name="_Toc114910150"/>
      <w:r>
        <w:t>LỜI MỞ ĐẦU</w:t>
      </w:r>
      <w:bookmarkEnd w:id="0"/>
    </w:p>
    <w:p w14:paraId="667C0C00" w14:textId="180726AB" w:rsidR="00E01A62" w:rsidRDefault="00E01A62" w:rsidP="00E01A62">
      <w:pPr>
        <w:spacing w:after="200" w:line="276" w:lineRule="auto"/>
        <w:ind w:firstLine="720"/>
      </w:pPr>
      <w:r>
        <w:t xml:space="preserve">Trong thời đại phát triển của kỷ nguyên công nghệ 4.0, các thành phố ngày càng trở nên năng động, guồng quay của cuộc sống gắn liền </w:t>
      </w:r>
      <w:proofErr w:type="gramStart"/>
      <w:r>
        <w:t>với  sự</w:t>
      </w:r>
      <w:proofErr w:type="gramEnd"/>
      <w:r>
        <w:t xml:space="preserve"> phát triển của các hệ thống công nghệ thông tin (CNTT).  CNTT cũng vì thế mà được áp dụng rộng rãi trong các tổ chức, doanh nghiệp để phục vụ sự “năng động” đó và trở thành một phần </w:t>
      </w:r>
      <w:proofErr w:type="gramStart"/>
      <w:r>
        <w:t>không  thể</w:t>
      </w:r>
      <w:proofErr w:type="gramEnd"/>
      <w:r>
        <w:t xml:space="preserve"> thiếu của các tổ chức, doanh nghiệp nhằm phục vụ nhu cầu truy  cập thông tin tức thì, mọi nơi, mọi lúc, kể cả trong các nghiệp vụ quan  trọng như tài chính, ngân hàng, hay thậm chí là chỉ huy điều khiển các hệ thống trọng yếu. </w:t>
      </w:r>
    </w:p>
    <w:p w14:paraId="65631A07" w14:textId="535BC71C" w:rsidR="0080313A" w:rsidRDefault="0080313A" w:rsidP="00E01A62">
      <w:pPr>
        <w:spacing w:after="200" w:line="276" w:lineRule="auto"/>
        <w:ind w:firstLine="720"/>
      </w:pPr>
      <w:r w:rsidRPr="0080313A">
        <w:t xml:space="preserve">Chính vì lẽ đó, việc bảo vệ những hệ thống CNTT đang càng ngày </w:t>
      </w:r>
      <w:proofErr w:type="gramStart"/>
      <w:r w:rsidRPr="0080313A">
        <w:t>càng  trở</w:t>
      </w:r>
      <w:proofErr w:type="gramEnd"/>
      <w:r w:rsidRPr="0080313A">
        <w:t xml:space="preserve"> nên quan trọng, đóng vai trò tiên quyết trong việc đảm bảo an toàn thông tin cho các tổ chức, doanh nghiệp. Các tổ chức cần phải đi trước tin tặc một bước, cụ thể là tìm ra điểm yếu trong hệ thống CNTT của đơn vị và khắc phục những điểm yếu đó trước khi thực sự bị tấn công bởi tin tặc.</w:t>
      </w:r>
    </w:p>
    <w:p w14:paraId="0A88A0C3" w14:textId="697D0088" w:rsidR="0080313A" w:rsidRDefault="0080313A" w:rsidP="00E01A62">
      <w:pPr>
        <w:spacing w:after="200" w:line="276" w:lineRule="auto"/>
        <w:ind w:firstLine="720"/>
      </w:pPr>
      <w:r w:rsidRPr="0080313A">
        <w:t>Trong những năm qua, các công ty có sự hiện diện của kỹ thuật số đã áp dụng cách tiếp cận chủ động liên quan đến bảo mật thông tin, với những mô hình phòng thủ theo chiều sâu. Nhiều người đã chọn sự nghiệp trong lĩnh vực an ninh mạng và tìm cách nâng cao uy tín của họ thông qua các chứng chỉ trong ngành cực hot của thời đại 4.0.</w:t>
      </w:r>
      <w:r>
        <w:t xml:space="preserve"> Và một trong các chứng chỉ đang rất được quan tâm hiện nay là OSCP.</w:t>
      </w:r>
    </w:p>
    <w:p w14:paraId="7B8A4F79" w14:textId="47C7AFEE" w:rsidR="0080313A" w:rsidRDefault="0080313A" w:rsidP="00E01A62">
      <w:pPr>
        <w:spacing w:after="200" w:line="276" w:lineRule="auto"/>
        <w:ind w:firstLine="720"/>
      </w:pPr>
      <w:r>
        <w:t xml:space="preserve">Trong bài báo cáo này sẽ trình bày chi tiết về chứng chỉ OSCP, các yêu cầu và cơ hội nghề nghiệp trong lĩnh vực kiểm thử xâm nhập khi đạt được chứng chỉ này. </w:t>
      </w:r>
      <w:r w:rsidR="004874F5">
        <w:t>Nội dung bài b</w:t>
      </w:r>
      <w:r>
        <w:t>ài báo cáo gồm ba phần như sau:</w:t>
      </w:r>
    </w:p>
    <w:p w14:paraId="3DE30AE8" w14:textId="536F6701" w:rsidR="00200A9F" w:rsidRPr="00200A9F" w:rsidRDefault="00200A9F" w:rsidP="00E01A62">
      <w:pPr>
        <w:spacing w:after="200" w:line="276" w:lineRule="auto"/>
        <w:ind w:firstLine="720"/>
        <w:rPr>
          <w:b/>
          <w:bCs/>
        </w:rPr>
      </w:pPr>
      <w:r w:rsidRPr="00200A9F">
        <w:rPr>
          <w:b/>
          <w:bCs/>
        </w:rPr>
        <w:t>Chương 1: Kiểm thử xâm nhập và OSCP</w:t>
      </w:r>
    </w:p>
    <w:p w14:paraId="73CF728B" w14:textId="2261FC24" w:rsidR="00200A9F" w:rsidRPr="00200A9F" w:rsidRDefault="00200A9F" w:rsidP="00E01A62">
      <w:pPr>
        <w:spacing w:after="200" w:line="276" w:lineRule="auto"/>
        <w:ind w:firstLine="720"/>
        <w:rPr>
          <w:b/>
          <w:bCs/>
        </w:rPr>
      </w:pPr>
      <w:r w:rsidRPr="00200A9F">
        <w:rPr>
          <w:b/>
          <w:bCs/>
        </w:rPr>
        <w:t>Chương 2: Kỳ thi OSCP</w:t>
      </w:r>
    </w:p>
    <w:p w14:paraId="2412BB09" w14:textId="3D9F6043" w:rsidR="00200A9F" w:rsidRPr="00200A9F" w:rsidRDefault="00200A9F" w:rsidP="00E01A62">
      <w:pPr>
        <w:spacing w:after="200" w:line="276" w:lineRule="auto"/>
        <w:ind w:firstLine="720"/>
        <w:rPr>
          <w:b/>
          <w:bCs/>
        </w:rPr>
      </w:pPr>
      <w:r w:rsidRPr="00200A9F">
        <w:rPr>
          <w:b/>
          <w:bCs/>
        </w:rPr>
        <w:t>Chương 3: Thực nghiệm</w:t>
      </w:r>
    </w:p>
    <w:p w14:paraId="2DD20016" w14:textId="77777777" w:rsidR="0080313A" w:rsidRDefault="0080313A" w:rsidP="00E01A62">
      <w:pPr>
        <w:spacing w:after="200" w:line="276" w:lineRule="auto"/>
        <w:ind w:firstLine="720"/>
      </w:pPr>
    </w:p>
    <w:p w14:paraId="25DDF853" w14:textId="3809F8B3" w:rsidR="00E50C18" w:rsidRDefault="00E50C18" w:rsidP="00E01A62">
      <w:pPr>
        <w:spacing w:after="200" w:line="276" w:lineRule="auto"/>
        <w:ind w:firstLine="720"/>
        <w:rPr>
          <w:rFonts w:eastAsiaTheme="majorEastAsia" w:cstheme="majorBidi"/>
          <w:b/>
          <w:bCs/>
          <w:sz w:val="32"/>
          <w:szCs w:val="28"/>
        </w:rPr>
      </w:pPr>
      <w:r>
        <w:br w:type="page"/>
      </w:r>
    </w:p>
    <w:p w14:paraId="1E031695" w14:textId="77777777" w:rsidR="003A72DD" w:rsidRDefault="003A72DD" w:rsidP="00E77BF0">
      <w:pPr>
        <w:pStyle w:val="Heading1"/>
        <w:sectPr w:rsidR="003A72DD" w:rsidSect="00913A79">
          <w:footerReference w:type="even" r:id="rId11"/>
          <w:footerReference w:type="default" r:id="rId12"/>
          <w:pgSz w:w="11906" w:h="16838" w:code="9"/>
          <w:pgMar w:top="1134" w:right="1138" w:bottom="1411" w:left="1699" w:header="850" w:footer="432" w:gutter="0"/>
          <w:cols w:space="454"/>
          <w:docGrid w:type="lines" w:linePitch="360"/>
        </w:sectPr>
      </w:pPr>
    </w:p>
    <w:p w14:paraId="113DFF15" w14:textId="6703E651" w:rsidR="00251D11" w:rsidRDefault="00DB1F78" w:rsidP="00E77BF0">
      <w:pPr>
        <w:pStyle w:val="Heading1"/>
      </w:pPr>
      <w:bookmarkStart w:id="1" w:name="_Toc114910151"/>
      <w:r>
        <w:lastRenderedPageBreak/>
        <w:t>KIỂM THỬ XÂM NHẬP VÀ</w:t>
      </w:r>
      <w:r w:rsidR="0008459F">
        <w:t xml:space="preserve"> OSCP</w:t>
      </w:r>
      <w:bookmarkEnd w:id="1"/>
    </w:p>
    <w:p w14:paraId="628C4641" w14:textId="0E78831B" w:rsidR="00DB1F78" w:rsidRDefault="00DB1F78" w:rsidP="00DB1F78">
      <w:pPr>
        <w:pStyle w:val="Heading2"/>
      </w:pPr>
      <w:bookmarkStart w:id="2" w:name="_Toc114910152"/>
      <w:r>
        <w:t>Kiểm thử xâm nhập</w:t>
      </w:r>
      <w:bookmarkEnd w:id="2"/>
    </w:p>
    <w:p w14:paraId="404A58AF" w14:textId="12BF6133" w:rsidR="005F07AF" w:rsidRDefault="005F07AF" w:rsidP="005F07AF">
      <w:pPr>
        <w:pStyle w:val="Heading3"/>
      </w:pPr>
      <w:bookmarkStart w:id="3" w:name="_Toc114910153"/>
      <w:r>
        <w:t>Tổng quan về kiểm thử xâm nhập</w:t>
      </w:r>
      <w:bookmarkEnd w:id="3"/>
    </w:p>
    <w:p w14:paraId="4BBBC4C9" w14:textId="350D9575" w:rsidR="00DB1F78" w:rsidRDefault="00DB1F78" w:rsidP="00DB1F78">
      <w:pPr>
        <w:ind w:firstLine="720"/>
      </w:pPr>
      <w:r>
        <w:t>Pentest viết tắt của penetration testing (kiểm thử xâm nhập), là hình thức đánh giá mức độ an toàn của một hệ thống IT bằng các cuộc tấn công mô phỏng thực tế. Hiểu đơn giản, pentest là cố gắng xâm nhập vào hệ thống để phát hiện ra những điểm yếu tiềm tàng của hệ thống mà tin tặc có thể khai thác và gây thiệt hại.</w:t>
      </w:r>
    </w:p>
    <w:p w14:paraId="1432EE45" w14:textId="652B7A6D" w:rsidR="00DB1F78" w:rsidRDefault="00DB1F78" w:rsidP="00DB1F78">
      <w:pPr>
        <w:ind w:firstLine="720"/>
      </w:pPr>
      <w:r>
        <w:t>Mục tiêu của pentest là giúp tổ chức phát hiện càng nhiều lỗ hổng càng tốt, từ đó khắc phục chúng để loại trừ khả năng bị tấn công trong tương lai. Người làm công việc kiểm tra xâm nhập được gọi là pentester.</w:t>
      </w:r>
    </w:p>
    <w:p w14:paraId="50048808" w14:textId="73C399B8" w:rsidR="005F07AF" w:rsidRDefault="005F07AF" w:rsidP="00DB1F78">
      <w:pPr>
        <w:ind w:firstLine="720"/>
      </w:pPr>
      <w:r w:rsidRPr="005F07AF">
        <w:t>Pentest có thể được thực hiện trên hệ thống máy tính, web app, mobile app, hạ tầng mạng, IoT, ứng dụng và hạ tầng cloud, phần mềm dịch vụ SaaS, API, source code, hoặc một đối tượng IT có kết nối với internet và có khả năng bị tấn công… nhưng phổ biến nhất là pentest web app và mobile app. Những thành phần trên được gọi là đối tượng kiểm thử (pentest target)</w:t>
      </w:r>
    </w:p>
    <w:p w14:paraId="45E9D63A" w14:textId="77777777" w:rsidR="005F07AF" w:rsidRPr="005F07AF" w:rsidRDefault="005F07AF" w:rsidP="005F07AF">
      <w:pPr>
        <w:ind w:firstLine="720"/>
      </w:pPr>
      <w:r w:rsidRPr="005F07AF">
        <w:t>Khi thực hiện xâm nhập, pentester cần có được sự cho phép của chủ hệ thống hoặc phần mềm đó. Nếu không, hành động xâm nhập sẽ được coi là hack trái phép. Thực tế, ranh giới giữa pentest và hack chỉ là sự cho phép của chủ đối tượng. Vì thế, khái niệm pentest có ý nghĩa tương tự như ethical hacking (hack có đạo đức), pentester còn được gọi là hacker mũ trắng (white hat hacker).</w:t>
      </w:r>
    </w:p>
    <w:p w14:paraId="31ED1697" w14:textId="02CA7E50" w:rsidR="005F07AF" w:rsidRDefault="005F07AF" w:rsidP="005F07AF">
      <w:pPr>
        <w:pStyle w:val="Heading3"/>
      </w:pPr>
      <w:bookmarkStart w:id="4" w:name="_Toc114910154"/>
      <w:r>
        <w:t>Một số khái niệm bảo mật cơ bản</w:t>
      </w:r>
      <w:bookmarkEnd w:id="4"/>
    </w:p>
    <w:p w14:paraId="1504B175" w14:textId="47E18331" w:rsidR="005F07AF" w:rsidRDefault="005F07AF" w:rsidP="005F07AF">
      <w:pPr>
        <w:ind w:firstLine="720"/>
      </w:pPr>
      <w:r>
        <w:t xml:space="preserve">Lỗ hổng (Vulnerabilities): Vulnerabilities là lỗ hổng bảo mật trong một phần của phần mềm, phần cứng hoặc hệ điều hành, cung cấp một góc tiềm năng để tấn </w:t>
      </w:r>
      <w:proofErr w:type="gramStart"/>
      <w:r>
        <w:t>công  hệ</w:t>
      </w:r>
      <w:proofErr w:type="gramEnd"/>
      <w:r>
        <w:t xml:space="preserve"> thống. Một lỗ hổng có thể đơn giản như mật khẩu yếu hoặc phức tạp như lỗi tràn bộ đệm hoặc các lỗ hổng SQL injection.</w:t>
      </w:r>
    </w:p>
    <w:p w14:paraId="701892DE" w14:textId="77777777" w:rsidR="005F07AF" w:rsidRDefault="005F07AF" w:rsidP="005F07AF">
      <w:pPr>
        <w:ind w:firstLine="720"/>
      </w:pPr>
      <w:r>
        <w:t>Khai thác (Exploits): Để tận dụng lợi thế của một lỗ hổng, thường cần một sự khai thác, một chương trình máy tính nhỏ và chuyên môn cao mà lý do duy nhất là để tận dụng lợi thế của một lỗ hổng cụ thể và để cung cấp truy cập vào một hệ thống máy tính. Khai thác thường cung cấp một tải trọng (payloads) đến mục tiêu hệ thống và cung cấp cho kẻ tấn công truy cập vào hệ thống.</w:t>
      </w:r>
    </w:p>
    <w:p w14:paraId="79C745C8" w14:textId="77777777" w:rsidR="005F07AF" w:rsidRDefault="005F07AF" w:rsidP="005F07AF"/>
    <w:p w14:paraId="749CC1A3" w14:textId="6802572F" w:rsidR="005F07AF" w:rsidRDefault="005F07AF" w:rsidP="005F07AF">
      <w:pPr>
        <w:ind w:firstLine="720"/>
      </w:pPr>
      <w:r>
        <w:t xml:space="preserve">Tải trọng (Payloads): Payloads là các thành phần của phần mềm cho </w:t>
      </w:r>
      <w:proofErr w:type="gramStart"/>
      <w:r>
        <w:t>phép  kiểm</w:t>
      </w:r>
      <w:proofErr w:type="gramEnd"/>
      <w:r>
        <w:t xml:space="preserve"> soát một hệ thống máy tính sau khi nó đang được khai thác lỗ hổng,</w:t>
      </w:r>
      <w:r w:rsidR="00873196">
        <w:t xml:space="preserve"> </w:t>
      </w:r>
      <w:r>
        <w:t xml:space="preserve">thường gắn liền với </w:t>
      </w:r>
      <w:r w:rsidR="00873196">
        <w:t xml:space="preserve">quá trình </w:t>
      </w:r>
      <w:r>
        <w:t>khai thác (exploits).</w:t>
      </w:r>
    </w:p>
    <w:p w14:paraId="3CD79A23" w14:textId="37CBB762" w:rsidR="00873196" w:rsidRDefault="00873196" w:rsidP="00873196">
      <w:pPr>
        <w:pStyle w:val="Heading3"/>
      </w:pPr>
      <w:bookmarkStart w:id="5" w:name="_Toc114910155"/>
      <w:r>
        <w:t>Các hình thức pentest</w:t>
      </w:r>
      <w:bookmarkEnd w:id="5"/>
    </w:p>
    <w:p w14:paraId="2821E7F0" w14:textId="532852C8" w:rsidR="00873196" w:rsidRDefault="00873196" w:rsidP="00873196">
      <w:pPr>
        <w:ind w:firstLine="720"/>
      </w:pPr>
      <w:r w:rsidRPr="00904973">
        <w:rPr>
          <w:b/>
          <w:bCs/>
        </w:rPr>
        <w:t>Black Box Testing</w:t>
      </w:r>
      <w:r>
        <w:t xml:space="preserve">: còn gọi là phương pháp test hộp đen. Đây là hình thức kiểm thử được thực hiện từ bên ngoài vào. Các Pentester sẽ thực hiện các cuộc tấn công không báo trước đối với hệ thống. Do đó, sẽ không có bất kỳ dấu hiệu hay gợi ý nào được đưa ra. Với phương pháp này, các </w:t>
      </w:r>
      <w:r w:rsidR="00904973">
        <w:t>pen</w:t>
      </w:r>
      <w:r>
        <w:t>tester sẽ đóng giả thành các hacker, tìm cách xâm nhập vào hệ thống từ bên ngoài và sẽ hoàn toàn không biết gì về hệ thống của bạn.</w:t>
      </w:r>
    </w:p>
    <w:p w14:paraId="4CFCAF4D" w14:textId="2F808AB3" w:rsidR="00904973" w:rsidRDefault="00904973" w:rsidP="00904973">
      <w:pPr>
        <w:ind w:firstLine="720"/>
      </w:pPr>
      <w:r w:rsidRPr="00904973">
        <w:rPr>
          <w:b/>
          <w:bCs/>
        </w:rPr>
        <w:t>White Box Penetration Testing</w:t>
      </w:r>
      <w:r>
        <w:t xml:space="preserve">: White Box hay còn được biết tới với tên gọi là phương pháp hộp trắng. Đây là phương pháp kiểm thử bằng cách thu thập các thông tin thực tế và đánh giá của khách hàng. </w:t>
      </w:r>
      <w:r w:rsidR="000042AC">
        <w:t>Pent</w:t>
      </w:r>
      <w:r>
        <w:t xml:space="preserve">ester sẽ thu thập đánh giá về mạng nội bộ và ngoại bộ. Sau đó đưa ra các ý kiến đóng góp về lỗ hổng an ninh. Khác với phương pháp Black Box, khi thực hiện phương pháp white box, các </w:t>
      </w:r>
      <w:r w:rsidR="000042AC">
        <w:t>pen</w:t>
      </w:r>
      <w:r>
        <w:t>tester sẽ biết trước các thông tin của hệ thống. Chẳng hạn như: địa chỉ IP, sơ đồ hạ tầng, mã nguồn…</w:t>
      </w:r>
    </w:p>
    <w:p w14:paraId="4CF51CAF" w14:textId="3750A655" w:rsidR="00904973" w:rsidRPr="00DB1F78" w:rsidRDefault="00904973" w:rsidP="00904973">
      <w:pPr>
        <w:ind w:firstLine="720"/>
      </w:pPr>
      <w:r w:rsidRPr="00904973">
        <w:rPr>
          <w:b/>
          <w:bCs/>
        </w:rPr>
        <w:t>Gray Box Penetration Testing</w:t>
      </w:r>
      <w:r>
        <w:t xml:space="preserve">: còn gọi là test hộp xám. Với phương pháp này, các </w:t>
      </w:r>
      <w:r w:rsidR="000042AC">
        <w:t>pen</w:t>
      </w:r>
      <w:r>
        <w:t>tester sẽ đóng giả thành các hacker. Sau đó, dùng một tài khoản có sẵn để tấn công vào hệ thống. Thông qua phương pháp kiểm thử hộp xám, Pentester có thể nắm được các thông tin về đối tượng kiểm tra như URL hay IP Address… Tuy nhiên, pentester sẽ không có quyền truy cập vào toàn bộ đối tượng.</w:t>
      </w:r>
    </w:p>
    <w:p w14:paraId="113DFF16" w14:textId="1BA78D84" w:rsidR="00D84378" w:rsidRDefault="005B0438" w:rsidP="00E7754F">
      <w:pPr>
        <w:pStyle w:val="Heading2"/>
      </w:pPr>
      <w:bookmarkStart w:id="6" w:name="_Toc114910156"/>
      <w:r>
        <w:t>Giới thiệu chứng chỉ OSCP</w:t>
      </w:r>
      <w:bookmarkEnd w:id="6"/>
    </w:p>
    <w:p w14:paraId="113DFF17" w14:textId="66419150" w:rsidR="006D40C5" w:rsidRDefault="005B0438" w:rsidP="005B0438">
      <w:pPr>
        <w:ind w:firstLine="720"/>
      </w:pPr>
      <w:r w:rsidRPr="005B0438">
        <w:t xml:space="preserve">OSCP (Offensive Security Certified Professional) là </w:t>
      </w:r>
      <w:r w:rsidR="007D6160">
        <w:t xml:space="preserve">một </w:t>
      </w:r>
      <w:r w:rsidRPr="005B0438">
        <w:t>chứng chỉ thuộc hệ thống chứng chỉ của Offensive Security - một công ty của Mỹ</w:t>
      </w:r>
      <w:r w:rsidR="00D03BE7">
        <w:t xml:space="preserve"> hoạt động trong lĩnh vực an toàn thông tin</w:t>
      </w:r>
      <w:r w:rsidRPr="005B0438">
        <w:t xml:space="preserve">. Chứng chỉ </w:t>
      </w:r>
      <w:r w:rsidR="00D03BE7">
        <w:t xml:space="preserve">hướng đến các Pentester, </w:t>
      </w:r>
      <w:r w:rsidRPr="005B0438">
        <w:t>cung cấp</w:t>
      </w:r>
      <w:r w:rsidR="00D03BE7">
        <w:t xml:space="preserve"> các</w:t>
      </w:r>
      <w:r w:rsidRPr="005B0438">
        <w:t xml:space="preserve"> kỹ năng cần thiết để kiểm thử xâm nhập trên nền tảng Windows và Linux dựa vào </w:t>
      </w:r>
      <w:r w:rsidR="007D6160">
        <w:t xml:space="preserve">hệ điều hành </w:t>
      </w:r>
      <w:r w:rsidRPr="005B0438">
        <w:t>Kali Linux (nền tảng kiểm thử xâm nhập được chính Offensive Security phát triển và duy trì, cung cấp rất nhiều công cụ phục vụ cho tấn công kiểm thử).</w:t>
      </w:r>
    </w:p>
    <w:p w14:paraId="5A8CA98B" w14:textId="43E1E018" w:rsidR="007D6160" w:rsidRDefault="00DB6E50" w:rsidP="005B0438">
      <w:pPr>
        <w:ind w:firstLine="720"/>
      </w:pPr>
      <w:r w:rsidRPr="00DB6E50">
        <w:lastRenderedPageBreak/>
        <w:t xml:space="preserve">OSCP nói riêng và các chứng chỉ của Offensive Security nói chung đều thiên hoàn toàn về hướng thực hành, cả ở việc học và thi. </w:t>
      </w:r>
      <w:r>
        <w:t>Các tài liệu lý thuyết cùng với các video bài giảng cũng với mục đích chính là làm cơ sở để người học có thể</w:t>
      </w:r>
      <w:r w:rsidRPr="00DB6E50">
        <w:t xml:space="preserve"> thực hành</w:t>
      </w:r>
      <w:r>
        <w:t>.</w:t>
      </w:r>
    </w:p>
    <w:p w14:paraId="6F7E0DD0" w14:textId="77777777" w:rsidR="00E23E3E" w:rsidRDefault="00E23E3E" w:rsidP="00E23E3E">
      <w:pPr>
        <w:ind w:firstLine="720"/>
      </w:pPr>
      <w:r>
        <w:t>Không giống như một số chứng chỉ chuyên môn, không có điều kiện tiên quyết về học thức hoặc kinh nghiệm làm việc để tham gia kỳ thi OSCP. OffSec gợi ý rằng các ứng viên nên có hiểu biết vững chắc về mạng TCP/IP, kinh nghiệm quản trị Windows và Linux hợp lý và quen thuộc với Bash hoặc Python script cơ bản. Các ứng viên tham gia kỳ thi như là phần kết thúc của khóa đào tạo OffSec PEN-200.</w:t>
      </w:r>
    </w:p>
    <w:p w14:paraId="4B5EC166" w14:textId="755EC614" w:rsidR="00E23E3E" w:rsidRDefault="00E23E3E" w:rsidP="00E23E3E">
      <w:pPr>
        <w:ind w:firstLine="720"/>
      </w:pPr>
      <w:r>
        <w:t>Sinh viên hoặc chuyên gia mong muốn có chứng nhận OSCP phải là người có khả năng giải quyết vấn đề và tư duy logic tốt. OffSec đã thiết kế khóa học chuẩn bị và kỳ thi để kiểm tra khả năng áp dụng tư duy phản biện vào giải quyết vấn đề của ứng viên.</w:t>
      </w:r>
    </w:p>
    <w:p w14:paraId="113DFF1B" w14:textId="601F0CC8" w:rsidR="00417AD0" w:rsidRDefault="000F01D1" w:rsidP="00606F0B">
      <w:pPr>
        <w:pStyle w:val="Heading2"/>
      </w:pPr>
      <w:bookmarkStart w:id="7" w:name="_Toc114910157"/>
      <w:r>
        <w:t>Cơ hội nghề nghiệp</w:t>
      </w:r>
      <w:r w:rsidR="00583F27">
        <w:t xml:space="preserve"> khi có chứng chỉ OSCP</w:t>
      </w:r>
      <w:bookmarkEnd w:id="7"/>
    </w:p>
    <w:p w14:paraId="7198A8E3" w14:textId="77777777" w:rsidR="00CF167C" w:rsidRDefault="00CF167C" w:rsidP="00DC73EA">
      <w:pPr>
        <w:ind w:firstLine="720"/>
      </w:pPr>
      <w:r w:rsidRPr="00CF167C">
        <w:t xml:space="preserve">OSCP </w:t>
      </w:r>
      <w:r>
        <w:t xml:space="preserve">chỉ </w:t>
      </w:r>
      <w:r w:rsidRPr="00CF167C">
        <w:t>là một chứng nhận cấp</w:t>
      </w:r>
      <w:r>
        <w:t xml:space="preserve"> độ đầu vào</w:t>
      </w:r>
      <w:r w:rsidRPr="00CF167C">
        <w:t xml:space="preserve">. Tuy nhiên, nó giúp thiết lập nền tảng cho sự thành công trong </w:t>
      </w:r>
      <w:r>
        <w:t xml:space="preserve">lĩnh vực </w:t>
      </w:r>
      <w:r w:rsidRPr="00CF167C">
        <w:t>an ninh mạng</w:t>
      </w:r>
      <w:r>
        <w:t xml:space="preserve">. Hiện nay, </w:t>
      </w:r>
      <w:r w:rsidR="00DC73EA">
        <w:t xml:space="preserve">OSCP </w:t>
      </w:r>
      <w:r w:rsidR="00F17870">
        <w:t>đang</w:t>
      </w:r>
      <w:r w:rsidR="00DC73EA">
        <w:t xml:space="preserve"> được đánh giá rất cao trong những chứng chỉ bảo mật. Không chỉ tại Việt Nam mà trên khắp thế giới, các công ty đều đang chú trọng</w:t>
      </w:r>
      <w:r w:rsidR="00F17870">
        <w:t xml:space="preserve"> việc</w:t>
      </w:r>
      <w:r w:rsidR="00DC73EA">
        <w:t xml:space="preserve"> tuyển dụng nhân sự có các chứng chỉ quốc tế nhằm nâng cao sự chuyên nghiệp và trình độ của công ty. </w:t>
      </w:r>
    </w:p>
    <w:p w14:paraId="7371088D" w14:textId="77777777" w:rsidR="00CF167C" w:rsidRDefault="00791B91" w:rsidP="008B45BE">
      <w:pPr>
        <w:ind w:firstLine="720"/>
      </w:pPr>
      <w:r w:rsidRPr="00003237">
        <w:t>Bài kiểm tra OSCP cho phép</w:t>
      </w:r>
      <w:r>
        <w:t xml:space="preserve"> chúng ta</w:t>
      </w:r>
      <w:r w:rsidRPr="00003237">
        <w:t xml:space="preserve"> kiểm tra kỹ năng của mình trong môi trường gần như thực tế, chuẩn bị cho </w:t>
      </w:r>
      <w:r>
        <w:t>ta</w:t>
      </w:r>
      <w:r w:rsidRPr="00003237">
        <w:t xml:space="preserve"> các vấn đề </w:t>
      </w:r>
      <w:r>
        <w:t xml:space="preserve">có thể sẽ gặp phải </w:t>
      </w:r>
      <w:r w:rsidRPr="00003237">
        <w:t xml:space="preserve">trong thế giới thực. </w:t>
      </w:r>
      <w:r>
        <w:t>Việc đạt được chứng chỉ OSCP</w:t>
      </w:r>
      <w:r w:rsidRPr="00003237">
        <w:t xml:space="preserve"> có thể </w:t>
      </w:r>
      <w:r>
        <w:t xml:space="preserve">giúp </w:t>
      </w:r>
      <w:r w:rsidRPr="00003237">
        <w:t xml:space="preserve">chứng minh năng lực của </w:t>
      </w:r>
      <w:r>
        <w:t>người đó</w:t>
      </w:r>
      <w:r w:rsidRPr="00003237">
        <w:t xml:space="preserve">, xây dựng danh tiếng mạnh mẽ trong cộng đồng </w:t>
      </w:r>
      <w:r>
        <w:t>những người kiểm thử xâm nhập.</w:t>
      </w:r>
    </w:p>
    <w:p w14:paraId="0232427A" w14:textId="717066DF" w:rsidR="00DC73EA" w:rsidRDefault="00CF167C" w:rsidP="008B45BE">
      <w:pPr>
        <w:ind w:firstLine="720"/>
      </w:pPr>
      <w:r>
        <w:t xml:space="preserve">Các nhà tuyển dụng sẽ đánh giá phần nào đó được kỹ năng, kiến thức, kinh nghiệm của các ứng viên đã đạt được chứng chỉ OSCP. </w:t>
      </w:r>
      <w:r w:rsidR="00DC73EA">
        <w:t>Vì vậy, các ứng viên đạt được chứng chỉ này sẽ có nhiều cơ hội việc làm hơn tại các công ty, doanh nghiệp.</w:t>
      </w:r>
    </w:p>
    <w:p w14:paraId="0C8E1E34" w14:textId="10B000CD" w:rsidR="00003237" w:rsidRDefault="00B5556E" w:rsidP="00DC73EA">
      <w:pPr>
        <w:ind w:firstLine="720"/>
      </w:pPr>
      <w:r w:rsidRPr="00B5556E">
        <w:t>Dưới đây là một số</w:t>
      </w:r>
      <w:r>
        <w:t xml:space="preserve"> vị trí</w:t>
      </w:r>
      <w:r w:rsidRPr="00B5556E">
        <w:t xml:space="preserve"> công việc mà </w:t>
      </w:r>
      <w:r>
        <w:t xml:space="preserve">người có chứng chỉ </w:t>
      </w:r>
      <w:r w:rsidRPr="00B5556E">
        <w:t xml:space="preserve">OSCP được </w:t>
      </w:r>
      <w:r>
        <w:t>săn đón nhiều nhất:</w:t>
      </w:r>
    </w:p>
    <w:p w14:paraId="4B1B5FF6" w14:textId="0E793564" w:rsidR="00B5556E" w:rsidRDefault="00B5556E" w:rsidP="00FB0994">
      <w:pPr>
        <w:pStyle w:val="ListParagraph"/>
        <w:numPr>
          <w:ilvl w:val="0"/>
          <w:numId w:val="9"/>
        </w:numPr>
      </w:pPr>
      <w:r w:rsidRPr="00F56EB5">
        <w:rPr>
          <w:b/>
          <w:bCs/>
        </w:rPr>
        <w:t>Penetration Tester</w:t>
      </w:r>
      <w:r w:rsidR="00FB0994">
        <w:t xml:space="preserve"> (Kiểm thử xâm nhập)</w:t>
      </w:r>
      <w:r>
        <w:t>: Đây là vị trí mà hầu hết những người có chứng chỉ OSCP đều hướng tới. Các công ty công nghệ lớn</w:t>
      </w:r>
      <w:r w:rsidR="00FB0994">
        <w:t xml:space="preserve"> ở Mỹ</w:t>
      </w:r>
      <w:r>
        <w:t xml:space="preserve"> có thể thuê người kiểm tra xâm nhập với mức lương</w:t>
      </w:r>
      <w:r w:rsidR="00FB0994">
        <w:t xml:space="preserve"> trung bình</w:t>
      </w:r>
      <w:r>
        <w:t xml:space="preserve"> lên đến </w:t>
      </w:r>
      <w:r w:rsidR="00FB0994">
        <w:t>9</w:t>
      </w:r>
      <w:r w:rsidR="00DB49AC">
        <w:t>5</w:t>
      </w:r>
      <w:r w:rsidR="00D80A67">
        <w:t>.</w:t>
      </w:r>
      <w:r w:rsidR="00FB0994">
        <w:t>000 đô</w:t>
      </w:r>
      <w:r w:rsidR="00D80A67">
        <w:t xml:space="preserve"> </w:t>
      </w:r>
      <w:r w:rsidR="00FB0994">
        <w:t>la một năm.</w:t>
      </w:r>
    </w:p>
    <w:p w14:paraId="7D98E967" w14:textId="6B0FF440" w:rsidR="00FB0994" w:rsidRDefault="00FB0994" w:rsidP="00B5556E">
      <w:pPr>
        <w:pStyle w:val="ListParagraph"/>
        <w:numPr>
          <w:ilvl w:val="0"/>
          <w:numId w:val="9"/>
        </w:numPr>
      </w:pPr>
      <w:r w:rsidRPr="00F56EB5">
        <w:rPr>
          <w:b/>
          <w:bCs/>
        </w:rPr>
        <w:lastRenderedPageBreak/>
        <w:t>Security Consultants</w:t>
      </w:r>
      <w:r>
        <w:t xml:space="preserve"> (Tư vấn bảo mật): </w:t>
      </w:r>
      <w:r w:rsidR="00D80A67" w:rsidRPr="00D80A67">
        <w:t xml:space="preserve">Khi các tổ chức chuyển trọng tâm của họ từ các biện pháp bảo mật thông thường sang các phương pháp tiếp cận chủ động như hack </w:t>
      </w:r>
      <w:r w:rsidR="00D80A67">
        <w:t xml:space="preserve">có </w:t>
      </w:r>
      <w:r w:rsidR="00D80A67" w:rsidRPr="00D80A67">
        <w:t>đạo đức và kiểm tra thâm nhập, nhu cầu về các dịch vụ tư vấn chuyên nghiệp ngày càng tăng. Các nhà tư vấn bảo mật ở Mỹ kiếm được trung bình 99.000 đô la mỗi năm</w:t>
      </w:r>
      <w:r w:rsidR="00D80A67">
        <w:t>.</w:t>
      </w:r>
    </w:p>
    <w:p w14:paraId="5E1A2C51" w14:textId="0773AF4E" w:rsidR="00FC7D65" w:rsidRDefault="00FC7D65" w:rsidP="00B5556E">
      <w:pPr>
        <w:pStyle w:val="ListParagraph"/>
        <w:numPr>
          <w:ilvl w:val="0"/>
          <w:numId w:val="9"/>
        </w:numPr>
      </w:pPr>
      <w:r w:rsidRPr="00F56EB5">
        <w:rPr>
          <w:b/>
          <w:bCs/>
        </w:rPr>
        <w:t>Security Auditors</w:t>
      </w:r>
      <w:r>
        <w:t xml:space="preserve"> </w:t>
      </w:r>
      <w:proofErr w:type="gramStart"/>
      <w:r>
        <w:t>( Kiểm</w:t>
      </w:r>
      <w:proofErr w:type="gramEnd"/>
      <w:r>
        <w:t xml:space="preserve"> toán an toàn thông tin): Là các chuyên gia </w:t>
      </w:r>
      <w:r w:rsidR="003E5CE9">
        <w:t>thực hiện đánh giá an ninh mạng của các hệ thống bằng cách xây dựng các chính sách và kiểm tra xem nó có được áp dụng đúng và đủ trong hệ thống thông tin của tổ chức, doanh nghiệp hay không. Có vẻ nó chung chung hơn so với Pentest nhưng điều đó không có nghĩa nó không phải là một công việc đầy thử thách và được trả lương cao. Trung bình</w:t>
      </w:r>
      <w:r w:rsidR="00B53309">
        <w:t xml:space="preserve"> lương một năm của</w:t>
      </w:r>
      <w:r w:rsidR="003E5CE9">
        <w:t xml:space="preserve"> một kiểm toán viên ở Mỹ khoảng 90.000 đô la</w:t>
      </w:r>
      <w:r w:rsidR="00B53309">
        <w:t>.</w:t>
      </w:r>
    </w:p>
    <w:p w14:paraId="3D658EC0" w14:textId="1BDDF762" w:rsidR="00F56EB5" w:rsidRDefault="00B53309" w:rsidP="00F56EB5">
      <w:pPr>
        <w:pStyle w:val="ListParagraph"/>
        <w:numPr>
          <w:ilvl w:val="0"/>
          <w:numId w:val="9"/>
        </w:numPr>
      </w:pPr>
      <w:r w:rsidRPr="00F56EB5">
        <w:rPr>
          <w:b/>
          <w:bCs/>
        </w:rPr>
        <w:t>Security Engineers</w:t>
      </w:r>
      <w:r>
        <w:t xml:space="preserve">: </w:t>
      </w:r>
      <w:r w:rsidRPr="00B53309">
        <w:t xml:space="preserve">Kỹ sư bảo mật vượt ra ngoài phạm vi </w:t>
      </w:r>
      <w:r>
        <w:t>kiểm thử</w:t>
      </w:r>
      <w:r w:rsidRPr="00B53309">
        <w:t xml:space="preserve">, đánh giá và tư vấn để thiết kế các giải pháp đáp ứng nhu cầu bảo mật thông tin của tổ chức. Điều này cũng có thể bao gồm việc thử nghiệm các tính năng bảo mật mới, lập kế hoạch và triển khai các bản cập nhật, khắc phục sự cố, sửa chữa và ứng phó với các sự cố bảo mật. </w:t>
      </w:r>
      <w:r>
        <w:t>Mức lương trung bình ở vị trí này lên đến 9</w:t>
      </w:r>
      <w:r w:rsidR="00DB49AC">
        <w:t>8</w:t>
      </w:r>
      <w:r>
        <w:t>.000 đô l</w:t>
      </w:r>
      <w:r w:rsidR="00F56EB5">
        <w:t>a mỗi năm</w:t>
      </w:r>
      <w:r>
        <w:t xml:space="preserve">, tuy nhiên </w:t>
      </w:r>
      <w:r w:rsidR="00F56EB5">
        <w:t>việc có chứng chỉ OSCP chỉ là một trong các điều kiện cần để ứng tuyển vào vị trí này.</w:t>
      </w:r>
    </w:p>
    <w:p w14:paraId="331EB1AB" w14:textId="30F39B00" w:rsidR="00E50C18" w:rsidRPr="000F01D1" w:rsidRDefault="00606F0B" w:rsidP="00DC73EA">
      <w:pPr>
        <w:ind w:firstLine="720"/>
      </w:pPr>
      <w:r>
        <w:t xml:space="preserve"> </w:t>
      </w:r>
      <w:r w:rsidR="00E50C18">
        <w:br w:type="page"/>
      </w:r>
    </w:p>
    <w:p w14:paraId="113DFF1E" w14:textId="4CF9DFFA" w:rsidR="005202D3" w:rsidRDefault="005B0438" w:rsidP="00CE570D">
      <w:pPr>
        <w:pStyle w:val="Heading1"/>
      </w:pPr>
      <w:bookmarkStart w:id="8" w:name="_Toc114910158"/>
      <w:r>
        <w:lastRenderedPageBreak/>
        <w:t>K</w:t>
      </w:r>
      <w:r w:rsidR="000F01D1">
        <w:t>Ỳ</w:t>
      </w:r>
      <w:r>
        <w:t xml:space="preserve"> THI OSCP</w:t>
      </w:r>
      <w:bookmarkEnd w:id="8"/>
    </w:p>
    <w:p w14:paraId="113DFF1F" w14:textId="600BFD31" w:rsidR="000C6469" w:rsidRDefault="00C6786B" w:rsidP="00AC7213">
      <w:pPr>
        <w:pStyle w:val="Heading2"/>
      </w:pPr>
      <w:bookmarkStart w:id="9" w:name="_Toc114910159"/>
      <w:r>
        <w:t xml:space="preserve">Chi phí </w:t>
      </w:r>
      <w:r w:rsidR="00583F27">
        <w:t xml:space="preserve">để </w:t>
      </w:r>
      <w:r>
        <w:t xml:space="preserve">thi </w:t>
      </w:r>
      <w:r w:rsidR="00583F27">
        <w:t>chứng chỉ</w:t>
      </w:r>
      <w:bookmarkEnd w:id="9"/>
    </w:p>
    <w:p w14:paraId="113DFF20" w14:textId="0C7D3E14" w:rsidR="00606F0B" w:rsidRDefault="00F704B2" w:rsidP="00BF46F6">
      <w:pPr>
        <w:ind w:firstLine="720"/>
      </w:pPr>
      <w:r>
        <w:t xml:space="preserve">Để có thể thi lấy chứng chỉ OSCP chúng ta cần đăng ký khoá học PEN-200 của </w:t>
      </w:r>
      <w:r w:rsidRPr="005B0438">
        <w:t>Offensive Security</w:t>
      </w:r>
      <w:r>
        <w:t xml:space="preserve">. Hiện tại khoá học có ba lựa </w:t>
      </w:r>
      <w:r w:rsidR="00355F90">
        <w:t>chọn</w:t>
      </w:r>
      <w:r>
        <w:t xml:space="preserve"> như sau: </w:t>
      </w:r>
    </w:p>
    <w:p w14:paraId="322FEDF9" w14:textId="7D57EC64" w:rsidR="00F704B2" w:rsidRDefault="00F704B2" w:rsidP="00F704B2">
      <w:pPr>
        <w:pStyle w:val="ListParagraph"/>
        <w:numPr>
          <w:ilvl w:val="0"/>
          <w:numId w:val="9"/>
        </w:numPr>
      </w:pPr>
      <w:r w:rsidRPr="00F704B2">
        <w:t>Individual Course</w:t>
      </w:r>
      <w:r>
        <w:t xml:space="preserve"> ($1499): </w:t>
      </w:r>
      <w:r w:rsidR="00355F90">
        <w:t>Đây là lựa chọn cơ bản nhất. Nó bao gồm 90 ngày kết nối tới phòng lab của hệ thống để thực hành cùng với tài liệu hướng dẫn tự học và một lần thi chứng chỉ.</w:t>
      </w:r>
    </w:p>
    <w:p w14:paraId="04073DA0" w14:textId="77F896A6" w:rsidR="00F704B2" w:rsidRDefault="00F704B2" w:rsidP="00F704B2">
      <w:pPr>
        <w:pStyle w:val="ListParagraph"/>
        <w:numPr>
          <w:ilvl w:val="0"/>
          <w:numId w:val="9"/>
        </w:numPr>
      </w:pPr>
      <w:r>
        <w:t>Learn One ($2499)</w:t>
      </w:r>
      <w:r w:rsidR="00355F90">
        <w:t xml:space="preserve">: Lựa chọn này bao gồm một năm truy cập </w:t>
      </w:r>
      <w:r w:rsidR="00BF46F6">
        <w:t xml:space="preserve">phòng lab, một khoá học cùng với nội dung độc quyền của </w:t>
      </w:r>
      <w:r w:rsidR="00BF46F6" w:rsidRPr="005B0438">
        <w:t>Offensive Security</w:t>
      </w:r>
      <w:r w:rsidR="00BF46F6">
        <w:t xml:space="preserve"> và 2 lần thi chứng chỉ.</w:t>
      </w:r>
    </w:p>
    <w:p w14:paraId="2C95E009" w14:textId="792A132C" w:rsidR="00BF46F6" w:rsidRDefault="00F704B2" w:rsidP="00BF46F6">
      <w:pPr>
        <w:pStyle w:val="ListParagraph"/>
        <w:numPr>
          <w:ilvl w:val="0"/>
          <w:numId w:val="9"/>
        </w:numPr>
      </w:pPr>
      <w:r>
        <w:t>Learn Unlimited ($5499)</w:t>
      </w:r>
      <w:r w:rsidR="00BF46F6">
        <w:t>: Với lựa chọn này ta có một năm để truy cập đến phòng lab, các khoá học cùng với số lượng lượt thi không giới hạn.</w:t>
      </w:r>
    </w:p>
    <w:p w14:paraId="5E2E66D5" w14:textId="0EAAAA91" w:rsidR="00BF46F6" w:rsidRDefault="00BF46F6" w:rsidP="00BF46F6">
      <w:pPr>
        <w:ind w:firstLine="720"/>
        <w:rPr>
          <w:rFonts w:cs="Times New Roman"/>
          <w:sz w:val="28"/>
        </w:rPr>
      </w:pPr>
      <w:r>
        <w:rPr>
          <w:rFonts w:cs="Times New Roman"/>
          <w:sz w:val="28"/>
        </w:rPr>
        <w:t>Nếu thi trượt, bạn sẽ phải bỏ ra thêm $249 để có thể thi lại, và nếu muốn gia hạn quyền truy cập vào phòng lab, chi phí sẽ là $359 cho 30 ngày.</w:t>
      </w:r>
    </w:p>
    <w:p w14:paraId="445E3B8A" w14:textId="1E95B72A" w:rsidR="001A0678" w:rsidRDefault="001A0678" w:rsidP="001A0678">
      <w:pPr>
        <w:pStyle w:val="Heading2"/>
      </w:pPr>
      <w:bookmarkStart w:id="10" w:name="_Toc114910160"/>
      <w:r>
        <w:t xml:space="preserve">Nội dung chính trong các khoá học của </w:t>
      </w:r>
      <w:r w:rsidRPr="005B0438">
        <w:t>Offensive Security</w:t>
      </w:r>
      <w:bookmarkEnd w:id="10"/>
    </w:p>
    <w:p w14:paraId="6724B732" w14:textId="11241875" w:rsidR="001A0678" w:rsidRDefault="00FD16D4" w:rsidP="001A0678">
      <w:pPr>
        <w:pStyle w:val="Heading3"/>
      </w:pPr>
      <w:bookmarkStart w:id="11" w:name="_Toc114910161"/>
      <w:r>
        <w:t xml:space="preserve">Kiến thức </w:t>
      </w:r>
      <w:r w:rsidR="002A5151">
        <w:t>về</w:t>
      </w:r>
      <w:r w:rsidR="001A0678">
        <w:t xml:space="preserve"> các lỗ hỏng và </w:t>
      </w:r>
      <w:r>
        <w:t xml:space="preserve">cách </w:t>
      </w:r>
      <w:r w:rsidR="001A0678">
        <w:t>khai thác</w:t>
      </w:r>
      <w:bookmarkEnd w:id="11"/>
    </w:p>
    <w:p w14:paraId="41043542" w14:textId="77777777" w:rsidR="001A0678" w:rsidRPr="00140BDB" w:rsidRDefault="001A0678" w:rsidP="001A0678">
      <w:pPr>
        <w:spacing w:line="360" w:lineRule="auto"/>
        <w:ind w:firstLine="720"/>
        <w:rPr>
          <w:rFonts w:cs="Times New Roman"/>
          <w:sz w:val="28"/>
        </w:rPr>
      </w:pPr>
      <w:r w:rsidRPr="00140BDB">
        <w:rPr>
          <w:rFonts w:cs="Times New Roman"/>
          <w:sz w:val="28"/>
        </w:rPr>
        <w:t xml:space="preserve">Việc bảo vệ thành công các hệ thống, mạng và ứng dụng không chỉ đòi hỏi sự hiểu biết về các công cụ mà kẻ tấn công có thể sử dụng mà còn cả cách chúng sử dụng chúng. Một trong những lợi ích lớn của việc tham gia một khóa học như PWK / PEN-200 là học cách những kẻ tấn công tiếp cận một </w:t>
      </w:r>
      <w:r>
        <w:rPr>
          <w:rFonts w:cs="Times New Roman"/>
          <w:sz w:val="28"/>
        </w:rPr>
        <w:t>mục tiêu</w:t>
      </w:r>
      <w:r w:rsidRPr="00140BDB">
        <w:rPr>
          <w:rFonts w:cs="Times New Roman"/>
          <w:sz w:val="28"/>
        </w:rPr>
        <w:t>, cách họ đánh giá về các lỗ hổng và cách họ khai thác các lỗ hổng đó.</w:t>
      </w:r>
    </w:p>
    <w:p w14:paraId="19815C8F" w14:textId="7DFA3C33" w:rsidR="001A0678" w:rsidRDefault="001A0678" w:rsidP="001A0678">
      <w:pPr>
        <w:ind w:firstLine="720"/>
        <w:rPr>
          <w:rFonts w:cs="Times New Roman"/>
          <w:sz w:val="28"/>
        </w:rPr>
      </w:pPr>
      <w:r w:rsidRPr="00140BDB">
        <w:rPr>
          <w:rFonts w:cs="Times New Roman"/>
          <w:sz w:val="28"/>
        </w:rPr>
        <w:t>Điều này lại giúp các chuyên gia bảo mật thông tin suy nghĩ rộng hơn về cách họ chống lại các kẻ tấn công. Ngay cả khi bạn không muốn trở thành một pentester, một loạt các vai trò an ninh mạng khác có thể được hưởng lợi từ sự hiểu biết sâu sắc hơn về các cuộc tấn công và lỗ hổng bảo mật, bao gồm</w:t>
      </w:r>
      <w:r>
        <w:rPr>
          <w:rFonts w:cs="Times New Roman"/>
          <w:sz w:val="28"/>
        </w:rPr>
        <w:t>:</w:t>
      </w:r>
    </w:p>
    <w:p w14:paraId="5B397428" w14:textId="77777777" w:rsidR="001A0678" w:rsidRPr="008E07B9" w:rsidRDefault="001A0678" w:rsidP="001A0678">
      <w:pPr>
        <w:pStyle w:val="ListParagraph"/>
        <w:numPr>
          <w:ilvl w:val="0"/>
          <w:numId w:val="16"/>
        </w:numPr>
        <w:spacing w:after="160" w:line="360" w:lineRule="auto"/>
        <w:rPr>
          <w:rFonts w:cs="Times New Roman"/>
          <w:sz w:val="28"/>
        </w:rPr>
      </w:pPr>
      <w:r w:rsidRPr="008E07B9">
        <w:rPr>
          <w:rFonts w:cs="Times New Roman"/>
          <w:sz w:val="28"/>
        </w:rPr>
        <w:t xml:space="preserve">Các nhà điều tra số và phân tích </w:t>
      </w:r>
    </w:p>
    <w:p w14:paraId="462A0104" w14:textId="77777777" w:rsidR="001A0678" w:rsidRPr="008E07B9" w:rsidRDefault="001A0678" w:rsidP="001A0678">
      <w:pPr>
        <w:pStyle w:val="ListParagraph"/>
        <w:numPr>
          <w:ilvl w:val="0"/>
          <w:numId w:val="16"/>
        </w:numPr>
        <w:spacing w:after="160" w:line="360" w:lineRule="auto"/>
        <w:rPr>
          <w:rFonts w:cs="Times New Roman"/>
          <w:sz w:val="28"/>
        </w:rPr>
      </w:pPr>
      <w:r w:rsidRPr="008E07B9">
        <w:rPr>
          <w:rFonts w:cs="Times New Roman"/>
          <w:sz w:val="28"/>
        </w:rPr>
        <w:t>Quản lý bảo mật hệ thống thông tin</w:t>
      </w:r>
    </w:p>
    <w:p w14:paraId="5475D22A" w14:textId="77777777" w:rsidR="001A0678" w:rsidRPr="008E07B9" w:rsidRDefault="001A0678" w:rsidP="001A0678">
      <w:pPr>
        <w:pStyle w:val="ListParagraph"/>
        <w:numPr>
          <w:ilvl w:val="0"/>
          <w:numId w:val="16"/>
        </w:numPr>
        <w:spacing w:after="160" w:line="360" w:lineRule="auto"/>
        <w:rPr>
          <w:rFonts w:cs="Times New Roman"/>
          <w:sz w:val="28"/>
        </w:rPr>
      </w:pPr>
      <w:r w:rsidRPr="008E07B9">
        <w:rPr>
          <w:rFonts w:cs="Times New Roman"/>
          <w:sz w:val="28"/>
        </w:rPr>
        <w:t>Người đánh giá kiểm soát an ninh</w:t>
      </w:r>
    </w:p>
    <w:p w14:paraId="470C7BAF" w14:textId="77777777" w:rsidR="001A0678" w:rsidRPr="008E07B9" w:rsidRDefault="001A0678" w:rsidP="001A0678">
      <w:pPr>
        <w:pStyle w:val="ListParagraph"/>
        <w:numPr>
          <w:ilvl w:val="0"/>
          <w:numId w:val="16"/>
        </w:numPr>
        <w:spacing w:after="160" w:line="360" w:lineRule="auto"/>
        <w:rPr>
          <w:rFonts w:cs="Times New Roman"/>
          <w:sz w:val="28"/>
        </w:rPr>
      </w:pPr>
      <w:r w:rsidRPr="008E07B9">
        <w:rPr>
          <w:rFonts w:cs="Times New Roman"/>
          <w:sz w:val="28"/>
        </w:rPr>
        <w:lastRenderedPageBreak/>
        <w:t>Các nhà hoạch định chiến lược và chính sách an ninh mạng</w:t>
      </w:r>
    </w:p>
    <w:p w14:paraId="44F1CE07" w14:textId="77777777" w:rsidR="001A0678" w:rsidRPr="008E07B9" w:rsidRDefault="001A0678" w:rsidP="001A0678">
      <w:pPr>
        <w:pStyle w:val="ListParagraph"/>
        <w:numPr>
          <w:ilvl w:val="0"/>
          <w:numId w:val="16"/>
        </w:numPr>
        <w:spacing w:after="160" w:line="360" w:lineRule="auto"/>
        <w:rPr>
          <w:rFonts w:cs="Times New Roman"/>
          <w:sz w:val="28"/>
        </w:rPr>
      </w:pPr>
      <w:r w:rsidRPr="008E07B9">
        <w:rPr>
          <w:rFonts w:cs="Times New Roman"/>
          <w:sz w:val="28"/>
        </w:rPr>
        <w:t>Người ứng phó sự cố</w:t>
      </w:r>
    </w:p>
    <w:p w14:paraId="0B79BA23" w14:textId="77777777" w:rsidR="001A0678" w:rsidRPr="008E07B9" w:rsidRDefault="001A0678" w:rsidP="001A0678">
      <w:pPr>
        <w:pStyle w:val="ListParagraph"/>
        <w:numPr>
          <w:ilvl w:val="0"/>
          <w:numId w:val="16"/>
        </w:numPr>
        <w:spacing w:after="160" w:line="360" w:lineRule="auto"/>
        <w:rPr>
          <w:rFonts w:cs="Times New Roman"/>
          <w:sz w:val="28"/>
        </w:rPr>
      </w:pPr>
      <w:r w:rsidRPr="008E07B9">
        <w:rPr>
          <w:rFonts w:cs="Times New Roman"/>
          <w:sz w:val="28"/>
        </w:rPr>
        <w:t>Các nhà phát triển web</w:t>
      </w:r>
    </w:p>
    <w:p w14:paraId="57E69127" w14:textId="77777777" w:rsidR="001A0678" w:rsidRPr="008E07B9" w:rsidRDefault="001A0678" w:rsidP="001A0678">
      <w:pPr>
        <w:pStyle w:val="ListParagraph"/>
        <w:numPr>
          <w:ilvl w:val="0"/>
          <w:numId w:val="16"/>
        </w:numPr>
        <w:spacing w:after="160" w:line="360" w:lineRule="auto"/>
        <w:rPr>
          <w:rFonts w:cs="Times New Roman"/>
          <w:sz w:val="28"/>
        </w:rPr>
      </w:pPr>
      <w:r w:rsidRPr="008E07B9">
        <w:rPr>
          <w:rFonts w:cs="Times New Roman"/>
          <w:sz w:val="28"/>
        </w:rPr>
        <w:t>Lãnh đạo / CISOs</w:t>
      </w:r>
    </w:p>
    <w:p w14:paraId="03E476F4" w14:textId="11EE63E6" w:rsidR="001A0678" w:rsidRDefault="001A0678" w:rsidP="001A0678">
      <w:pPr>
        <w:ind w:firstLine="720"/>
        <w:rPr>
          <w:rFonts w:cs="Times New Roman"/>
          <w:sz w:val="28"/>
        </w:rPr>
      </w:pPr>
      <w:r w:rsidRPr="00140BDB">
        <w:rPr>
          <w:rFonts w:cs="Times New Roman"/>
          <w:sz w:val="28"/>
        </w:rPr>
        <w:t xml:space="preserve">Thiếu hiểu biết về cách kẻ tấn công </w:t>
      </w:r>
      <w:r>
        <w:rPr>
          <w:rFonts w:cs="Times New Roman"/>
          <w:sz w:val="28"/>
        </w:rPr>
        <w:t>nhắm đến</w:t>
      </w:r>
      <w:r w:rsidRPr="00140BDB">
        <w:rPr>
          <w:rFonts w:cs="Times New Roman"/>
          <w:sz w:val="28"/>
        </w:rPr>
        <w:t xml:space="preserve"> mục tiêu khiến chúng ta khó biết được cách thức và vị trí cần bảo vệ mục tiêu hoặc cách sửa chữa thiệt hại sau một cuộc tấn công</w:t>
      </w:r>
      <w:r>
        <w:rPr>
          <w:rFonts w:cs="Times New Roman"/>
          <w:sz w:val="28"/>
        </w:rPr>
        <w:t>.</w:t>
      </w:r>
    </w:p>
    <w:p w14:paraId="017B178B" w14:textId="570C162C" w:rsidR="001A0678" w:rsidRDefault="00FD16D4" w:rsidP="001A0678">
      <w:pPr>
        <w:pStyle w:val="Heading3"/>
      </w:pPr>
      <w:bookmarkStart w:id="12" w:name="_Toc114910162"/>
      <w:r>
        <w:t xml:space="preserve">Nắm được </w:t>
      </w:r>
      <w:r w:rsidR="001A0678">
        <w:t>về các giai đoạn tấn công</w:t>
      </w:r>
      <w:bookmarkEnd w:id="12"/>
    </w:p>
    <w:p w14:paraId="61FD33A6" w14:textId="77777777" w:rsidR="00633682" w:rsidRPr="00140BDB" w:rsidRDefault="00633682" w:rsidP="00633682">
      <w:pPr>
        <w:spacing w:line="360" w:lineRule="auto"/>
        <w:ind w:firstLine="720"/>
        <w:rPr>
          <w:rFonts w:cs="Times New Roman"/>
          <w:sz w:val="28"/>
        </w:rPr>
      </w:pPr>
      <w:r w:rsidRPr="00140BDB">
        <w:rPr>
          <w:rFonts w:cs="Times New Roman"/>
          <w:sz w:val="28"/>
        </w:rPr>
        <w:t>Hãy tưởng tượng</w:t>
      </w:r>
      <w:r>
        <w:rPr>
          <w:rFonts w:cs="Times New Roman"/>
          <w:sz w:val="28"/>
        </w:rPr>
        <w:t xml:space="preserve"> cách bạn</w:t>
      </w:r>
      <w:r w:rsidRPr="00140BDB">
        <w:rPr>
          <w:rFonts w:cs="Times New Roman"/>
          <w:sz w:val="28"/>
        </w:rPr>
        <w:t xml:space="preserve"> phản ứng với một sự cố làm ảnh hưởng đến mạng của bạn - bạn cần xác định tình huống và phản ứng với sự cố một cách hiệu quả. Mọi khoảnh khắc và hành động bạn thực hiện đều rất quan trọng để khắc phục sự cố. Đó là lý do tại sao điều quan trọng là phải hiểu cách kẻ tấn công có thể xâm phạm hệ thống hoặc mạng</w:t>
      </w:r>
      <w:r>
        <w:rPr>
          <w:rFonts w:cs="Times New Roman"/>
          <w:sz w:val="28"/>
        </w:rPr>
        <w:t xml:space="preserve"> máy tính</w:t>
      </w:r>
      <w:r w:rsidRPr="00140BDB">
        <w:rPr>
          <w:rFonts w:cs="Times New Roman"/>
          <w:sz w:val="28"/>
        </w:rPr>
        <w:t>.</w:t>
      </w:r>
    </w:p>
    <w:p w14:paraId="435CBEA1" w14:textId="7A4ED0AC" w:rsidR="001A0678" w:rsidRDefault="00633682" w:rsidP="00633682">
      <w:pPr>
        <w:ind w:firstLine="720"/>
        <w:rPr>
          <w:rFonts w:cs="Times New Roman"/>
          <w:sz w:val="28"/>
        </w:rPr>
      </w:pPr>
      <w:r w:rsidRPr="00140BDB">
        <w:rPr>
          <w:rFonts w:cs="Times New Roman"/>
          <w:sz w:val="28"/>
        </w:rPr>
        <w:t xml:space="preserve">Biết các giai đoạn tấn công mà kẻ tấn công thực hiện có nghĩa là bạn có cơ hội tốt hơn để </w:t>
      </w:r>
      <w:r>
        <w:rPr>
          <w:rFonts w:cs="Times New Roman"/>
          <w:sz w:val="28"/>
        </w:rPr>
        <w:t>ngăn chặn</w:t>
      </w:r>
      <w:r w:rsidRPr="00140BDB">
        <w:rPr>
          <w:rFonts w:cs="Times New Roman"/>
          <w:sz w:val="28"/>
        </w:rPr>
        <w:t xml:space="preserve"> một hành động ác ý đang diễn ra hoặc điều tra vi phạm sau khi </w:t>
      </w:r>
      <w:r>
        <w:rPr>
          <w:rFonts w:cs="Times New Roman"/>
          <w:sz w:val="28"/>
        </w:rPr>
        <w:t>cuộc tấn công đã diễn ra</w:t>
      </w:r>
      <w:r w:rsidRPr="00140BDB">
        <w:rPr>
          <w:rFonts w:cs="Times New Roman"/>
          <w:sz w:val="28"/>
        </w:rPr>
        <w:t xml:space="preserve">. Một kẻ tấn công có kinh nghiệm sẽ thực hiện các cuộc tấn công của họ </w:t>
      </w:r>
      <w:r>
        <w:rPr>
          <w:rFonts w:cs="Times New Roman"/>
          <w:sz w:val="28"/>
        </w:rPr>
        <w:t>theo các</w:t>
      </w:r>
      <w:r w:rsidRPr="00140BDB">
        <w:rPr>
          <w:rFonts w:cs="Times New Roman"/>
          <w:sz w:val="28"/>
        </w:rPr>
        <w:t xml:space="preserve"> quá trình sau</w:t>
      </w:r>
      <w:r w:rsidR="00BD309D">
        <w:rPr>
          <w:rFonts w:cs="Times New Roman"/>
          <w:sz w:val="28"/>
        </w:rPr>
        <w:t>:</w:t>
      </w:r>
    </w:p>
    <w:p w14:paraId="46399831" w14:textId="77777777" w:rsidR="00BD309D" w:rsidRPr="00140BDB" w:rsidRDefault="00BD309D" w:rsidP="00BD309D">
      <w:pPr>
        <w:numPr>
          <w:ilvl w:val="0"/>
          <w:numId w:val="17"/>
        </w:numPr>
        <w:shd w:val="clear" w:color="auto" w:fill="FFFFFF"/>
        <w:spacing w:after="0" w:line="360" w:lineRule="auto"/>
        <w:jc w:val="left"/>
        <w:rPr>
          <w:rFonts w:eastAsia="Times New Roman" w:cs="Times New Roman"/>
          <w:color w:val="000000"/>
          <w:sz w:val="28"/>
          <w:szCs w:val="23"/>
        </w:rPr>
      </w:pPr>
      <w:r w:rsidRPr="00140BDB">
        <w:rPr>
          <w:rFonts w:eastAsia="Times New Roman" w:cs="Times New Roman"/>
          <w:color w:val="000000"/>
          <w:sz w:val="28"/>
          <w:szCs w:val="23"/>
        </w:rPr>
        <w:t xml:space="preserve">Reconnaissance </w:t>
      </w:r>
    </w:p>
    <w:p w14:paraId="2A9063A6" w14:textId="77777777" w:rsidR="00BD309D" w:rsidRPr="00140BDB" w:rsidRDefault="00BD309D" w:rsidP="00BD309D">
      <w:pPr>
        <w:numPr>
          <w:ilvl w:val="0"/>
          <w:numId w:val="17"/>
        </w:numPr>
        <w:shd w:val="clear" w:color="auto" w:fill="FFFFFF"/>
        <w:spacing w:after="0" w:line="360" w:lineRule="auto"/>
        <w:jc w:val="left"/>
        <w:rPr>
          <w:rFonts w:eastAsia="Times New Roman" w:cs="Times New Roman"/>
          <w:color w:val="000000"/>
          <w:sz w:val="28"/>
          <w:szCs w:val="23"/>
        </w:rPr>
      </w:pPr>
      <w:r w:rsidRPr="00140BDB">
        <w:rPr>
          <w:rFonts w:eastAsia="Times New Roman" w:cs="Times New Roman"/>
          <w:color w:val="000000"/>
          <w:sz w:val="28"/>
          <w:szCs w:val="23"/>
        </w:rPr>
        <w:t xml:space="preserve">Weaponization </w:t>
      </w:r>
    </w:p>
    <w:p w14:paraId="004B949A" w14:textId="77777777" w:rsidR="00BD309D" w:rsidRPr="00140BDB" w:rsidRDefault="00BD309D" w:rsidP="00BD309D">
      <w:pPr>
        <w:numPr>
          <w:ilvl w:val="0"/>
          <w:numId w:val="17"/>
        </w:numPr>
        <w:shd w:val="clear" w:color="auto" w:fill="FFFFFF"/>
        <w:spacing w:after="0" w:line="360" w:lineRule="auto"/>
        <w:jc w:val="left"/>
        <w:rPr>
          <w:rFonts w:eastAsia="Times New Roman" w:cs="Times New Roman"/>
          <w:color w:val="000000"/>
          <w:sz w:val="28"/>
          <w:szCs w:val="23"/>
        </w:rPr>
      </w:pPr>
      <w:r w:rsidRPr="00140BDB">
        <w:rPr>
          <w:rFonts w:eastAsia="Times New Roman" w:cs="Times New Roman"/>
          <w:color w:val="000000"/>
          <w:sz w:val="28"/>
          <w:szCs w:val="23"/>
        </w:rPr>
        <w:t>Delivery</w:t>
      </w:r>
    </w:p>
    <w:p w14:paraId="6E907B62" w14:textId="77777777" w:rsidR="00BD309D" w:rsidRPr="00140BDB" w:rsidRDefault="00BD309D" w:rsidP="00BD309D">
      <w:pPr>
        <w:numPr>
          <w:ilvl w:val="0"/>
          <w:numId w:val="17"/>
        </w:numPr>
        <w:shd w:val="clear" w:color="auto" w:fill="FFFFFF"/>
        <w:spacing w:after="0" w:line="360" w:lineRule="auto"/>
        <w:jc w:val="left"/>
        <w:rPr>
          <w:rFonts w:eastAsia="Times New Roman" w:cs="Times New Roman"/>
          <w:color w:val="000000"/>
          <w:sz w:val="28"/>
          <w:szCs w:val="23"/>
        </w:rPr>
      </w:pPr>
      <w:r w:rsidRPr="00140BDB">
        <w:rPr>
          <w:rFonts w:eastAsia="Times New Roman" w:cs="Times New Roman"/>
          <w:color w:val="000000"/>
          <w:sz w:val="28"/>
          <w:szCs w:val="23"/>
        </w:rPr>
        <w:t>Exploitation</w:t>
      </w:r>
    </w:p>
    <w:p w14:paraId="37DA5B96" w14:textId="77777777" w:rsidR="00BD309D" w:rsidRPr="00140BDB" w:rsidRDefault="00BD309D" w:rsidP="00BD309D">
      <w:pPr>
        <w:numPr>
          <w:ilvl w:val="0"/>
          <w:numId w:val="17"/>
        </w:numPr>
        <w:shd w:val="clear" w:color="auto" w:fill="FFFFFF"/>
        <w:spacing w:after="0" w:line="360" w:lineRule="auto"/>
        <w:jc w:val="left"/>
        <w:rPr>
          <w:rFonts w:eastAsia="Times New Roman" w:cs="Times New Roman"/>
          <w:color w:val="000000"/>
          <w:sz w:val="28"/>
          <w:szCs w:val="23"/>
        </w:rPr>
      </w:pPr>
      <w:r w:rsidRPr="00140BDB">
        <w:rPr>
          <w:rFonts w:eastAsia="Times New Roman" w:cs="Times New Roman"/>
          <w:color w:val="000000"/>
          <w:sz w:val="28"/>
          <w:szCs w:val="23"/>
        </w:rPr>
        <w:t>Installation</w:t>
      </w:r>
    </w:p>
    <w:p w14:paraId="4EF84A74" w14:textId="77777777" w:rsidR="00BD309D" w:rsidRPr="00140BDB" w:rsidRDefault="00BD309D" w:rsidP="00BD309D">
      <w:pPr>
        <w:numPr>
          <w:ilvl w:val="0"/>
          <w:numId w:val="17"/>
        </w:numPr>
        <w:shd w:val="clear" w:color="auto" w:fill="FFFFFF"/>
        <w:spacing w:after="0" w:line="360" w:lineRule="auto"/>
        <w:jc w:val="left"/>
        <w:rPr>
          <w:rFonts w:eastAsia="Times New Roman" w:cs="Times New Roman"/>
          <w:color w:val="000000"/>
          <w:sz w:val="28"/>
          <w:szCs w:val="23"/>
        </w:rPr>
      </w:pPr>
      <w:r w:rsidRPr="00140BDB">
        <w:rPr>
          <w:rFonts w:eastAsia="Times New Roman" w:cs="Times New Roman"/>
          <w:color w:val="000000"/>
          <w:sz w:val="28"/>
          <w:szCs w:val="23"/>
        </w:rPr>
        <w:t>Command &amp; Control</w:t>
      </w:r>
    </w:p>
    <w:p w14:paraId="264D307D" w14:textId="77777777" w:rsidR="00BD309D" w:rsidRPr="00936258" w:rsidRDefault="00BD309D" w:rsidP="00BD309D">
      <w:pPr>
        <w:numPr>
          <w:ilvl w:val="0"/>
          <w:numId w:val="17"/>
        </w:numPr>
        <w:shd w:val="clear" w:color="auto" w:fill="FFFFFF"/>
        <w:spacing w:after="0" w:line="360" w:lineRule="auto"/>
        <w:jc w:val="left"/>
        <w:rPr>
          <w:rFonts w:eastAsia="Times New Roman" w:cs="Times New Roman"/>
          <w:color w:val="000000"/>
          <w:sz w:val="28"/>
          <w:szCs w:val="23"/>
        </w:rPr>
      </w:pPr>
      <w:r w:rsidRPr="00140BDB">
        <w:rPr>
          <w:rFonts w:eastAsia="Times New Roman" w:cs="Times New Roman"/>
          <w:color w:val="000000"/>
          <w:sz w:val="28"/>
          <w:szCs w:val="23"/>
        </w:rPr>
        <w:t>Action on Objectives</w:t>
      </w:r>
    </w:p>
    <w:p w14:paraId="1BBD159E" w14:textId="77777777" w:rsidR="00BD309D" w:rsidRPr="00BD309D" w:rsidRDefault="00BD309D" w:rsidP="00BD309D">
      <w:pPr>
        <w:spacing w:line="360" w:lineRule="auto"/>
        <w:ind w:firstLine="720"/>
        <w:rPr>
          <w:rFonts w:cs="Times New Roman"/>
          <w:sz w:val="28"/>
        </w:rPr>
      </w:pPr>
      <w:r w:rsidRPr="00BD309D">
        <w:rPr>
          <w:rFonts w:cs="Times New Roman"/>
          <w:sz w:val="28"/>
        </w:rPr>
        <w:t>Nếu không có nền tảng vững chắc về những khái niệm này, bạn có thể bỏ lỡ thông tin quan trọng có thể dẫn đến việc tái nhiễm hoặc tăng thời gian phản hồi sự cố.</w:t>
      </w:r>
    </w:p>
    <w:p w14:paraId="3CA83CE9" w14:textId="4A30B97D" w:rsidR="00BD309D" w:rsidRDefault="00BD309D" w:rsidP="00BD309D">
      <w:pPr>
        <w:ind w:firstLine="720"/>
        <w:rPr>
          <w:rFonts w:cs="Times New Roman"/>
          <w:sz w:val="28"/>
        </w:rPr>
      </w:pPr>
      <w:r w:rsidRPr="00BD309D">
        <w:rPr>
          <w:rFonts w:cs="Times New Roman"/>
          <w:sz w:val="28"/>
        </w:rPr>
        <w:lastRenderedPageBreak/>
        <w:t>Trong các trường hợp khác, nó cũng có thể giúp bạn triển khai các biện pháp kiểm soát bảo mật hiệu quả để giảm thiểu tác động thêm đến mạng của bạn dựa trên yếu tố nào trong hệ thống của bạn là yếu nhất</w:t>
      </w:r>
      <w:r>
        <w:rPr>
          <w:rFonts w:cs="Times New Roman"/>
          <w:sz w:val="28"/>
        </w:rPr>
        <w:t>.</w:t>
      </w:r>
    </w:p>
    <w:p w14:paraId="4A48DFC1" w14:textId="35B9B201" w:rsidR="00BD309D" w:rsidRDefault="00BD309D" w:rsidP="00BD309D">
      <w:pPr>
        <w:pStyle w:val="Heading3"/>
      </w:pPr>
      <w:bookmarkStart w:id="13" w:name="_Toc114910163"/>
      <w:r w:rsidRPr="00BD309D">
        <w:t>Áp dụng các nguyên tắc bảo mật thông tin cho các nhu cầu của tổ chức</w:t>
      </w:r>
      <w:bookmarkEnd w:id="13"/>
    </w:p>
    <w:p w14:paraId="5BF3406B" w14:textId="5B73B75A" w:rsidR="005E4730" w:rsidRPr="00140BDB" w:rsidRDefault="005E4730" w:rsidP="005E4730">
      <w:pPr>
        <w:spacing w:line="360" w:lineRule="auto"/>
        <w:ind w:firstLine="720"/>
        <w:rPr>
          <w:rFonts w:cs="Times New Roman"/>
          <w:sz w:val="28"/>
        </w:rPr>
      </w:pPr>
      <w:r>
        <w:rPr>
          <w:rFonts w:cs="Times New Roman"/>
          <w:sz w:val="28"/>
        </w:rPr>
        <w:t>Có</w:t>
      </w:r>
      <w:r w:rsidRPr="00140BDB">
        <w:rPr>
          <w:rFonts w:cs="Times New Roman"/>
          <w:sz w:val="28"/>
        </w:rPr>
        <w:t xml:space="preserve"> nhiều vai trò khác nhau để đảm bảo tính bảo mật, tính toàn vẹn, tính khả dụng, xác thực và</w:t>
      </w:r>
      <w:r w:rsidR="006B356C">
        <w:rPr>
          <w:rFonts w:cs="Times New Roman"/>
          <w:sz w:val="28"/>
        </w:rPr>
        <w:t xml:space="preserve"> chống chối bỏ</w:t>
      </w:r>
      <w:r w:rsidRPr="00140BDB">
        <w:rPr>
          <w:rFonts w:cs="Times New Roman"/>
          <w:sz w:val="28"/>
        </w:rPr>
        <w:t xml:space="preserve"> của dữ liệu. Lỗ hổng có thể xuất hiện ở nhiều điểm khác nhau: trong quá trình phát triển phần mềm, trong khi sử dụng các hệ thống và nền tảng của bên thứ ba hoặc nội bộ, trong khi tương tác với đồng nghiệp và khách hàng, hoặc trong việc thiết lập và sử dụng mạng hoặc thiết bị.</w:t>
      </w:r>
    </w:p>
    <w:p w14:paraId="1DFB23CD" w14:textId="46B22951" w:rsidR="005E4730" w:rsidRPr="00140BDB" w:rsidRDefault="005E4730" w:rsidP="005E4730">
      <w:pPr>
        <w:spacing w:line="360" w:lineRule="auto"/>
        <w:ind w:firstLine="720"/>
        <w:rPr>
          <w:rFonts w:cs="Times New Roman"/>
          <w:sz w:val="28"/>
        </w:rPr>
      </w:pPr>
      <w:r w:rsidRPr="00140BDB">
        <w:rPr>
          <w:rFonts w:cs="Times New Roman"/>
          <w:sz w:val="28"/>
        </w:rPr>
        <w:t xml:space="preserve">Điều đó có nghĩa là nhóm CNTT không thể là những người duy nhất trong tổ chức hiểu rõ về các rủi ro bảo mật đối với dữ liệu. Học cách dữ liệu có thể </w:t>
      </w:r>
      <w:r>
        <w:rPr>
          <w:rFonts w:cs="Times New Roman"/>
          <w:sz w:val="28"/>
        </w:rPr>
        <w:t xml:space="preserve">bị tấn công và </w:t>
      </w:r>
      <w:r w:rsidRPr="00140BDB">
        <w:rPr>
          <w:rFonts w:cs="Times New Roman"/>
          <w:sz w:val="28"/>
        </w:rPr>
        <w:t>đánh cắp</w:t>
      </w:r>
      <w:r>
        <w:rPr>
          <w:rFonts w:cs="Times New Roman"/>
          <w:sz w:val="28"/>
        </w:rPr>
        <w:t xml:space="preserve"> như thế nào</w:t>
      </w:r>
      <w:r w:rsidRPr="00140BDB">
        <w:rPr>
          <w:rFonts w:cs="Times New Roman"/>
          <w:sz w:val="28"/>
        </w:rPr>
        <w:t xml:space="preserve"> </w:t>
      </w:r>
      <w:r w:rsidR="00354178">
        <w:rPr>
          <w:rFonts w:cs="Times New Roman"/>
          <w:sz w:val="28"/>
        </w:rPr>
        <w:t>với</w:t>
      </w:r>
      <w:r>
        <w:rPr>
          <w:rFonts w:cs="Times New Roman"/>
          <w:sz w:val="28"/>
        </w:rPr>
        <w:t xml:space="preserve"> những vị trí sau là vô cùng quan trọng</w:t>
      </w:r>
      <w:r w:rsidRPr="00140BDB">
        <w:rPr>
          <w:rFonts w:cs="Times New Roman"/>
          <w:sz w:val="28"/>
        </w:rPr>
        <w:t>:</w:t>
      </w:r>
    </w:p>
    <w:p w14:paraId="46991FE0" w14:textId="77777777" w:rsidR="005E4730" w:rsidRPr="00510066" w:rsidRDefault="005E4730" w:rsidP="005E4730">
      <w:pPr>
        <w:pStyle w:val="ListParagraph"/>
        <w:numPr>
          <w:ilvl w:val="0"/>
          <w:numId w:val="19"/>
        </w:numPr>
        <w:spacing w:after="160" w:line="480" w:lineRule="auto"/>
        <w:rPr>
          <w:rFonts w:cs="Times New Roman"/>
          <w:sz w:val="28"/>
        </w:rPr>
      </w:pPr>
      <w:r w:rsidRPr="00510066">
        <w:rPr>
          <w:rFonts w:cs="Times New Roman"/>
          <w:sz w:val="28"/>
        </w:rPr>
        <w:t>Nhà phân tích bảo mật hệ thống</w:t>
      </w:r>
    </w:p>
    <w:p w14:paraId="7B68BB40" w14:textId="77777777" w:rsidR="005E4730" w:rsidRPr="00510066" w:rsidRDefault="005E4730" w:rsidP="005E4730">
      <w:pPr>
        <w:pStyle w:val="ListParagraph"/>
        <w:numPr>
          <w:ilvl w:val="0"/>
          <w:numId w:val="19"/>
        </w:numPr>
        <w:spacing w:after="160" w:line="480" w:lineRule="auto"/>
        <w:rPr>
          <w:rFonts w:cs="Times New Roman"/>
          <w:sz w:val="28"/>
        </w:rPr>
      </w:pPr>
      <w:r w:rsidRPr="00510066">
        <w:rPr>
          <w:rFonts w:cs="Times New Roman"/>
          <w:sz w:val="28"/>
        </w:rPr>
        <w:t>Kiến trúc sư doanh nghiệp</w:t>
      </w:r>
    </w:p>
    <w:p w14:paraId="7BE46F25" w14:textId="77777777" w:rsidR="005E4730" w:rsidRPr="00510066" w:rsidRDefault="005E4730" w:rsidP="005E4730">
      <w:pPr>
        <w:pStyle w:val="ListParagraph"/>
        <w:numPr>
          <w:ilvl w:val="0"/>
          <w:numId w:val="19"/>
        </w:numPr>
        <w:spacing w:after="160" w:line="480" w:lineRule="auto"/>
        <w:rPr>
          <w:rFonts w:cs="Times New Roman"/>
          <w:sz w:val="28"/>
        </w:rPr>
      </w:pPr>
      <w:r w:rsidRPr="00510066">
        <w:rPr>
          <w:rFonts w:cs="Times New Roman"/>
          <w:sz w:val="28"/>
        </w:rPr>
        <w:t>Người phát triển phần mềm</w:t>
      </w:r>
    </w:p>
    <w:p w14:paraId="0588EA09" w14:textId="77777777" w:rsidR="005E4730" w:rsidRPr="00510066" w:rsidRDefault="005E4730" w:rsidP="005E4730">
      <w:pPr>
        <w:pStyle w:val="ListParagraph"/>
        <w:numPr>
          <w:ilvl w:val="0"/>
          <w:numId w:val="19"/>
        </w:numPr>
        <w:spacing w:after="160" w:line="480" w:lineRule="auto"/>
        <w:rPr>
          <w:rFonts w:cs="Times New Roman"/>
          <w:sz w:val="28"/>
        </w:rPr>
      </w:pPr>
      <w:r w:rsidRPr="00510066">
        <w:rPr>
          <w:rFonts w:cs="Times New Roman"/>
          <w:sz w:val="28"/>
        </w:rPr>
        <w:t>Người đánh giá an ninh</w:t>
      </w:r>
    </w:p>
    <w:p w14:paraId="70871E07" w14:textId="77777777" w:rsidR="005E4730" w:rsidRPr="00510066" w:rsidRDefault="005E4730" w:rsidP="005E4730">
      <w:pPr>
        <w:pStyle w:val="ListParagraph"/>
        <w:numPr>
          <w:ilvl w:val="0"/>
          <w:numId w:val="19"/>
        </w:numPr>
        <w:spacing w:after="160" w:line="480" w:lineRule="auto"/>
        <w:rPr>
          <w:rFonts w:cs="Times New Roman"/>
          <w:sz w:val="28"/>
        </w:rPr>
      </w:pPr>
      <w:r w:rsidRPr="00510066">
        <w:rPr>
          <w:rFonts w:cs="Times New Roman"/>
          <w:sz w:val="28"/>
        </w:rPr>
        <w:t>Người lập kế hoạch yêu cầu hệ thống</w:t>
      </w:r>
    </w:p>
    <w:p w14:paraId="2D0FB955" w14:textId="0E894F49" w:rsidR="00BD309D" w:rsidRDefault="00354178" w:rsidP="005E4730">
      <w:pPr>
        <w:ind w:firstLine="720"/>
        <w:rPr>
          <w:rFonts w:cs="Times New Roman"/>
          <w:sz w:val="28"/>
        </w:rPr>
      </w:pPr>
      <w:r>
        <w:rPr>
          <w:rFonts w:cs="Times New Roman"/>
          <w:sz w:val="28"/>
        </w:rPr>
        <w:t>M</w:t>
      </w:r>
      <w:r w:rsidR="005E4730" w:rsidRPr="00140BDB">
        <w:rPr>
          <w:rFonts w:cs="Times New Roman"/>
          <w:sz w:val="28"/>
        </w:rPr>
        <w:t>ột khóa học kiểm tra thâm nhập có thể dạy những người trong những vai trò này cách dữ liệu có thể bị đánh cắp - và với kiến ​​thức đó,</w:t>
      </w:r>
      <w:r w:rsidR="005E4730">
        <w:rPr>
          <w:rFonts w:cs="Times New Roman"/>
          <w:sz w:val="28"/>
        </w:rPr>
        <w:t xml:space="preserve"> họ sẽ có</w:t>
      </w:r>
      <w:r w:rsidR="005E4730" w:rsidRPr="00140BDB">
        <w:rPr>
          <w:rFonts w:cs="Times New Roman"/>
          <w:sz w:val="28"/>
        </w:rPr>
        <w:t xml:space="preserve"> cách bảo vệ dữ liệu tốt hơn</w:t>
      </w:r>
      <w:r w:rsidR="005E4730">
        <w:rPr>
          <w:rFonts w:cs="Times New Roman"/>
          <w:sz w:val="28"/>
        </w:rPr>
        <w:t>.</w:t>
      </w:r>
    </w:p>
    <w:p w14:paraId="4A19A24D" w14:textId="7BF65A97" w:rsidR="005E4730" w:rsidRDefault="00AB0086" w:rsidP="005E4730">
      <w:pPr>
        <w:pStyle w:val="Heading3"/>
      </w:pPr>
      <w:bookmarkStart w:id="14" w:name="_Toc114910164"/>
      <w:r>
        <w:t>Xây dựng t</w:t>
      </w:r>
      <w:r w:rsidR="005E4730">
        <w:t>ư duy</w:t>
      </w:r>
      <w:bookmarkEnd w:id="14"/>
      <w:r w:rsidR="005E4730">
        <w:t xml:space="preserve"> </w:t>
      </w:r>
    </w:p>
    <w:p w14:paraId="79FEAB73" w14:textId="17466A17" w:rsidR="005E4730" w:rsidRPr="00140BDB" w:rsidRDefault="005E4730" w:rsidP="005E4730">
      <w:pPr>
        <w:spacing w:line="360" w:lineRule="auto"/>
        <w:ind w:firstLine="720"/>
        <w:rPr>
          <w:rFonts w:cs="Times New Roman"/>
          <w:sz w:val="28"/>
        </w:rPr>
      </w:pPr>
      <w:r w:rsidRPr="00140BDB">
        <w:rPr>
          <w:rFonts w:cs="Times New Roman"/>
          <w:sz w:val="28"/>
        </w:rPr>
        <w:t>“Try Harder” đã trở thành</w:t>
      </w:r>
      <w:r w:rsidR="00EF535F">
        <w:rPr>
          <w:rFonts w:cs="Times New Roman"/>
          <w:sz w:val="28"/>
        </w:rPr>
        <w:t xml:space="preserve"> khẩu hiệu</w:t>
      </w:r>
      <w:r w:rsidRPr="00140BDB">
        <w:rPr>
          <w:rFonts w:cs="Times New Roman"/>
          <w:sz w:val="28"/>
        </w:rPr>
        <w:t xml:space="preserve"> với Offensive Security- Bảo mật tấn công. Mặc dù nó đã được sử dụng trong nhiều bối cảnh khác nhau, nhưng thực </w:t>
      </w:r>
      <w:r w:rsidRPr="00140BDB">
        <w:rPr>
          <w:rFonts w:cs="Times New Roman"/>
          <w:sz w:val="28"/>
        </w:rPr>
        <w:lastRenderedPageBreak/>
        <w:t xml:space="preserve">chất, Try Harder là sự bền bỉ, sáng tạo và nhạy bén – đây là những yếu tố mà các chuyên gia bảo mật cần. Khi tham gia các khóa đào tạo kỹ thuật, sinh viên và giảng viên thường tập trung vào các kỹ năng khó, thậm chí đôi khi </w:t>
      </w:r>
      <w:r w:rsidR="00EF535F">
        <w:rPr>
          <w:rFonts w:cs="Times New Roman"/>
          <w:sz w:val="28"/>
        </w:rPr>
        <w:t xml:space="preserve">chỉ </w:t>
      </w:r>
      <w:r w:rsidRPr="00140BDB">
        <w:rPr>
          <w:rFonts w:cs="Times New Roman"/>
          <w:sz w:val="28"/>
        </w:rPr>
        <w:t>xem qua danh sách</w:t>
      </w:r>
      <w:r>
        <w:rPr>
          <w:rFonts w:cs="Times New Roman"/>
          <w:sz w:val="28"/>
        </w:rPr>
        <w:t xml:space="preserve"> các kiến thức, kỹ năng để</w:t>
      </w:r>
      <w:r w:rsidRPr="00140BDB">
        <w:rPr>
          <w:rFonts w:cs="Times New Roman"/>
          <w:sz w:val="28"/>
        </w:rPr>
        <w:t xml:space="preserve"> kiểm tra chắc chắn rằng một kỹ năng nào đó đã được học.</w:t>
      </w:r>
    </w:p>
    <w:p w14:paraId="656433D3" w14:textId="5D407DFD" w:rsidR="005E4730" w:rsidRDefault="005E4730" w:rsidP="005E4730">
      <w:pPr>
        <w:ind w:firstLine="720"/>
      </w:pPr>
      <w:r w:rsidRPr="00140BDB">
        <w:rPr>
          <w:rFonts w:cs="Times New Roman"/>
          <w:sz w:val="28"/>
        </w:rPr>
        <w:t xml:space="preserve">Đào tạo và chứng nhận </w:t>
      </w:r>
      <w:r w:rsidR="00EF535F" w:rsidRPr="00140BDB">
        <w:rPr>
          <w:rFonts w:cs="Times New Roman"/>
          <w:sz w:val="28"/>
        </w:rPr>
        <w:t xml:space="preserve">thực hành </w:t>
      </w:r>
      <w:r w:rsidRPr="00140BDB">
        <w:rPr>
          <w:rFonts w:cs="Times New Roman"/>
          <w:sz w:val="28"/>
        </w:rPr>
        <w:t xml:space="preserve">infosec được cung cấp bởi Offensive Security giúp phát triển các kỹ năng mềm </w:t>
      </w:r>
      <w:r w:rsidR="00EF535F" w:rsidRPr="00140BDB">
        <w:rPr>
          <w:rFonts w:cs="Times New Roman"/>
          <w:sz w:val="28"/>
        </w:rPr>
        <w:t xml:space="preserve">thường bị bỏ </w:t>
      </w:r>
      <w:proofErr w:type="gramStart"/>
      <w:r w:rsidR="00EF535F" w:rsidRPr="00140BDB">
        <w:rPr>
          <w:rFonts w:cs="Times New Roman"/>
          <w:sz w:val="28"/>
        </w:rPr>
        <w:t xml:space="preserve">qua </w:t>
      </w:r>
      <w:r w:rsidR="00EF535F">
        <w:rPr>
          <w:rFonts w:cs="Times New Roman"/>
          <w:sz w:val="28"/>
        </w:rPr>
        <w:t xml:space="preserve"> là</w:t>
      </w:r>
      <w:proofErr w:type="gramEnd"/>
      <w:r w:rsidR="00EF535F">
        <w:rPr>
          <w:rFonts w:cs="Times New Roman"/>
          <w:sz w:val="28"/>
        </w:rPr>
        <w:t xml:space="preserve"> </w:t>
      </w:r>
      <w:r w:rsidRPr="00140BDB">
        <w:rPr>
          <w:rFonts w:cs="Times New Roman"/>
          <w:sz w:val="28"/>
        </w:rPr>
        <w:t>“Try Harder”</w:t>
      </w:r>
      <w:r>
        <w:rPr>
          <w:rFonts w:cs="Times New Roman"/>
          <w:sz w:val="28"/>
        </w:rPr>
        <w:t>.</w:t>
      </w:r>
    </w:p>
    <w:p w14:paraId="113DFF25" w14:textId="077C2E96" w:rsidR="00606F0B" w:rsidRDefault="00C35738" w:rsidP="00606F0B">
      <w:pPr>
        <w:pStyle w:val="Heading2"/>
      </w:pPr>
      <w:bookmarkStart w:id="15" w:name="_Toc114910165"/>
      <w:r>
        <w:t xml:space="preserve">Chi tiết </w:t>
      </w:r>
      <w:r w:rsidR="002A5151">
        <w:t>về</w:t>
      </w:r>
      <w:r w:rsidR="00D35732">
        <w:t xml:space="preserve"> </w:t>
      </w:r>
      <w:r w:rsidR="00BF46F6">
        <w:t>khoá học PEN-200</w:t>
      </w:r>
      <w:bookmarkEnd w:id="15"/>
    </w:p>
    <w:p w14:paraId="6E26A397" w14:textId="60CD624D" w:rsidR="00D35732" w:rsidRDefault="005E64F0" w:rsidP="005E64F0">
      <w:pPr>
        <w:ind w:firstLine="720"/>
      </w:pPr>
      <w:r w:rsidRPr="005E64F0">
        <w:t>PEN-200 là một khóa học độc đáo kết hợp các tài liệu khóa học truyền thống với các mô phỏng thực hành, sử dụng môi trường phòng thí nghiệm ảo. Khóa học bao gồm các chủ đề sau</w:t>
      </w:r>
      <w:r>
        <w:t>:</w:t>
      </w:r>
    </w:p>
    <w:p w14:paraId="0C272DFC" w14:textId="04AC3151" w:rsidR="005E64F0" w:rsidRDefault="005E64F0" w:rsidP="005E64F0">
      <w:pPr>
        <w:pStyle w:val="ListParagraph"/>
        <w:numPr>
          <w:ilvl w:val="0"/>
          <w:numId w:val="9"/>
        </w:numPr>
      </w:pPr>
      <w:r>
        <w:t>Penetration Testing: What You Should Know</w:t>
      </w:r>
    </w:p>
    <w:p w14:paraId="561BDBB6" w14:textId="2E94E00D" w:rsidR="005E64F0" w:rsidRDefault="005E64F0" w:rsidP="005E64F0">
      <w:pPr>
        <w:pStyle w:val="ListParagraph"/>
        <w:numPr>
          <w:ilvl w:val="0"/>
          <w:numId w:val="9"/>
        </w:numPr>
      </w:pPr>
      <w:r>
        <w:t>Getting Comfortable with Kali Linux</w:t>
      </w:r>
    </w:p>
    <w:p w14:paraId="05C8B3AE" w14:textId="1945ED2A" w:rsidR="005E64F0" w:rsidRDefault="005E64F0" w:rsidP="005E64F0">
      <w:pPr>
        <w:pStyle w:val="ListParagraph"/>
        <w:numPr>
          <w:ilvl w:val="0"/>
          <w:numId w:val="9"/>
        </w:numPr>
      </w:pPr>
      <w:r>
        <w:t>Command Line Fun</w:t>
      </w:r>
      <w:r w:rsidR="00247C2C">
        <w:t>:</w:t>
      </w:r>
    </w:p>
    <w:p w14:paraId="7FA1D686" w14:textId="77777777" w:rsidR="005E64F0" w:rsidRDefault="005E64F0" w:rsidP="005E64F0">
      <w:pPr>
        <w:pStyle w:val="ListParagraph"/>
        <w:numPr>
          <w:ilvl w:val="0"/>
          <w:numId w:val="9"/>
        </w:numPr>
      </w:pPr>
      <w:r>
        <w:t>Practical Tools</w:t>
      </w:r>
    </w:p>
    <w:p w14:paraId="7EAFDB58" w14:textId="77777777" w:rsidR="005E64F0" w:rsidRDefault="005E64F0" w:rsidP="005E64F0">
      <w:pPr>
        <w:pStyle w:val="ListParagraph"/>
        <w:numPr>
          <w:ilvl w:val="0"/>
          <w:numId w:val="9"/>
        </w:numPr>
      </w:pPr>
      <w:r>
        <w:t>Bash Scripting</w:t>
      </w:r>
    </w:p>
    <w:p w14:paraId="3B7ECB29" w14:textId="77777777" w:rsidR="005E64F0" w:rsidRDefault="005E64F0" w:rsidP="005E64F0">
      <w:pPr>
        <w:pStyle w:val="ListParagraph"/>
        <w:numPr>
          <w:ilvl w:val="0"/>
          <w:numId w:val="9"/>
        </w:numPr>
      </w:pPr>
      <w:r>
        <w:t>Passive Information Gathering</w:t>
      </w:r>
    </w:p>
    <w:p w14:paraId="0A44B80B" w14:textId="77777777" w:rsidR="005E64F0" w:rsidRDefault="005E64F0" w:rsidP="005E64F0">
      <w:pPr>
        <w:pStyle w:val="ListParagraph"/>
        <w:numPr>
          <w:ilvl w:val="0"/>
          <w:numId w:val="9"/>
        </w:numPr>
      </w:pPr>
      <w:r>
        <w:t>Active Information Gathering</w:t>
      </w:r>
    </w:p>
    <w:p w14:paraId="095530CD" w14:textId="77777777" w:rsidR="005E64F0" w:rsidRDefault="005E64F0" w:rsidP="005E64F0">
      <w:pPr>
        <w:pStyle w:val="ListParagraph"/>
        <w:numPr>
          <w:ilvl w:val="0"/>
          <w:numId w:val="9"/>
        </w:numPr>
      </w:pPr>
      <w:r>
        <w:t>Vulnerability Scanning</w:t>
      </w:r>
    </w:p>
    <w:p w14:paraId="243DE1CB" w14:textId="77777777" w:rsidR="005E64F0" w:rsidRDefault="005E64F0" w:rsidP="005E64F0">
      <w:pPr>
        <w:pStyle w:val="ListParagraph"/>
        <w:numPr>
          <w:ilvl w:val="0"/>
          <w:numId w:val="9"/>
        </w:numPr>
      </w:pPr>
      <w:r>
        <w:t>Web Application Attacks</w:t>
      </w:r>
    </w:p>
    <w:p w14:paraId="750C00DC" w14:textId="77777777" w:rsidR="005E64F0" w:rsidRDefault="005E64F0" w:rsidP="005E64F0">
      <w:pPr>
        <w:pStyle w:val="ListParagraph"/>
        <w:numPr>
          <w:ilvl w:val="0"/>
          <w:numId w:val="9"/>
        </w:numPr>
      </w:pPr>
      <w:r>
        <w:t>Introduction to Buffer Overflows</w:t>
      </w:r>
    </w:p>
    <w:p w14:paraId="6889E923" w14:textId="77777777" w:rsidR="005E64F0" w:rsidRDefault="005E64F0" w:rsidP="005E64F0">
      <w:pPr>
        <w:pStyle w:val="ListParagraph"/>
        <w:numPr>
          <w:ilvl w:val="0"/>
          <w:numId w:val="9"/>
        </w:numPr>
      </w:pPr>
      <w:r>
        <w:t>Windows Buffer Overflows</w:t>
      </w:r>
    </w:p>
    <w:p w14:paraId="0DC1CF3E" w14:textId="77777777" w:rsidR="005E64F0" w:rsidRDefault="005E64F0" w:rsidP="005E64F0">
      <w:pPr>
        <w:pStyle w:val="ListParagraph"/>
        <w:numPr>
          <w:ilvl w:val="0"/>
          <w:numId w:val="9"/>
        </w:numPr>
      </w:pPr>
      <w:r>
        <w:t>Linux Buffer Overflows</w:t>
      </w:r>
    </w:p>
    <w:p w14:paraId="5F3823BC" w14:textId="77777777" w:rsidR="005E64F0" w:rsidRDefault="005E64F0" w:rsidP="005E64F0">
      <w:pPr>
        <w:pStyle w:val="ListParagraph"/>
        <w:numPr>
          <w:ilvl w:val="0"/>
          <w:numId w:val="9"/>
        </w:numPr>
      </w:pPr>
      <w:r>
        <w:t>Client-Side Attacks</w:t>
      </w:r>
    </w:p>
    <w:p w14:paraId="07BFD591" w14:textId="77777777" w:rsidR="005E64F0" w:rsidRDefault="005E64F0" w:rsidP="005E64F0">
      <w:pPr>
        <w:pStyle w:val="ListParagraph"/>
        <w:numPr>
          <w:ilvl w:val="0"/>
          <w:numId w:val="9"/>
        </w:numPr>
      </w:pPr>
      <w:r>
        <w:t>Locating Public Exploits</w:t>
      </w:r>
    </w:p>
    <w:p w14:paraId="6570CF39" w14:textId="77777777" w:rsidR="005E64F0" w:rsidRDefault="005E64F0" w:rsidP="005E64F0">
      <w:pPr>
        <w:pStyle w:val="ListParagraph"/>
        <w:numPr>
          <w:ilvl w:val="0"/>
          <w:numId w:val="9"/>
        </w:numPr>
      </w:pPr>
      <w:r>
        <w:t>Fixing Exploits</w:t>
      </w:r>
    </w:p>
    <w:p w14:paraId="33CABCB6" w14:textId="77777777" w:rsidR="005E64F0" w:rsidRDefault="005E64F0" w:rsidP="005E64F0">
      <w:pPr>
        <w:pStyle w:val="ListParagraph"/>
        <w:numPr>
          <w:ilvl w:val="0"/>
          <w:numId w:val="9"/>
        </w:numPr>
      </w:pPr>
      <w:r>
        <w:t>File Transfers</w:t>
      </w:r>
    </w:p>
    <w:p w14:paraId="03B66764" w14:textId="77777777" w:rsidR="005E64F0" w:rsidRDefault="005E64F0" w:rsidP="005E64F0">
      <w:pPr>
        <w:pStyle w:val="ListParagraph"/>
        <w:numPr>
          <w:ilvl w:val="0"/>
          <w:numId w:val="9"/>
        </w:numPr>
      </w:pPr>
      <w:r>
        <w:t>Antivirus Evasion</w:t>
      </w:r>
    </w:p>
    <w:p w14:paraId="07A90F92" w14:textId="77777777" w:rsidR="005E64F0" w:rsidRDefault="005E64F0" w:rsidP="005E64F0">
      <w:pPr>
        <w:pStyle w:val="ListParagraph"/>
        <w:numPr>
          <w:ilvl w:val="0"/>
          <w:numId w:val="9"/>
        </w:numPr>
      </w:pPr>
      <w:r>
        <w:t>Privilege Escalation</w:t>
      </w:r>
    </w:p>
    <w:p w14:paraId="7BC6F5E7" w14:textId="77777777" w:rsidR="005E64F0" w:rsidRDefault="005E64F0" w:rsidP="005E64F0">
      <w:pPr>
        <w:pStyle w:val="ListParagraph"/>
        <w:numPr>
          <w:ilvl w:val="0"/>
          <w:numId w:val="9"/>
        </w:numPr>
      </w:pPr>
      <w:r>
        <w:t>Password Attacks</w:t>
      </w:r>
    </w:p>
    <w:p w14:paraId="1AD4A305" w14:textId="77777777" w:rsidR="005E64F0" w:rsidRDefault="005E64F0" w:rsidP="005E64F0">
      <w:pPr>
        <w:pStyle w:val="ListParagraph"/>
        <w:numPr>
          <w:ilvl w:val="0"/>
          <w:numId w:val="9"/>
        </w:numPr>
      </w:pPr>
      <w:r>
        <w:t>Port Redirection and Tunneling</w:t>
      </w:r>
    </w:p>
    <w:p w14:paraId="6A7EB348" w14:textId="77777777" w:rsidR="005E64F0" w:rsidRDefault="005E64F0" w:rsidP="005E64F0">
      <w:pPr>
        <w:pStyle w:val="ListParagraph"/>
        <w:numPr>
          <w:ilvl w:val="0"/>
          <w:numId w:val="9"/>
        </w:numPr>
      </w:pPr>
      <w:r>
        <w:lastRenderedPageBreak/>
        <w:t>Active Directory Attacks</w:t>
      </w:r>
    </w:p>
    <w:p w14:paraId="42410874" w14:textId="6B9EA6ED" w:rsidR="005E64F0" w:rsidRDefault="005E64F0" w:rsidP="005E64F0">
      <w:pPr>
        <w:pStyle w:val="ListParagraph"/>
        <w:numPr>
          <w:ilvl w:val="0"/>
          <w:numId w:val="9"/>
        </w:numPr>
      </w:pPr>
      <w:r>
        <w:t>The Metasploit Framework</w:t>
      </w:r>
    </w:p>
    <w:p w14:paraId="2F6BDD83" w14:textId="77777777" w:rsidR="0085316D" w:rsidRDefault="0085316D" w:rsidP="0085316D">
      <w:pPr>
        <w:pStyle w:val="ListParagraph"/>
        <w:numPr>
          <w:ilvl w:val="0"/>
          <w:numId w:val="9"/>
        </w:numPr>
      </w:pPr>
      <w:r>
        <w:t>PowerShell Empire</w:t>
      </w:r>
    </w:p>
    <w:p w14:paraId="581DB2D2" w14:textId="77777777" w:rsidR="0085316D" w:rsidRDefault="0085316D" w:rsidP="0085316D">
      <w:pPr>
        <w:pStyle w:val="ListParagraph"/>
        <w:numPr>
          <w:ilvl w:val="0"/>
          <w:numId w:val="9"/>
        </w:numPr>
      </w:pPr>
      <w:r>
        <w:t>Assembling the Pieces: Penetration Test Breakdown</w:t>
      </w:r>
    </w:p>
    <w:p w14:paraId="4076B980" w14:textId="78A7C8EF" w:rsidR="0085316D" w:rsidRDefault="0085316D" w:rsidP="0085316D">
      <w:pPr>
        <w:pStyle w:val="ListParagraph"/>
        <w:numPr>
          <w:ilvl w:val="0"/>
          <w:numId w:val="9"/>
        </w:numPr>
      </w:pPr>
      <w:r>
        <w:t>Trying Harder: The Labs</w:t>
      </w:r>
    </w:p>
    <w:p w14:paraId="57D46219" w14:textId="515C5EB3" w:rsidR="0085316D" w:rsidRDefault="0085316D" w:rsidP="0085316D">
      <w:r>
        <w:t xml:space="preserve">Sau kì thi, </w:t>
      </w:r>
      <w:r w:rsidR="003B59DC">
        <w:t xml:space="preserve">những giá trị </w:t>
      </w:r>
      <w:r>
        <w:t xml:space="preserve">người học </w:t>
      </w:r>
      <w:r w:rsidR="003B59DC">
        <w:t xml:space="preserve">nhận </w:t>
      </w:r>
      <w:r>
        <w:t>được</w:t>
      </w:r>
      <w:r w:rsidR="003B59DC">
        <w:t xml:space="preserve"> có thể kể đến như</w:t>
      </w:r>
      <w:r>
        <w:t>:</w:t>
      </w:r>
    </w:p>
    <w:p w14:paraId="313FD5F7" w14:textId="120E14AF" w:rsidR="0085316D" w:rsidRDefault="0085316D" w:rsidP="0085316D">
      <w:pPr>
        <w:pStyle w:val="ListParagraph"/>
        <w:numPr>
          <w:ilvl w:val="0"/>
          <w:numId w:val="9"/>
        </w:numPr>
      </w:pPr>
      <w:r>
        <w:t>Tìm hiểu cách trở thành người kiểm tra thâm nhập bằng cách sử dụng các kỹ thuật thu thập thông tin để xác định và liệt kê các mục tiêu chạy các hệ điều hành và dịch vụ khác nhau</w:t>
      </w:r>
    </w:p>
    <w:p w14:paraId="79003FEA" w14:textId="6CE66DF9" w:rsidR="0085316D" w:rsidRDefault="0085316D" w:rsidP="0085316D">
      <w:pPr>
        <w:pStyle w:val="ListParagraph"/>
        <w:numPr>
          <w:ilvl w:val="0"/>
          <w:numId w:val="9"/>
        </w:numPr>
      </w:pPr>
      <w:r>
        <w:t xml:space="preserve">Viết các kịch bản và công cụ cơ bản để hỗ trợ trong quá trình </w:t>
      </w:r>
      <w:r w:rsidR="003B59DC">
        <w:t xml:space="preserve">kiểm </w:t>
      </w:r>
      <w:r>
        <w:t xml:space="preserve">thử </w:t>
      </w:r>
      <w:r w:rsidR="003B59DC">
        <w:t>x</w:t>
      </w:r>
      <w:r>
        <w:t>âm nhập</w:t>
      </w:r>
    </w:p>
    <w:p w14:paraId="19A0F663" w14:textId="77777777" w:rsidR="0085316D" w:rsidRDefault="0085316D" w:rsidP="0085316D">
      <w:pPr>
        <w:pStyle w:val="ListParagraph"/>
        <w:numPr>
          <w:ilvl w:val="0"/>
          <w:numId w:val="9"/>
        </w:numPr>
      </w:pPr>
      <w:r>
        <w:t>Phân tích, sửa chữa, sửa đổi, biên dịch chéo và chuyển mã khai thác công khai</w:t>
      </w:r>
    </w:p>
    <w:p w14:paraId="4F18E98A" w14:textId="2B97FC3A" w:rsidR="0085316D" w:rsidRDefault="0085316D" w:rsidP="0085316D">
      <w:pPr>
        <w:pStyle w:val="ListParagraph"/>
        <w:numPr>
          <w:ilvl w:val="0"/>
          <w:numId w:val="9"/>
        </w:numPr>
      </w:pPr>
      <w:r>
        <w:t>Tiến hành leo thang đặc quyền từ xa, cục bộ và các cuộc tấn công phía máy khách</w:t>
      </w:r>
    </w:p>
    <w:p w14:paraId="09C4281B" w14:textId="23895057" w:rsidR="0085316D" w:rsidRDefault="0085316D" w:rsidP="0085316D">
      <w:pPr>
        <w:pStyle w:val="ListParagraph"/>
        <w:numPr>
          <w:ilvl w:val="0"/>
          <w:numId w:val="9"/>
        </w:numPr>
      </w:pPr>
      <w:r>
        <w:t>Xác định và khai thác các lỗ hổng</w:t>
      </w:r>
      <w:r w:rsidR="003B59DC">
        <w:t xml:space="preserve"> như</w:t>
      </w:r>
      <w:r>
        <w:t xml:space="preserve"> XSS, SQL injection</w:t>
      </w:r>
      <w:r w:rsidR="003B59DC">
        <w:t xml:space="preserve">, </w:t>
      </w:r>
      <w:r w:rsidR="003B59DC" w:rsidRPr="003B59DC">
        <w:t xml:space="preserve">file </w:t>
      </w:r>
      <w:proofErr w:type="gramStart"/>
      <w:r w:rsidR="003B59DC" w:rsidRPr="003B59DC">
        <w:t>inclusion</w:t>
      </w:r>
      <w:r w:rsidR="003B59DC">
        <w:t>,…</w:t>
      </w:r>
      <w:proofErr w:type="gramEnd"/>
      <w:r w:rsidR="003B59DC">
        <w:t xml:space="preserve"> </w:t>
      </w:r>
      <w:r>
        <w:t>trong các ứng dụng web</w:t>
      </w:r>
    </w:p>
    <w:p w14:paraId="45434689" w14:textId="11324B63" w:rsidR="0085316D" w:rsidRDefault="0085316D" w:rsidP="0085316D">
      <w:pPr>
        <w:pStyle w:val="ListParagraph"/>
        <w:numPr>
          <w:ilvl w:val="0"/>
          <w:numId w:val="9"/>
        </w:numPr>
      </w:pPr>
      <w:r>
        <w:t xml:space="preserve">Tận dụng các kỹ thuật </w:t>
      </w:r>
      <w:r w:rsidR="003B59DC" w:rsidRPr="003B59DC">
        <w:t xml:space="preserve">tunneling </w:t>
      </w:r>
      <w:r>
        <w:t>để xoay vòng giữa các mạng</w:t>
      </w:r>
    </w:p>
    <w:p w14:paraId="3EF39CDB" w14:textId="2A9419B3" w:rsidR="00A30621" w:rsidRDefault="0085316D" w:rsidP="001A0678">
      <w:pPr>
        <w:pStyle w:val="ListParagraph"/>
        <w:numPr>
          <w:ilvl w:val="0"/>
          <w:numId w:val="9"/>
        </w:numPr>
      </w:pPr>
      <w:r>
        <w:t xml:space="preserve">Kỹ năng giải quyết vấn đề sáng tạo và tư duy </w:t>
      </w:r>
      <w:r w:rsidR="009E4337">
        <w:t>bộ phận</w:t>
      </w:r>
    </w:p>
    <w:p w14:paraId="68E7D170" w14:textId="276D474C" w:rsidR="00D35732" w:rsidRDefault="00C35738" w:rsidP="00D35732">
      <w:pPr>
        <w:pStyle w:val="Heading2"/>
      </w:pPr>
      <w:bookmarkStart w:id="16" w:name="_Toc114910166"/>
      <w:r>
        <w:t xml:space="preserve">Thông tin chi tiết </w:t>
      </w:r>
      <w:r w:rsidR="002A5151">
        <w:t>về k</w:t>
      </w:r>
      <w:r w:rsidR="00D35732">
        <w:t>ỳ thi</w:t>
      </w:r>
      <w:r w:rsidR="002A5151">
        <w:t xml:space="preserve"> OSCP</w:t>
      </w:r>
      <w:bookmarkEnd w:id="16"/>
    </w:p>
    <w:p w14:paraId="25704E4E" w14:textId="193A3483" w:rsidR="009E4337" w:rsidRDefault="009E4337" w:rsidP="009E4337">
      <w:pPr>
        <w:pStyle w:val="Heading3"/>
      </w:pPr>
      <w:bookmarkStart w:id="17" w:name="_Toc114910167"/>
      <w:r w:rsidRPr="00140BDB">
        <w:t>Hình thức thi</w:t>
      </w:r>
      <w:bookmarkEnd w:id="17"/>
    </w:p>
    <w:p w14:paraId="75CC2F14" w14:textId="77777777" w:rsidR="009E4337" w:rsidRPr="00A87270" w:rsidRDefault="009E4337" w:rsidP="009E4337">
      <w:pPr>
        <w:pStyle w:val="ListParagraph"/>
        <w:numPr>
          <w:ilvl w:val="1"/>
          <w:numId w:val="11"/>
        </w:numPr>
        <w:spacing w:after="160" w:line="360" w:lineRule="auto"/>
        <w:rPr>
          <w:rFonts w:cs="Times New Roman"/>
          <w:sz w:val="28"/>
        </w:rPr>
      </w:pPr>
      <w:r w:rsidRPr="00A87270">
        <w:rPr>
          <w:rFonts w:cs="Times New Roman"/>
          <w:sz w:val="28"/>
        </w:rPr>
        <w:t xml:space="preserve">Thi trực tiếp trên một VPN riêng có chứa </w:t>
      </w:r>
      <w:proofErr w:type="gramStart"/>
      <w:r w:rsidRPr="00A87270">
        <w:rPr>
          <w:rFonts w:cs="Times New Roman"/>
          <w:sz w:val="28"/>
        </w:rPr>
        <w:t>các  máy</w:t>
      </w:r>
      <w:proofErr w:type="gramEnd"/>
      <w:r w:rsidRPr="00A87270">
        <w:rPr>
          <w:rFonts w:cs="Times New Roman"/>
          <w:sz w:val="28"/>
        </w:rPr>
        <w:t xml:space="preserve"> dễ tấn công </w:t>
      </w:r>
    </w:p>
    <w:p w14:paraId="35370B33" w14:textId="77777777" w:rsidR="009E4337" w:rsidRPr="00A87270" w:rsidRDefault="009E4337" w:rsidP="009E4337">
      <w:pPr>
        <w:pStyle w:val="ListParagraph"/>
        <w:numPr>
          <w:ilvl w:val="1"/>
          <w:numId w:val="11"/>
        </w:numPr>
        <w:spacing w:after="160" w:line="360" w:lineRule="auto"/>
        <w:rPr>
          <w:rFonts w:cs="Times New Roman"/>
          <w:sz w:val="28"/>
        </w:rPr>
      </w:pPr>
      <w:r w:rsidRPr="00A87270">
        <w:rPr>
          <w:rFonts w:cs="Times New Roman"/>
          <w:sz w:val="28"/>
        </w:rPr>
        <w:t>Thí sinh có 24</w:t>
      </w:r>
      <w:r>
        <w:rPr>
          <w:rFonts w:cs="Times New Roman"/>
          <w:sz w:val="28"/>
        </w:rPr>
        <w:t xml:space="preserve"> giờ</w:t>
      </w:r>
      <w:r w:rsidRPr="00A87270">
        <w:rPr>
          <w:rFonts w:cs="Times New Roman"/>
          <w:sz w:val="28"/>
        </w:rPr>
        <w:t xml:space="preserve"> để hoàn thành bài thi và 24</w:t>
      </w:r>
      <w:r>
        <w:rPr>
          <w:rFonts w:cs="Times New Roman"/>
          <w:sz w:val="28"/>
        </w:rPr>
        <w:t xml:space="preserve"> giờ</w:t>
      </w:r>
      <w:r w:rsidRPr="00A87270">
        <w:rPr>
          <w:rFonts w:cs="Times New Roman"/>
          <w:sz w:val="28"/>
        </w:rPr>
        <w:t xml:space="preserve"> để viết báo cáo và tải lên cờ </w:t>
      </w:r>
      <w:r>
        <w:rPr>
          <w:rFonts w:cs="Times New Roman"/>
          <w:sz w:val="28"/>
        </w:rPr>
        <w:t>(flag)</w:t>
      </w:r>
    </w:p>
    <w:p w14:paraId="1BB583F6" w14:textId="79569DCA" w:rsidR="009E4337" w:rsidRPr="00A87270" w:rsidRDefault="009E4337" w:rsidP="009E4337">
      <w:pPr>
        <w:pStyle w:val="ListParagraph"/>
        <w:numPr>
          <w:ilvl w:val="1"/>
          <w:numId w:val="11"/>
        </w:numPr>
        <w:spacing w:after="160" w:line="360" w:lineRule="auto"/>
        <w:rPr>
          <w:rFonts w:cs="Times New Roman"/>
          <w:sz w:val="28"/>
        </w:rPr>
      </w:pPr>
      <w:r w:rsidRPr="00A87270">
        <w:rPr>
          <w:rFonts w:cs="Times New Roman"/>
          <w:sz w:val="28"/>
        </w:rPr>
        <w:t>Bài kiểm tra được trình chiếu thông qua kết nối ảo với tính năng chia sẻ màn hình, trò chuyện và webcam (không có âm thanh</w:t>
      </w:r>
      <w:proofErr w:type="gramStart"/>
      <w:r w:rsidRPr="00A87270">
        <w:rPr>
          <w:rFonts w:cs="Times New Roman"/>
          <w:sz w:val="28"/>
        </w:rPr>
        <w:t>).</w:t>
      </w:r>
      <w:r>
        <w:rPr>
          <w:rFonts w:cs="Times New Roman"/>
          <w:sz w:val="28"/>
        </w:rPr>
        <w:t>Thí</w:t>
      </w:r>
      <w:proofErr w:type="gramEnd"/>
      <w:r>
        <w:rPr>
          <w:rFonts w:cs="Times New Roman"/>
          <w:sz w:val="28"/>
        </w:rPr>
        <w:t xml:space="preserve"> sinh k</w:t>
      </w:r>
      <w:r w:rsidRPr="00A87270">
        <w:rPr>
          <w:rFonts w:cs="Times New Roman"/>
          <w:sz w:val="28"/>
        </w:rPr>
        <w:t xml:space="preserve">hông được phép sử dụng điện thoại hoặc các thiết bị điện tử khác khi đang ngồi trong máy làm bài thi. </w:t>
      </w:r>
    </w:p>
    <w:p w14:paraId="6248ADA3" w14:textId="75CBAA68" w:rsidR="009E4337" w:rsidRDefault="009E4337" w:rsidP="009E4337">
      <w:pPr>
        <w:pStyle w:val="ListParagraph"/>
        <w:numPr>
          <w:ilvl w:val="1"/>
          <w:numId w:val="11"/>
        </w:numPr>
        <w:spacing w:after="160" w:line="360" w:lineRule="auto"/>
        <w:rPr>
          <w:rFonts w:cs="Times New Roman"/>
          <w:sz w:val="28"/>
        </w:rPr>
      </w:pPr>
      <w:r w:rsidRPr="00A87270">
        <w:rPr>
          <w:rFonts w:cs="Times New Roman"/>
          <w:sz w:val="28"/>
        </w:rPr>
        <w:lastRenderedPageBreak/>
        <w:t>Trên 70 điể</w:t>
      </w:r>
      <w:r>
        <w:rPr>
          <w:rFonts w:cs="Times New Roman"/>
          <w:sz w:val="28"/>
        </w:rPr>
        <w:t xml:space="preserve">m được đánh giá là </w:t>
      </w:r>
      <w:r w:rsidRPr="00A87270">
        <w:rPr>
          <w:rFonts w:cs="Times New Roman"/>
          <w:sz w:val="28"/>
        </w:rPr>
        <w:t>đã vượt qua kỳ thi</w:t>
      </w:r>
      <w:r>
        <w:rPr>
          <w:rFonts w:cs="Times New Roman"/>
          <w:sz w:val="28"/>
        </w:rPr>
        <w:t xml:space="preserve"> và được cấp chứng chỉ.</w:t>
      </w:r>
    </w:p>
    <w:p w14:paraId="21555789" w14:textId="24EFFAA1" w:rsidR="009E4337" w:rsidRDefault="00811EC1" w:rsidP="00811EC1">
      <w:pPr>
        <w:pStyle w:val="Heading3"/>
      </w:pPr>
      <w:bookmarkStart w:id="18" w:name="_Toc114910168"/>
      <w:r>
        <w:t>Cấu trúc bài thi</w:t>
      </w:r>
      <w:bookmarkEnd w:id="18"/>
    </w:p>
    <w:p w14:paraId="3BBEE1FA" w14:textId="6037A4CA" w:rsidR="00811EC1" w:rsidRDefault="00811EC1" w:rsidP="00811EC1">
      <w:pPr>
        <w:spacing w:after="160" w:line="360" w:lineRule="auto"/>
        <w:ind w:firstLine="720"/>
        <w:rPr>
          <w:rFonts w:cs="Times New Roman"/>
          <w:sz w:val="28"/>
        </w:rPr>
      </w:pPr>
      <w:r>
        <w:rPr>
          <w:rFonts w:cs="Times New Roman"/>
          <w:sz w:val="28"/>
        </w:rPr>
        <w:t xml:space="preserve">Trong vòng 24 giờ, thí sinh sẽ thực hiện khai thác 5 máy với cấu trúc điểm như sau: </w:t>
      </w:r>
    </w:p>
    <w:p w14:paraId="370A9030" w14:textId="4D09F57C" w:rsidR="00811EC1" w:rsidRPr="00811EC1" w:rsidRDefault="00811EC1" w:rsidP="00811EC1">
      <w:pPr>
        <w:pStyle w:val="ListParagraph"/>
        <w:numPr>
          <w:ilvl w:val="0"/>
          <w:numId w:val="12"/>
        </w:numPr>
        <w:spacing w:after="160" w:line="360" w:lineRule="auto"/>
        <w:rPr>
          <w:rFonts w:cs="Times New Roman"/>
          <w:sz w:val="28"/>
        </w:rPr>
      </w:pPr>
      <w:r w:rsidRPr="00811EC1">
        <w:rPr>
          <w:rFonts w:cs="Times New Roman"/>
          <w:sz w:val="28"/>
        </w:rPr>
        <w:t>1 bài 10 điểm</w:t>
      </w:r>
      <w:r>
        <w:rPr>
          <w:rFonts w:cs="Times New Roman"/>
          <w:sz w:val="28"/>
        </w:rPr>
        <w:t>:</w:t>
      </w:r>
      <w:r w:rsidRPr="00811EC1">
        <w:rPr>
          <w:rFonts w:cs="Times New Roman"/>
          <w:sz w:val="28"/>
        </w:rPr>
        <w:t xml:space="preserve"> thường sẽ lên luôn user có quyền cao nhất không cần leo quyền</w:t>
      </w:r>
    </w:p>
    <w:p w14:paraId="2B4A5043" w14:textId="77777777" w:rsidR="00811EC1" w:rsidRPr="00811EC1" w:rsidRDefault="00811EC1" w:rsidP="00811EC1">
      <w:pPr>
        <w:pStyle w:val="ListParagraph"/>
        <w:numPr>
          <w:ilvl w:val="0"/>
          <w:numId w:val="12"/>
        </w:numPr>
        <w:spacing w:after="160" w:line="360" w:lineRule="auto"/>
        <w:rPr>
          <w:rFonts w:cs="Times New Roman"/>
          <w:sz w:val="28"/>
        </w:rPr>
      </w:pPr>
      <w:r w:rsidRPr="00811EC1">
        <w:rPr>
          <w:rFonts w:cs="Times New Roman"/>
          <w:sz w:val="28"/>
        </w:rPr>
        <w:t>02 bài 20 điểm</w:t>
      </w:r>
    </w:p>
    <w:p w14:paraId="5CF5F779" w14:textId="77777777" w:rsidR="00811EC1" w:rsidRPr="00811EC1" w:rsidRDefault="00811EC1" w:rsidP="00811EC1">
      <w:pPr>
        <w:pStyle w:val="ListParagraph"/>
        <w:numPr>
          <w:ilvl w:val="0"/>
          <w:numId w:val="12"/>
        </w:numPr>
        <w:spacing w:after="160" w:line="360" w:lineRule="auto"/>
        <w:rPr>
          <w:rFonts w:cs="Times New Roman"/>
          <w:sz w:val="28"/>
        </w:rPr>
      </w:pPr>
      <w:r w:rsidRPr="00811EC1">
        <w:rPr>
          <w:rFonts w:cs="Times New Roman"/>
          <w:sz w:val="28"/>
        </w:rPr>
        <w:t>01 bài 25 điểm</w:t>
      </w:r>
    </w:p>
    <w:p w14:paraId="51B9CE1F" w14:textId="6323D4B1" w:rsidR="00811EC1" w:rsidRPr="00811EC1" w:rsidRDefault="00811EC1" w:rsidP="00811EC1">
      <w:pPr>
        <w:pStyle w:val="ListParagraph"/>
        <w:numPr>
          <w:ilvl w:val="0"/>
          <w:numId w:val="12"/>
        </w:numPr>
        <w:spacing w:after="160" w:line="360" w:lineRule="auto"/>
        <w:rPr>
          <w:rFonts w:cs="Times New Roman"/>
          <w:sz w:val="28"/>
        </w:rPr>
      </w:pPr>
      <w:r w:rsidRPr="00811EC1">
        <w:rPr>
          <w:rFonts w:cs="Times New Roman"/>
          <w:sz w:val="28"/>
        </w:rPr>
        <w:t>1 bài Buffer Overflow 25 điểm: Bài này sẽ lên luôn user có quyền cao nhất không cần leo quyền</w:t>
      </w:r>
    </w:p>
    <w:p w14:paraId="7CB25C89" w14:textId="0859ED76" w:rsidR="009E4337" w:rsidRDefault="00811EC1" w:rsidP="00811EC1">
      <w:pPr>
        <w:spacing w:after="160" w:line="360" w:lineRule="auto"/>
        <w:ind w:firstLine="720"/>
        <w:rPr>
          <w:rFonts w:cs="Times New Roman"/>
          <w:sz w:val="28"/>
        </w:rPr>
      </w:pPr>
      <w:r w:rsidRPr="00811EC1">
        <w:rPr>
          <w:rFonts w:cs="Times New Roman"/>
          <w:sz w:val="28"/>
        </w:rPr>
        <w:t>Sang năm 2022 Offensive sẽ đổi cấu trúc đề thi. Đề dạng mới sẽ yêu cầu khó hơn tuy nhiên về cơ bản cách học và cách thi sẽ không thay đổi nhiều cụ thể thay vì 5 máy ở trên thì đề 2022 sẽ có:</w:t>
      </w:r>
    </w:p>
    <w:p w14:paraId="7CF7707A" w14:textId="1BDA5B21" w:rsidR="00182AAA" w:rsidRDefault="00182AAA" w:rsidP="00182AAA">
      <w:pPr>
        <w:pStyle w:val="ListParagraph"/>
        <w:numPr>
          <w:ilvl w:val="0"/>
          <w:numId w:val="12"/>
        </w:numPr>
        <w:spacing w:after="160" w:line="360" w:lineRule="auto"/>
        <w:rPr>
          <w:rFonts w:cs="Times New Roman"/>
          <w:sz w:val="28"/>
        </w:rPr>
      </w:pPr>
      <w:r>
        <w:rPr>
          <w:rFonts w:cs="Times New Roman"/>
          <w:sz w:val="28"/>
        </w:rPr>
        <w:t xml:space="preserve">60 điểm cho 3 máy: </w:t>
      </w:r>
    </w:p>
    <w:p w14:paraId="168860E2" w14:textId="0313B91F" w:rsidR="00182AAA" w:rsidRPr="00182AAA" w:rsidRDefault="00182AAA" w:rsidP="00182AAA">
      <w:pPr>
        <w:pStyle w:val="ListParagraph"/>
        <w:numPr>
          <w:ilvl w:val="1"/>
          <w:numId w:val="12"/>
        </w:numPr>
        <w:spacing w:after="160" w:line="360" w:lineRule="auto"/>
        <w:rPr>
          <w:rFonts w:cs="Times New Roman"/>
          <w:sz w:val="28"/>
        </w:rPr>
      </w:pPr>
      <w:r>
        <w:rPr>
          <w:rFonts w:cs="Times New Roman"/>
          <w:sz w:val="28"/>
        </w:rPr>
        <w:t>M</w:t>
      </w:r>
      <w:r w:rsidRPr="00182AAA">
        <w:rPr>
          <w:rFonts w:cs="Times New Roman"/>
          <w:sz w:val="28"/>
        </w:rPr>
        <w:t>ỗi máy</w:t>
      </w:r>
      <w:r>
        <w:rPr>
          <w:rFonts w:cs="Times New Roman"/>
          <w:sz w:val="28"/>
        </w:rPr>
        <w:t xml:space="preserve"> 20 điểm</w:t>
      </w:r>
    </w:p>
    <w:p w14:paraId="08F97614" w14:textId="77777777" w:rsidR="00182AAA" w:rsidRPr="00182AAA" w:rsidRDefault="00182AAA" w:rsidP="00182AAA">
      <w:pPr>
        <w:pStyle w:val="ListParagraph"/>
        <w:numPr>
          <w:ilvl w:val="1"/>
          <w:numId w:val="12"/>
        </w:numPr>
        <w:spacing w:after="160" w:line="360" w:lineRule="auto"/>
        <w:rPr>
          <w:rFonts w:cs="Times New Roman"/>
          <w:sz w:val="28"/>
        </w:rPr>
      </w:pPr>
      <w:r w:rsidRPr="00182AAA">
        <w:rPr>
          <w:rFonts w:cs="Times New Roman"/>
          <w:sz w:val="28"/>
        </w:rPr>
        <w:t>Mỗi máy đều phải cần 2 bước là lên được shell quyền user thấp và leo quyền lên user cao nhất</w:t>
      </w:r>
    </w:p>
    <w:p w14:paraId="22E6D3F0" w14:textId="2DA319A3" w:rsidR="00182AAA" w:rsidRDefault="00182AAA" w:rsidP="00182AAA">
      <w:pPr>
        <w:pStyle w:val="ListParagraph"/>
        <w:numPr>
          <w:ilvl w:val="1"/>
          <w:numId w:val="12"/>
        </w:numPr>
        <w:spacing w:after="160" w:line="360" w:lineRule="auto"/>
        <w:rPr>
          <w:rFonts w:cs="Times New Roman"/>
          <w:sz w:val="28"/>
        </w:rPr>
      </w:pPr>
      <w:r w:rsidRPr="00182AAA">
        <w:rPr>
          <w:rFonts w:cs="Times New Roman"/>
          <w:sz w:val="28"/>
        </w:rPr>
        <w:t>BOF không còn là 1 bài mặc định. và nếu có BOF thì khai thác thành công chỉ có quyền user thấp</w:t>
      </w:r>
      <w:r>
        <w:rPr>
          <w:rFonts w:cs="Times New Roman"/>
          <w:sz w:val="28"/>
        </w:rPr>
        <w:t xml:space="preserve">, </w:t>
      </w:r>
      <w:r w:rsidRPr="00182AAA">
        <w:rPr>
          <w:rFonts w:cs="Times New Roman"/>
          <w:sz w:val="28"/>
        </w:rPr>
        <w:t xml:space="preserve">cần </w:t>
      </w:r>
      <w:r>
        <w:rPr>
          <w:rFonts w:cs="Times New Roman"/>
          <w:sz w:val="28"/>
        </w:rPr>
        <w:t xml:space="preserve">phải </w:t>
      </w:r>
      <w:r w:rsidRPr="00182AAA">
        <w:rPr>
          <w:rFonts w:cs="Times New Roman"/>
          <w:sz w:val="28"/>
        </w:rPr>
        <w:t>leo quyền lên chứ không được như mấy năm trước là exploit BOF thành công là giải quyết luôn được bài.</w:t>
      </w:r>
    </w:p>
    <w:p w14:paraId="651B571B" w14:textId="6B08ADC9" w:rsidR="00182AAA" w:rsidRDefault="00182AAA" w:rsidP="00182AAA">
      <w:pPr>
        <w:pStyle w:val="ListParagraph"/>
        <w:numPr>
          <w:ilvl w:val="0"/>
          <w:numId w:val="12"/>
        </w:numPr>
        <w:spacing w:after="160" w:line="360" w:lineRule="auto"/>
        <w:rPr>
          <w:rFonts w:cs="Times New Roman"/>
          <w:sz w:val="28"/>
        </w:rPr>
      </w:pPr>
      <w:r w:rsidRPr="00182AAA">
        <w:rPr>
          <w:rFonts w:cs="Times New Roman"/>
          <w:sz w:val="28"/>
        </w:rPr>
        <w:t>40 điểm cho thử thách liên quan đến Active Directory gồm 2 máy client và 1 máy domain controller</w:t>
      </w:r>
      <w:r>
        <w:rPr>
          <w:rFonts w:cs="Times New Roman"/>
          <w:sz w:val="28"/>
        </w:rPr>
        <w:t>.</w:t>
      </w:r>
    </w:p>
    <w:p w14:paraId="46FFE886" w14:textId="4EED2CC5" w:rsidR="00DC1FF0" w:rsidRDefault="00DC1FF0" w:rsidP="00DC1FF0">
      <w:pPr>
        <w:spacing w:after="160" w:line="360" w:lineRule="auto"/>
        <w:ind w:firstLine="720"/>
        <w:rPr>
          <w:rFonts w:cs="Times New Roman"/>
          <w:sz w:val="28"/>
        </w:rPr>
      </w:pPr>
      <w:r w:rsidRPr="00DC1FF0">
        <w:rPr>
          <w:rFonts w:cs="Times New Roman"/>
          <w:sz w:val="28"/>
        </w:rPr>
        <w:lastRenderedPageBreak/>
        <w:t xml:space="preserve">Ngày thứ 2 được tính khi thời gian làm bài thực hành kết thúc. Bạn phải làm báo cáo </w:t>
      </w:r>
      <w:r>
        <w:rPr>
          <w:rFonts w:cs="Times New Roman"/>
          <w:sz w:val="28"/>
        </w:rPr>
        <w:t xml:space="preserve">mô tả chi tiết quá trình khai thác cho từng mục tiêu. </w:t>
      </w:r>
      <w:r w:rsidRPr="00DC1FF0">
        <w:rPr>
          <w:rFonts w:cs="Times New Roman"/>
          <w:sz w:val="28"/>
        </w:rPr>
        <w:t xml:space="preserve">Bạn phải ghi lại tất cả các cuộc tấn công của mình bao gồm tất cả các bước, </w:t>
      </w:r>
      <w:r w:rsidR="00A44EB0">
        <w:rPr>
          <w:rFonts w:cs="Times New Roman"/>
          <w:sz w:val="28"/>
        </w:rPr>
        <w:t xml:space="preserve">các </w:t>
      </w:r>
      <w:r w:rsidRPr="00DC1FF0">
        <w:rPr>
          <w:rFonts w:cs="Times New Roman"/>
          <w:sz w:val="28"/>
        </w:rPr>
        <w:t>lệnh được</w:t>
      </w:r>
      <w:r>
        <w:rPr>
          <w:rFonts w:cs="Times New Roman"/>
          <w:sz w:val="28"/>
        </w:rPr>
        <w:t xml:space="preserve"> sử dụng</w:t>
      </w:r>
      <w:r w:rsidRPr="00DC1FF0">
        <w:rPr>
          <w:rFonts w:cs="Times New Roman"/>
          <w:sz w:val="28"/>
        </w:rPr>
        <w:t xml:space="preserve"> và </w:t>
      </w:r>
      <w:r w:rsidR="00A44EB0">
        <w:rPr>
          <w:rFonts w:cs="Times New Roman"/>
          <w:sz w:val="28"/>
        </w:rPr>
        <w:t>kết quả</w:t>
      </w:r>
      <w:r w:rsidRPr="00DC1FF0">
        <w:rPr>
          <w:rFonts w:cs="Times New Roman"/>
          <w:sz w:val="28"/>
        </w:rPr>
        <w:t xml:space="preserve"> </w:t>
      </w:r>
      <w:r w:rsidR="00A44EB0">
        <w:rPr>
          <w:rFonts w:cs="Times New Roman"/>
          <w:sz w:val="28"/>
        </w:rPr>
        <w:t>vào trong</w:t>
      </w:r>
      <w:r w:rsidRPr="00DC1FF0">
        <w:rPr>
          <w:rFonts w:cs="Times New Roman"/>
          <w:sz w:val="28"/>
        </w:rPr>
        <w:t xml:space="preserve"> báo cáo. Tài liệu của bạn phải đủ kỹ lưỡng để các cuộc tấn công của bạn có thể được sao chép từng bước bởi một trình đọc có kỹ thuật tốt</w:t>
      </w:r>
      <w:r w:rsidR="00A44EB0">
        <w:rPr>
          <w:rFonts w:cs="Times New Roman"/>
          <w:sz w:val="28"/>
        </w:rPr>
        <w:t>.</w:t>
      </w:r>
    </w:p>
    <w:p w14:paraId="7BDB7328" w14:textId="4AB5A263" w:rsidR="00A44EB0" w:rsidRPr="00DC1FF0" w:rsidRDefault="00A44EB0" w:rsidP="00DC1FF0">
      <w:pPr>
        <w:spacing w:after="160" w:line="360" w:lineRule="auto"/>
        <w:ind w:firstLine="720"/>
        <w:rPr>
          <w:rFonts w:cs="Times New Roman"/>
          <w:sz w:val="28"/>
        </w:rPr>
      </w:pPr>
      <w:r w:rsidRPr="00A44EB0">
        <w:rPr>
          <w:rFonts w:cs="Times New Roman"/>
          <w:sz w:val="28"/>
        </w:rPr>
        <w:t>Các yêu cầu về tài liệu rất nghiêm ngặt và việc không cung cấp đủ tài liệu sẽ dẫn đến việc bị giảm điểm hoặc không</w:t>
      </w:r>
      <w:r>
        <w:rPr>
          <w:rFonts w:cs="Times New Roman"/>
          <w:sz w:val="28"/>
        </w:rPr>
        <w:t xml:space="preserve"> có điểm</w:t>
      </w:r>
      <w:r w:rsidRPr="00A44EB0">
        <w:rPr>
          <w:rFonts w:cs="Times New Roman"/>
          <w:sz w:val="28"/>
        </w:rPr>
        <w:t xml:space="preserve">. </w:t>
      </w:r>
      <w:r>
        <w:rPr>
          <w:rFonts w:cs="Times New Roman"/>
          <w:sz w:val="28"/>
        </w:rPr>
        <w:t>K</w:t>
      </w:r>
      <w:r w:rsidRPr="00A44EB0">
        <w:rPr>
          <w:rFonts w:cs="Times New Roman"/>
          <w:sz w:val="28"/>
        </w:rPr>
        <w:t xml:space="preserve">hi bài kiểm tra và báo cáo phòng thí nghiệm của bạn được gửi đi, bài nộp của bạn sẽ là kết quả cuối cùng. Nếu bất kỳ ảnh chụp màn hình hoặc thông tin khác bị thiếu, bạn sẽ không được phép </w:t>
      </w:r>
      <w:r>
        <w:rPr>
          <w:rFonts w:cs="Times New Roman"/>
          <w:sz w:val="28"/>
        </w:rPr>
        <w:t>bổ sung sau đó.</w:t>
      </w:r>
    </w:p>
    <w:p w14:paraId="65E8A964" w14:textId="305CAE8D" w:rsidR="00442E9B" w:rsidRDefault="00DB49AC" w:rsidP="00442E9B">
      <w:pPr>
        <w:pStyle w:val="Heading3"/>
      </w:pPr>
      <w:bookmarkStart w:id="19" w:name="_Toc114910169"/>
      <w:r>
        <w:t>Một số lưu ý về kỳ thi</w:t>
      </w:r>
      <w:bookmarkEnd w:id="19"/>
    </w:p>
    <w:p w14:paraId="34E466D3" w14:textId="77777777" w:rsidR="00DB49AC" w:rsidRPr="00140BDB" w:rsidRDefault="00DB49AC" w:rsidP="00DB49AC">
      <w:pPr>
        <w:spacing w:line="360" w:lineRule="auto"/>
        <w:ind w:firstLine="709"/>
        <w:rPr>
          <w:rFonts w:cs="Times New Roman"/>
          <w:sz w:val="28"/>
        </w:rPr>
      </w:pPr>
      <w:r w:rsidRPr="00140BDB">
        <w:rPr>
          <w:rFonts w:cs="Times New Roman"/>
          <w:sz w:val="28"/>
        </w:rPr>
        <w:t>OffSec không công bố số người có chứng chỉ OSCP hoặc tỷ lệ thành công của kỳ thi. Họ tin rằng kinh nghiệm làm bài thi và nhận thức khó khăn là khác nhau đối với tất cả mọi người và họ không muốn làm nản lòng hoặc khuyến khích học sinh một cách vô cớ với những con số dựa trên thành công hay thất bại.</w:t>
      </w:r>
    </w:p>
    <w:p w14:paraId="39498392" w14:textId="77777777" w:rsidR="00DB49AC" w:rsidRPr="00140BDB" w:rsidRDefault="00DB49AC" w:rsidP="00DB49AC">
      <w:pPr>
        <w:spacing w:line="360" w:lineRule="auto"/>
        <w:ind w:firstLine="709"/>
        <w:rPr>
          <w:rFonts w:cs="Times New Roman"/>
          <w:sz w:val="28"/>
        </w:rPr>
      </w:pPr>
      <w:r w:rsidRPr="00140BDB">
        <w:rPr>
          <w:rFonts w:cs="Times New Roman"/>
          <w:sz w:val="28"/>
        </w:rPr>
        <w:tab/>
        <w:t>Chính sách làm lại bài kiểm tra của OffSec quy định rằng những sinh viên đã mua bài kiểm tra qua gói khóa học cá nhân có thể lên lịch và làm lại bài kiểm tra như sau:</w:t>
      </w:r>
    </w:p>
    <w:p w14:paraId="5449467D" w14:textId="521A28DF" w:rsidR="00DB49AC" w:rsidRPr="006B683B" w:rsidRDefault="00DB49AC" w:rsidP="00570CC5">
      <w:pPr>
        <w:pStyle w:val="ListParagraph"/>
        <w:numPr>
          <w:ilvl w:val="1"/>
          <w:numId w:val="14"/>
        </w:numPr>
        <w:spacing w:after="160" w:line="360" w:lineRule="auto"/>
        <w:rPr>
          <w:rFonts w:cs="Times New Roman"/>
          <w:sz w:val="28"/>
        </w:rPr>
      </w:pPr>
      <w:r w:rsidRPr="006B683B">
        <w:rPr>
          <w:rFonts w:cs="Times New Roman"/>
          <w:sz w:val="28"/>
        </w:rPr>
        <w:t xml:space="preserve">Sau </w:t>
      </w:r>
      <w:r>
        <w:rPr>
          <w:rFonts w:cs="Times New Roman"/>
          <w:sz w:val="28"/>
        </w:rPr>
        <w:t>lần</w:t>
      </w:r>
      <w:r w:rsidRPr="006B683B">
        <w:rPr>
          <w:rFonts w:cs="Times New Roman"/>
          <w:sz w:val="28"/>
        </w:rPr>
        <w:t xml:space="preserve"> thi thất bại đầu tiên, </w:t>
      </w:r>
      <w:r>
        <w:rPr>
          <w:rFonts w:cs="Times New Roman"/>
          <w:sz w:val="28"/>
        </w:rPr>
        <w:t>thí</w:t>
      </w:r>
      <w:r w:rsidRPr="006B683B">
        <w:rPr>
          <w:rFonts w:cs="Times New Roman"/>
          <w:sz w:val="28"/>
        </w:rPr>
        <w:t xml:space="preserve"> sinh có thể lên lịch thi lại sau </w:t>
      </w:r>
      <w:r>
        <w:rPr>
          <w:rFonts w:cs="Times New Roman"/>
          <w:sz w:val="28"/>
        </w:rPr>
        <w:t>6</w:t>
      </w:r>
      <w:r w:rsidRPr="006B683B">
        <w:rPr>
          <w:rFonts w:cs="Times New Roman"/>
          <w:sz w:val="28"/>
        </w:rPr>
        <w:t xml:space="preserve"> tuần kể từ ngày thi trước của họ.</w:t>
      </w:r>
    </w:p>
    <w:p w14:paraId="1A220A12" w14:textId="556641B4" w:rsidR="00DB49AC" w:rsidRPr="006B683B" w:rsidRDefault="00DB49AC" w:rsidP="00570CC5">
      <w:pPr>
        <w:pStyle w:val="ListParagraph"/>
        <w:numPr>
          <w:ilvl w:val="1"/>
          <w:numId w:val="14"/>
        </w:numPr>
        <w:spacing w:after="160" w:line="360" w:lineRule="auto"/>
        <w:rPr>
          <w:rFonts w:cs="Times New Roman"/>
          <w:sz w:val="28"/>
        </w:rPr>
      </w:pPr>
      <w:r w:rsidRPr="006B683B">
        <w:rPr>
          <w:rFonts w:cs="Times New Roman"/>
          <w:sz w:val="28"/>
        </w:rPr>
        <w:t xml:space="preserve">Sau </w:t>
      </w:r>
      <w:r>
        <w:rPr>
          <w:rFonts w:cs="Times New Roman"/>
          <w:sz w:val="28"/>
        </w:rPr>
        <w:t>lần</w:t>
      </w:r>
      <w:r w:rsidRPr="006B683B">
        <w:rPr>
          <w:rFonts w:cs="Times New Roman"/>
          <w:sz w:val="28"/>
        </w:rPr>
        <w:t xml:space="preserve"> thi thất bại thứ hai, học sinh có thể lên lịch thi lại sau </w:t>
      </w:r>
      <w:r>
        <w:rPr>
          <w:rFonts w:cs="Times New Roman"/>
          <w:sz w:val="28"/>
        </w:rPr>
        <w:t>8</w:t>
      </w:r>
      <w:r w:rsidRPr="006B683B">
        <w:rPr>
          <w:rFonts w:cs="Times New Roman"/>
          <w:sz w:val="28"/>
        </w:rPr>
        <w:t xml:space="preserve"> tuần kể từ ngày thi cuối cùng của họ.</w:t>
      </w:r>
    </w:p>
    <w:p w14:paraId="584BA1E7" w14:textId="33C15CD9" w:rsidR="00442E9B" w:rsidRDefault="00DB49AC" w:rsidP="00DB49AC">
      <w:pPr>
        <w:ind w:firstLine="720"/>
        <w:rPr>
          <w:rFonts w:cs="Times New Roman"/>
          <w:sz w:val="28"/>
        </w:rPr>
      </w:pPr>
      <w:r>
        <w:rPr>
          <w:rFonts w:cs="Times New Roman"/>
          <w:sz w:val="28"/>
        </w:rPr>
        <w:t>Và s</w:t>
      </w:r>
      <w:r w:rsidRPr="006B683B">
        <w:rPr>
          <w:rFonts w:cs="Times New Roman"/>
          <w:sz w:val="28"/>
        </w:rPr>
        <w:t xml:space="preserve">au </w:t>
      </w:r>
      <w:r>
        <w:rPr>
          <w:rFonts w:cs="Times New Roman"/>
          <w:sz w:val="28"/>
        </w:rPr>
        <w:t>lần</w:t>
      </w:r>
      <w:r w:rsidRPr="006B683B">
        <w:rPr>
          <w:rFonts w:cs="Times New Roman"/>
          <w:sz w:val="28"/>
        </w:rPr>
        <w:t xml:space="preserve"> thi thất bại thứ ba trở đi, học sinh có thể lên lịch thi lại sau 12 tuần kể từ ngày thi trước của họ.</w:t>
      </w:r>
    </w:p>
    <w:p w14:paraId="1C13BD7C" w14:textId="4B063964" w:rsidR="00807B60" w:rsidRDefault="00807B60" w:rsidP="00DB49AC">
      <w:pPr>
        <w:ind w:firstLine="720"/>
        <w:rPr>
          <w:rFonts w:cs="Times New Roman"/>
          <w:sz w:val="28"/>
        </w:rPr>
      </w:pPr>
      <w:r>
        <w:rPr>
          <w:rFonts w:cs="Times New Roman"/>
          <w:sz w:val="28"/>
        </w:rPr>
        <w:lastRenderedPageBreak/>
        <w:t>Ngoài ra OffSec còn không cho phép sử dụng một số công cụ như sau:</w:t>
      </w:r>
    </w:p>
    <w:p w14:paraId="48D48FBD" w14:textId="18BADCC7" w:rsidR="00807B60" w:rsidRPr="00570CC5" w:rsidRDefault="00807B60" w:rsidP="00807B60">
      <w:pPr>
        <w:pStyle w:val="ListParagraph"/>
        <w:numPr>
          <w:ilvl w:val="0"/>
          <w:numId w:val="20"/>
        </w:numPr>
        <w:rPr>
          <w:sz w:val="28"/>
          <w:szCs w:val="22"/>
        </w:rPr>
      </w:pPr>
      <w:r w:rsidRPr="00570CC5">
        <w:rPr>
          <w:sz w:val="28"/>
          <w:szCs w:val="22"/>
        </w:rPr>
        <w:t>Các công cụ hoặc dịch vụ thương mại như</w:t>
      </w:r>
      <w:r w:rsidR="00570CC5">
        <w:rPr>
          <w:sz w:val="28"/>
          <w:szCs w:val="22"/>
        </w:rPr>
        <w:t>:</w:t>
      </w:r>
      <w:r w:rsidRPr="00570CC5">
        <w:rPr>
          <w:sz w:val="28"/>
          <w:szCs w:val="22"/>
        </w:rPr>
        <w:t xml:space="preserve"> Metasploit Pro, Burp Pro</w:t>
      </w:r>
    </w:p>
    <w:p w14:paraId="6F19248F" w14:textId="452073C7" w:rsidR="00807B60" w:rsidRPr="00570CC5" w:rsidRDefault="00570CC5" w:rsidP="00807B60">
      <w:pPr>
        <w:pStyle w:val="ListParagraph"/>
        <w:numPr>
          <w:ilvl w:val="0"/>
          <w:numId w:val="20"/>
        </w:numPr>
        <w:rPr>
          <w:sz w:val="28"/>
          <w:szCs w:val="22"/>
        </w:rPr>
      </w:pPr>
      <w:r w:rsidRPr="00570CC5">
        <w:rPr>
          <w:sz w:val="28"/>
          <w:szCs w:val="22"/>
        </w:rPr>
        <w:t>C</w:t>
      </w:r>
      <w:r>
        <w:rPr>
          <w:sz w:val="28"/>
          <w:szCs w:val="22"/>
        </w:rPr>
        <w:t>á</w:t>
      </w:r>
      <w:r w:rsidRPr="00570CC5">
        <w:rPr>
          <w:sz w:val="28"/>
          <w:szCs w:val="22"/>
        </w:rPr>
        <w:t>c công cụ khai khác tự động như</w:t>
      </w:r>
      <w:r>
        <w:rPr>
          <w:sz w:val="28"/>
          <w:szCs w:val="22"/>
        </w:rPr>
        <w:t>:</w:t>
      </w:r>
      <w:r w:rsidRPr="00570CC5">
        <w:rPr>
          <w:sz w:val="28"/>
          <w:szCs w:val="22"/>
        </w:rPr>
        <w:t xml:space="preserve"> db_autopwn, browser_autopwn, SQLmap, SQLninja</w:t>
      </w:r>
    </w:p>
    <w:p w14:paraId="004795F3" w14:textId="70BF9B49" w:rsidR="00570CC5" w:rsidRPr="00570CC5" w:rsidRDefault="00570CC5" w:rsidP="00807B60">
      <w:pPr>
        <w:pStyle w:val="ListParagraph"/>
        <w:numPr>
          <w:ilvl w:val="0"/>
          <w:numId w:val="20"/>
        </w:numPr>
        <w:rPr>
          <w:sz w:val="28"/>
          <w:szCs w:val="22"/>
        </w:rPr>
      </w:pPr>
      <w:r w:rsidRPr="00570CC5">
        <w:rPr>
          <w:sz w:val="28"/>
          <w:szCs w:val="22"/>
        </w:rPr>
        <w:t>Máy quét lỗ hỏng bảo mật hàng loạt như Nessus, NeXpose, OpenVAS, Canvas, Core Impact, SAINT</w:t>
      </w:r>
    </w:p>
    <w:p w14:paraId="01132ECD" w14:textId="506B4755" w:rsidR="00635FB4" w:rsidRDefault="00635FB4" w:rsidP="00635FB4">
      <w:pPr>
        <w:pStyle w:val="Heading2"/>
      </w:pPr>
      <w:bookmarkStart w:id="20" w:name="_Toc114910170"/>
      <w:r>
        <w:t>Kiến thức cần có</w:t>
      </w:r>
      <w:bookmarkEnd w:id="20"/>
    </w:p>
    <w:p w14:paraId="44F0AC8A" w14:textId="77777777" w:rsidR="00920CF5" w:rsidRDefault="00635FB4" w:rsidP="00635FB4">
      <w:pPr>
        <w:ind w:firstLine="720"/>
      </w:pPr>
      <w:r>
        <w:t xml:space="preserve">Để có thể thi và đạt được chứng chỉ OSCP là cả một quá trình lỗ lực, kiên trì học hỏi, thực hành và tích luỹ kiến thức. Như đã nói ở phần trên, </w:t>
      </w:r>
      <w:r w:rsidR="00920CF5">
        <w:t>tất nhiên điều lý tưởng để có thể đạt được chứng chỉ là học hết và nắm thật chắc những đề tài liệt kê trong khoá học. Khoá học đã thiết kế để đảm bảo đủ lượng kiến thức cần thiết để hoàn thành việc thi chứng chỉ một cách tốt nhất. Cũng có thể nói rằng việc đạt được chứng chỉ như một bài kiểm tra các kiến thức đã học được qua khoá học PEN-200.</w:t>
      </w:r>
    </w:p>
    <w:p w14:paraId="1670FB9A" w14:textId="2D5B7473" w:rsidR="00920CF5" w:rsidRDefault="00920CF5" w:rsidP="00635FB4">
      <w:pPr>
        <w:ind w:firstLine="720"/>
      </w:pPr>
      <w:r>
        <w:t xml:space="preserve">Tuy nhiên có thể tóm tắt lại một số kiến thức quan trọng mà học viên </w:t>
      </w:r>
      <w:r w:rsidR="00A371F9">
        <w:t xml:space="preserve">cần có và </w:t>
      </w:r>
      <w:r>
        <w:t>nên</w:t>
      </w:r>
      <w:r w:rsidR="00E706EC">
        <w:t xml:space="preserve"> để ý</w:t>
      </w:r>
      <w:r w:rsidR="00A371F9">
        <w:t xml:space="preserve">, </w:t>
      </w:r>
      <w:r>
        <w:t>đầu tư thời gian nhiều hơn như:</w:t>
      </w:r>
    </w:p>
    <w:p w14:paraId="6E2D06D0" w14:textId="76E9CEB0" w:rsidR="00635FB4" w:rsidRDefault="00E706EC" w:rsidP="00836623">
      <w:pPr>
        <w:pStyle w:val="ListParagraph"/>
        <w:numPr>
          <w:ilvl w:val="0"/>
          <w:numId w:val="20"/>
        </w:numPr>
      </w:pPr>
      <w:r w:rsidRPr="0016167F">
        <w:rPr>
          <w:b/>
          <w:bCs/>
        </w:rPr>
        <w:t>Kiến thức về mạng máy tính</w:t>
      </w:r>
      <w:r>
        <w:t xml:space="preserve">: </w:t>
      </w:r>
      <w:r w:rsidR="00915DE4">
        <w:t xml:space="preserve">Không cần phải có kiến thức như một người quản trị mạng, học viên chỉ cần tập trung vào một số kiến thức cơ bản như </w:t>
      </w:r>
      <w:r w:rsidR="001228F3">
        <w:t xml:space="preserve">cách hoạt động của </w:t>
      </w:r>
      <w:r w:rsidR="00836623">
        <w:t>mô hình</w:t>
      </w:r>
      <w:r w:rsidR="00915DE4">
        <w:t xml:space="preserve"> TCP/IP</w:t>
      </w:r>
      <w:r w:rsidR="00836623">
        <w:t xml:space="preserve"> đặc biệt là UDP, TCP. H</w:t>
      </w:r>
      <w:r w:rsidR="001228F3">
        <w:t>iểu về địa chỉ IP, port. Biết cách chặn bắt và phân tích gói tin với wireshark</w:t>
      </w:r>
      <w:r w:rsidR="00D44759">
        <w:t xml:space="preserve">. Ngoài ra cần hiểu biết về một số </w:t>
      </w:r>
      <w:r w:rsidR="00836623">
        <w:t xml:space="preserve">giao thức, </w:t>
      </w:r>
      <w:r w:rsidR="00D44759">
        <w:t xml:space="preserve">dịch vụ mạng như FTP, SSH, </w:t>
      </w:r>
      <w:r w:rsidR="00836623">
        <w:t xml:space="preserve">SMTP, RDP, SMB, HTTP, </w:t>
      </w:r>
      <w:proofErr w:type="gramStart"/>
      <w:r w:rsidR="00836623">
        <w:t>HTTPS,…</w:t>
      </w:r>
      <w:proofErr w:type="gramEnd"/>
    </w:p>
    <w:p w14:paraId="6F1F3A0B" w14:textId="7CAE4180" w:rsidR="00456C86" w:rsidRDefault="00836623" w:rsidP="00456C86">
      <w:pPr>
        <w:pStyle w:val="ListParagraph"/>
        <w:numPr>
          <w:ilvl w:val="0"/>
          <w:numId w:val="20"/>
        </w:numPr>
      </w:pPr>
      <w:r w:rsidRPr="0016167F">
        <w:rPr>
          <w:b/>
          <w:bCs/>
        </w:rPr>
        <w:t>Kiến thức về hệ điều hành</w:t>
      </w:r>
      <w:r>
        <w:t xml:space="preserve">: </w:t>
      </w:r>
      <w:r w:rsidR="00400A72">
        <w:t xml:space="preserve">Chủ yếu trong bài thi OSCP sẽ có hai loại hệ điều hành là </w:t>
      </w:r>
      <w:proofErr w:type="gramStart"/>
      <w:r w:rsidR="00400A72">
        <w:t>Linux(</w:t>
      </w:r>
      <w:proofErr w:type="gramEnd"/>
      <w:r w:rsidR="00400A72">
        <w:t>Client/Server) và Windows(Workstation/server)</w:t>
      </w:r>
      <w:r w:rsidR="004D640B">
        <w:t>. Về windows thì cần biết về comman-line của windows</w:t>
      </w:r>
      <w:r w:rsidR="006B2C07">
        <w:t xml:space="preserve"> như CMD, Powershell. Đặc biệt cần hiểu rõ và phân biệt được hai loại trên.</w:t>
      </w:r>
      <w:r w:rsidR="00456C86">
        <w:t xml:space="preserve"> </w:t>
      </w:r>
      <w:r w:rsidR="006B2C07">
        <w:t xml:space="preserve">Một phần không thể thiếu trên windows nữa là Active Directory. </w:t>
      </w:r>
      <w:r w:rsidR="006B2C07" w:rsidRPr="006B2C07">
        <w:t>Nó chạy trên Windows Server và cho phép quản trị viên quản lý quyền và truy cập vào tài nguyên mạng</w:t>
      </w:r>
      <w:r w:rsidR="0016167F">
        <w:t>.</w:t>
      </w:r>
      <w:r w:rsidR="006B2C07" w:rsidRPr="006B2C07">
        <w:t xml:space="preserve"> </w:t>
      </w:r>
      <w:r w:rsidR="0016167F">
        <w:t>N</w:t>
      </w:r>
      <w:r w:rsidR="006B2C07" w:rsidRPr="006B2C07">
        <w:t xml:space="preserve">ó cũng quyết định người dùng nào có quyền truy cập vào vùng lưu trữ. Hệ thống </w:t>
      </w:r>
      <w:r w:rsidR="0016167F">
        <w:t>có mặt</w:t>
      </w:r>
      <w:r w:rsidR="006B2C07" w:rsidRPr="006B2C07">
        <w:t xml:space="preserve"> với số lượng lớn và tất cả các hệ thống đang sử dụng </w:t>
      </w:r>
      <w:r w:rsidR="0016167F">
        <w:t>Active Directory</w:t>
      </w:r>
      <w:r w:rsidR="0016167F" w:rsidRPr="006B2C07">
        <w:t xml:space="preserve"> </w:t>
      </w:r>
      <w:r w:rsidR="006B2C07" w:rsidRPr="006B2C07">
        <w:t xml:space="preserve">trong hầu hết các lĩnh vực CNTT, do đó, điều quan trọng là phải hiểu </w:t>
      </w:r>
      <w:r w:rsidR="0016167F">
        <w:t>Active Directory</w:t>
      </w:r>
      <w:r w:rsidR="0016167F" w:rsidRPr="006B2C07">
        <w:t xml:space="preserve"> </w:t>
      </w:r>
      <w:r w:rsidR="006B2C07" w:rsidRPr="006B2C07">
        <w:t xml:space="preserve">và cách nó cấu hình </w:t>
      </w:r>
      <w:r w:rsidR="006B2C07" w:rsidRPr="006B2C07">
        <w:lastRenderedPageBreak/>
        <w:t>trong máy windows.</w:t>
      </w:r>
      <w:r w:rsidR="0016167F">
        <w:t xml:space="preserve"> Hơn thế nữa, hiện nay bài thi liên quan đến Active Directory là một bài thi bắt buộc. Vì vậy không thể bỏ qua chủ đề này. Ngoài ra </w:t>
      </w:r>
      <w:r w:rsidR="00D958D0">
        <w:t xml:space="preserve">cần hiểu về cấu trúc và hệ thống tệp tin trong windows. </w:t>
      </w:r>
      <w:r w:rsidR="00D958D0" w:rsidRPr="00D958D0">
        <w:t>Trong hệ điều hành windows, thư mục gốc thường là “C: \” và dấu phân cách thư mục là “\”. \ Program Files và \ Program Files (x86) là thư mục phổ biến nhất để Pentester sử dụng</w:t>
      </w:r>
      <w:r w:rsidR="00D958D0">
        <w:t xml:space="preserve">. </w:t>
      </w:r>
      <w:r w:rsidR="00456C86">
        <w:t>Cũng tương tự như windows, học viên cần nắm được các lệnh cơ bản trên terminal, cấu trúc hệ thống của linux. Do bài thi OSCP sử dụng Kali Linux để khai thác, tấn công nên việc nắm rõ về nó là vô cùng cần thiết</w:t>
      </w:r>
      <w:r w:rsidR="002507EF">
        <w:t>. Người học cần biết viết và sử dụng thành thạo một số công cụ có sẵn trên Kali để việc khai thác hệ thống trở nên dễ dàng hơn.</w:t>
      </w:r>
    </w:p>
    <w:p w14:paraId="1C1C6628" w14:textId="54A2A0ED" w:rsidR="00836623" w:rsidRDefault="00836623" w:rsidP="00836623">
      <w:pPr>
        <w:pStyle w:val="ListParagraph"/>
        <w:numPr>
          <w:ilvl w:val="0"/>
          <w:numId w:val="20"/>
        </w:numPr>
      </w:pPr>
      <w:r w:rsidRPr="00622F15">
        <w:rPr>
          <w:b/>
          <w:bCs/>
        </w:rPr>
        <w:t>Kiến thức cơ bản về webserver, database</w:t>
      </w:r>
      <w:r>
        <w:t>:</w:t>
      </w:r>
      <w:r w:rsidR="002507EF">
        <w:t xml:space="preserve"> Ở phần này cần nắm rõ về một số loại webserver như NGINX, Apache, IIS… Cần biết cách hoạt động như thế nào</w:t>
      </w:r>
      <w:r w:rsidR="008E5C49">
        <w:t xml:space="preserve">, cách mà trình duyệt phân giải tên miền thành địa chỉ IP, webserver gửi trang được yêu cầu, trình duyệt hiển thị lại trang web,… Còn về database thì cần nắm được một số câu truy vấn cơ bản của </w:t>
      </w:r>
      <w:r w:rsidR="00826DAA">
        <w:t>một số loại database như MySql, MSSQL Server, Oracle, NoSQL để có thể khai thác lỗ hỏng của nó như SQL Injection. Cần biết cách kết nối tới từng hệ quản trị cơ sở dữ liệu và cách hoạt động của nó.</w:t>
      </w:r>
    </w:p>
    <w:p w14:paraId="34B09553" w14:textId="1726CB78" w:rsidR="00836623" w:rsidRDefault="00836623" w:rsidP="00836623">
      <w:pPr>
        <w:pStyle w:val="ListParagraph"/>
        <w:numPr>
          <w:ilvl w:val="0"/>
          <w:numId w:val="20"/>
        </w:numPr>
      </w:pPr>
      <w:r w:rsidRPr="00622F15">
        <w:rPr>
          <w:b/>
          <w:bCs/>
        </w:rPr>
        <w:t>Ngôn ngữ lập trình</w:t>
      </w:r>
      <w:r>
        <w:t>:</w:t>
      </w:r>
      <w:r w:rsidR="00FB463B">
        <w:t xml:space="preserve"> </w:t>
      </w:r>
      <w:r w:rsidR="000728B3">
        <w:t>Người học</w:t>
      </w:r>
      <w:r w:rsidR="00FB463B">
        <w:t xml:space="preserve"> không cần quá nhiều kiến thức về nhiều loại ngôn ngữ lập trinh. Ở đây chỉ cần thành thạo một loại ngôn ngữ để có thể viết một số đoạn mã phục vụ cho quá trình khai thác. Một ngôn ngữ được đánh giá cao và khuyên dùng ch</w:t>
      </w:r>
      <w:r w:rsidR="007029B8">
        <w:t xml:space="preserve">o OSCP nói riêng và ngành an toàn thông tin nói chung là Python. </w:t>
      </w:r>
      <w:r w:rsidR="000951C4">
        <w:t xml:space="preserve">Python rất dễ học và có nhiều API, thư viện đủ mạnh để xây dựng các công cụ tự động hoá. Ngoài ra cũng có thể tham khảo một số ngôn ngữ khác </w:t>
      </w:r>
      <w:r w:rsidR="00622F15">
        <w:t xml:space="preserve">Perl, </w:t>
      </w:r>
      <w:proofErr w:type="gramStart"/>
      <w:r w:rsidR="00622F15">
        <w:t>Go,…</w:t>
      </w:r>
      <w:proofErr w:type="gramEnd"/>
    </w:p>
    <w:p w14:paraId="78D6DC7F" w14:textId="389C0D52" w:rsidR="00836623" w:rsidRPr="00DB49AC" w:rsidRDefault="00836623" w:rsidP="00836623">
      <w:pPr>
        <w:pStyle w:val="ListParagraph"/>
        <w:numPr>
          <w:ilvl w:val="0"/>
          <w:numId w:val="20"/>
        </w:numPr>
      </w:pPr>
      <w:r w:rsidRPr="000728B3">
        <w:rPr>
          <w:b/>
          <w:bCs/>
        </w:rPr>
        <w:t>Sử dụng các công cụ</w:t>
      </w:r>
      <w:r>
        <w:t>:</w:t>
      </w:r>
      <w:r w:rsidR="00622F15">
        <w:t xml:space="preserve"> Việc sử dụng công cụ khi học không hẳn là tốt, việc đó sẽ dẫn đến việc học viên không hiểu rõ bản chất của vấn đề, dễ dàng trở thành một “</w:t>
      </w:r>
      <w:r w:rsidR="00622F15" w:rsidRPr="00622F15">
        <w:t>script kiddie</w:t>
      </w:r>
      <w:r w:rsidR="00622F15">
        <w:t xml:space="preserve">” bởi hiện nay có rất nhiều công cụ tự động có thể phát hiện và khai thác các lỗ hỏng bảo mật. Để tránh việc này, OffSec đã có danh sách các công cụ không được sử dụng như </w:t>
      </w:r>
      <w:r w:rsidR="00843F29">
        <w:t xml:space="preserve">đã nói ở trên. Tuy nhiên khi đã hiểu rõ vấn đề, pentester cần một số công cụ tự động để làm một số việc cơ bản để họ có thời gian tư duy, khai thác vvào </w:t>
      </w:r>
      <w:r w:rsidR="00843F29">
        <w:lastRenderedPageBreak/>
        <w:t xml:space="preserve">các phần khó hơn. Một số công cụ nên biết và đã được OffSec chấp nhận như </w:t>
      </w:r>
      <w:r w:rsidR="00843F29" w:rsidRPr="00843F29">
        <w:t>nmapAutomator</w:t>
      </w:r>
      <w:r w:rsidR="00843F29">
        <w:t xml:space="preserve">, autorecon, raccoon, dirsearch, ffuf, nikto, seclists, </w:t>
      </w:r>
      <w:r w:rsidR="00843F29" w:rsidRPr="00843F29">
        <w:t>Reverse Shell Generator</w:t>
      </w:r>
      <w:r w:rsidR="00843F29">
        <w:t xml:space="preserve">, hashcat, </w:t>
      </w:r>
      <w:proofErr w:type="gramStart"/>
      <w:r w:rsidR="00843F29">
        <w:t>LinEnum,</w:t>
      </w:r>
      <w:r w:rsidR="000728B3">
        <w:t>…</w:t>
      </w:r>
      <w:proofErr w:type="gramEnd"/>
      <w:r w:rsidR="000728B3">
        <w:t xml:space="preserve"> Người học cần quan tâm và sử dụng một cách hợp lý các công cụ này để có thể hoàn thành kỳ thi một cách tốt nhất.</w:t>
      </w:r>
    </w:p>
    <w:p w14:paraId="23CB1B3B" w14:textId="77777777" w:rsidR="00A30621" w:rsidRDefault="00A30621">
      <w:pPr>
        <w:spacing w:after="200" w:line="276" w:lineRule="auto"/>
        <w:jc w:val="left"/>
        <w:rPr>
          <w:rFonts w:eastAsiaTheme="majorEastAsia" w:cstheme="majorBidi"/>
          <w:b/>
          <w:bCs/>
          <w:sz w:val="32"/>
          <w:szCs w:val="28"/>
        </w:rPr>
      </w:pPr>
      <w:r>
        <w:br w:type="page"/>
      </w:r>
    </w:p>
    <w:p w14:paraId="113DFF28" w14:textId="346F9C84" w:rsidR="00606F0B" w:rsidRDefault="00606F0B" w:rsidP="00606F0B">
      <w:pPr>
        <w:pStyle w:val="Heading1"/>
      </w:pPr>
      <w:bookmarkStart w:id="21" w:name="_Toc114910171"/>
      <w:r>
        <w:lastRenderedPageBreak/>
        <w:t>THỰC NGHIỆM</w:t>
      </w:r>
      <w:bookmarkEnd w:id="21"/>
    </w:p>
    <w:p w14:paraId="63443098" w14:textId="4A092284" w:rsidR="00076FCC" w:rsidRDefault="00076FCC" w:rsidP="00076FCC">
      <w:pPr>
        <w:pStyle w:val="Heading2"/>
      </w:pPr>
      <w:bookmarkStart w:id="22" w:name="_Toc114910172"/>
      <w:r>
        <w:t>Tổng quan về bài thực hành</w:t>
      </w:r>
      <w:bookmarkEnd w:id="22"/>
    </w:p>
    <w:p w14:paraId="6AD88A9B" w14:textId="3D1C3B19" w:rsidR="00076FCC" w:rsidRDefault="00076FCC" w:rsidP="00B32012">
      <w:pPr>
        <w:ind w:firstLine="720"/>
      </w:pPr>
      <w:r w:rsidRPr="00076FCC">
        <w:t>Archetype</w:t>
      </w:r>
      <w:r>
        <w:t xml:space="preserve"> là một bài lab dành cho người mới bắt đầu tham gia học và chuẩn bị cho kỳ thi OSCP. </w:t>
      </w:r>
      <w:r w:rsidR="00B32012">
        <w:t xml:space="preserve">Bài lab tập trung vào các kiến thức như </w:t>
      </w:r>
      <w:r w:rsidR="00B32012" w:rsidRPr="00B32012">
        <w:t>Windows shell privilege escalation, smbclient, mssql, and Linux commands</w:t>
      </w:r>
      <w:r w:rsidR="00B32012">
        <w:t>.</w:t>
      </w:r>
    </w:p>
    <w:p w14:paraId="7F140DD6" w14:textId="7094174D" w:rsidR="00B32012" w:rsidRPr="00076FCC" w:rsidRDefault="00B32012" w:rsidP="00B32012">
      <w:pPr>
        <w:ind w:firstLine="720"/>
      </w:pPr>
      <w:r>
        <w:t xml:space="preserve">Người thực hành sẽ được cung cấp một địa chỉ ip nằm trong cùng mạng cục bộ và thực hiện đóng vai một hacker để tìm </w:t>
      </w:r>
      <w:proofErr w:type="gramStart"/>
      <w:r>
        <w:t>ra  các</w:t>
      </w:r>
      <w:proofErr w:type="gramEnd"/>
      <w:r>
        <w:t xml:space="preserve"> lỗ hỏng, cố gắng xâm nhập vào hệ thống. Mục đích là có thể chiến được quyền cao </w:t>
      </w:r>
      <w:proofErr w:type="gramStart"/>
      <w:r>
        <w:t>nhất  của</w:t>
      </w:r>
      <w:proofErr w:type="gramEnd"/>
      <w:r>
        <w:t xml:space="preserve"> máy chủ đã cho.</w:t>
      </w:r>
    </w:p>
    <w:p w14:paraId="113DFF29" w14:textId="6124F479" w:rsidR="00606F0B" w:rsidRDefault="00363D1C" w:rsidP="00606F0B">
      <w:pPr>
        <w:pStyle w:val="Heading2"/>
      </w:pPr>
      <w:bookmarkStart w:id="23" w:name="_Toc114910173"/>
      <w:r>
        <w:t>Thu thập thông tin</w:t>
      </w:r>
      <w:bookmarkEnd w:id="23"/>
    </w:p>
    <w:p w14:paraId="113DFF2A" w14:textId="13CBD646" w:rsidR="00606F0B" w:rsidRDefault="00C775DE" w:rsidP="00C775DE">
      <w:pPr>
        <w:ind w:firstLine="720"/>
      </w:pPr>
      <w:r>
        <w:t xml:space="preserve">Thực hiện quét mạng để phát hiện cổng nào đang mở đã được coi là một phần thiết yếu của quy trình tbu thập thông tin. Điều này cho ta hiểu rõ hơn về bề mặt tấn công và dễ dàng thiết kế các cuộc tấn công có chủ đích. Ở đây ta có thể sử dụng </w:t>
      </w:r>
      <w:r>
        <w:rPr>
          <w:b/>
          <w:bCs/>
        </w:rPr>
        <w:t xml:space="preserve">nmap </w:t>
      </w:r>
      <w:r>
        <w:t>để làm điều này:</w:t>
      </w:r>
    </w:p>
    <w:p w14:paraId="0DE802B1" w14:textId="1BBBD630" w:rsidR="00C775DE" w:rsidRDefault="009D0A33" w:rsidP="009D0A33">
      <w:pPr>
        <w:jc w:val="center"/>
      </w:pPr>
      <w:r w:rsidRPr="009D0A33">
        <w:rPr>
          <w:noProof/>
        </w:rPr>
        <w:drawing>
          <wp:inline distT="0" distB="0" distL="0" distR="0" wp14:anchorId="47CC64EB" wp14:editId="46FAB9EF">
            <wp:extent cx="5758815" cy="2370455"/>
            <wp:effectExtent l="0" t="0" r="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3"/>
                    <a:stretch>
                      <a:fillRect/>
                    </a:stretch>
                  </pic:blipFill>
                  <pic:spPr>
                    <a:xfrm>
                      <a:off x="0" y="0"/>
                      <a:ext cx="5758815" cy="2370455"/>
                    </a:xfrm>
                    <a:prstGeom prst="rect">
                      <a:avLst/>
                    </a:prstGeom>
                  </pic:spPr>
                </pic:pic>
              </a:graphicData>
            </a:graphic>
          </wp:inline>
        </w:drawing>
      </w:r>
    </w:p>
    <w:p w14:paraId="1014AED5" w14:textId="2AFAB6FD" w:rsidR="009D0A33" w:rsidRDefault="009D0A33" w:rsidP="009D0A33">
      <w:pPr>
        <w:ind w:firstLine="720"/>
      </w:pPr>
      <w:r w:rsidRPr="009D0A33">
        <w:t>Chúng</w:t>
      </w:r>
      <w:r>
        <w:t xml:space="preserve"> ta có</w:t>
      </w:r>
      <w:r w:rsidRPr="009D0A33">
        <w:t xml:space="preserve"> nhận thấy rằng các cổng SMB đang mở và Microsoft SQL Server 2017 cũng đang chạy trên cổng 1433. </w:t>
      </w:r>
      <w:r>
        <w:t>Chúng ta</w:t>
      </w:r>
      <w:r w:rsidRPr="009D0A33">
        <w:t xml:space="preserve"> sẽ liệt kê SMB bằng công cụ smbclient</w:t>
      </w:r>
      <w:r>
        <w:t xml:space="preserve">: </w:t>
      </w:r>
    </w:p>
    <w:p w14:paraId="6F4AE4F8" w14:textId="7F6297D0" w:rsidR="009D0A33" w:rsidRDefault="001D159E" w:rsidP="009D0A33">
      <w:r w:rsidRPr="001D159E">
        <w:rPr>
          <w:noProof/>
        </w:rPr>
        <w:lastRenderedPageBreak/>
        <w:drawing>
          <wp:inline distT="0" distB="0" distL="0" distR="0" wp14:anchorId="1286197E" wp14:editId="11F8585D">
            <wp:extent cx="5758815" cy="181292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stretch>
                      <a:fillRect/>
                    </a:stretch>
                  </pic:blipFill>
                  <pic:spPr>
                    <a:xfrm>
                      <a:off x="0" y="0"/>
                      <a:ext cx="5758815" cy="1812925"/>
                    </a:xfrm>
                    <a:prstGeom prst="rect">
                      <a:avLst/>
                    </a:prstGeom>
                  </pic:spPr>
                </pic:pic>
              </a:graphicData>
            </a:graphic>
          </wp:inline>
        </w:drawing>
      </w:r>
    </w:p>
    <w:p w14:paraId="634550D7" w14:textId="77777777" w:rsidR="001D159E" w:rsidRDefault="001D159E" w:rsidP="009D0A33">
      <w:r>
        <w:tab/>
        <w:t>Ta có thể thấy rằng trong server có thư mục backups. Tiếp tục vào trong thư mục đó để phân tích:</w:t>
      </w:r>
    </w:p>
    <w:p w14:paraId="663F7B89" w14:textId="712BBE72" w:rsidR="001D159E" w:rsidRDefault="001D159E" w:rsidP="009D0A33">
      <w:r w:rsidRPr="001D159E">
        <w:rPr>
          <w:noProof/>
        </w:rPr>
        <w:drawing>
          <wp:inline distT="0" distB="0" distL="0" distR="0" wp14:anchorId="57DDADC6" wp14:editId="068D5AF2">
            <wp:extent cx="5758815" cy="1401445"/>
            <wp:effectExtent l="0" t="0" r="0" b="825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5"/>
                    <a:stretch>
                      <a:fillRect/>
                    </a:stretch>
                  </pic:blipFill>
                  <pic:spPr>
                    <a:xfrm>
                      <a:off x="0" y="0"/>
                      <a:ext cx="5758815" cy="1401445"/>
                    </a:xfrm>
                    <a:prstGeom prst="rect">
                      <a:avLst/>
                    </a:prstGeom>
                  </pic:spPr>
                </pic:pic>
              </a:graphicData>
            </a:graphic>
          </wp:inline>
        </w:drawing>
      </w:r>
    </w:p>
    <w:p w14:paraId="363603DD" w14:textId="2791DCC1" w:rsidR="001D159E" w:rsidRDefault="001D159E" w:rsidP="00BD575D">
      <w:pPr>
        <w:ind w:firstLine="720"/>
      </w:pPr>
      <w:r>
        <w:t>Ở đây có vẻ như là lưu một file cấu hình gì đ</w:t>
      </w:r>
      <w:r w:rsidR="00BD575D">
        <w:t xml:space="preserve">ó. Ta có thể tải file về máy bằng lệnh </w:t>
      </w:r>
      <w:r w:rsidR="00BD575D" w:rsidRPr="00BD575D">
        <w:rPr>
          <w:b/>
          <w:bCs/>
        </w:rPr>
        <w:t xml:space="preserve">get </w:t>
      </w:r>
      <w:proofErr w:type="gramStart"/>
      <w:r w:rsidR="00BD575D" w:rsidRPr="00BD575D">
        <w:rPr>
          <w:b/>
          <w:bCs/>
        </w:rPr>
        <w:t>prod.dtsConfig</w:t>
      </w:r>
      <w:r w:rsidR="00BD575D">
        <w:rPr>
          <w:b/>
          <w:bCs/>
        </w:rPr>
        <w:t>.</w:t>
      </w:r>
      <w:r w:rsidR="00BD575D">
        <w:t>Sau</w:t>
      </w:r>
      <w:proofErr w:type="gramEnd"/>
      <w:r w:rsidR="00BD575D">
        <w:t xml:space="preserve"> đó </w:t>
      </w:r>
      <w:r>
        <w:t xml:space="preserve">đọc file ta </w:t>
      </w:r>
      <w:r w:rsidR="00BD575D" w:rsidRPr="00BD575D">
        <w:t xml:space="preserve">phát hiện  bản rõ mật khẩu của người dùng </w:t>
      </w:r>
      <w:r w:rsidR="00BD575D" w:rsidRPr="00BD575D">
        <w:rPr>
          <w:b/>
          <w:bCs/>
        </w:rPr>
        <w:t>sql_svc</w:t>
      </w:r>
      <w:r w:rsidR="00BD575D" w:rsidRPr="00BD575D">
        <w:t xml:space="preserve"> là </w:t>
      </w:r>
      <w:r w:rsidR="00BD575D" w:rsidRPr="00BD575D">
        <w:rPr>
          <w:b/>
          <w:bCs/>
        </w:rPr>
        <w:t>M3g4c0rp123</w:t>
      </w:r>
      <w:r w:rsidR="00BD575D" w:rsidRPr="00BD575D">
        <w:t xml:space="preserve">, cho máy chủ </w:t>
      </w:r>
      <w:r w:rsidR="00BD575D" w:rsidRPr="00BD575D">
        <w:rPr>
          <w:b/>
          <w:bCs/>
        </w:rPr>
        <w:t>ARCHETYPE</w:t>
      </w:r>
      <w:r w:rsidR="00BD575D">
        <w:t>:</w:t>
      </w:r>
    </w:p>
    <w:p w14:paraId="26057C8D" w14:textId="34E02E06" w:rsidR="001D159E" w:rsidRDefault="00BD575D" w:rsidP="009D0A33">
      <w:r w:rsidRPr="00BD575D">
        <w:rPr>
          <w:noProof/>
        </w:rPr>
        <w:drawing>
          <wp:inline distT="0" distB="0" distL="0" distR="0" wp14:anchorId="69D24F25" wp14:editId="2BDFA6B0">
            <wp:extent cx="5758815" cy="1233805"/>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
                    <a:stretch>
                      <a:fillRect/>
                    </a:stretch>
                  </pic:blipFill>
                  <pic:spPr>
                    <a:xfrm>
                      <a:off x="0" y="0"/>
                      <a:ext cx="5758815" cy="1233805"/>
                    </a:xfrm>
                    <a:prstGeom prst="rect">
                      <a:avLst/>
                    </a:prstGeom>
                  </pic:spPr>
                </pic:pic>
              </a:graphicData>
            </a:graphic>
          </wp:inline>
        </w:drawing>
      </w:r>
    </w:p>
    <w:p w14:paraId="17526982" w14:textId="31D090E5" w:rsidR="0053664B" w:rsidRDefault="0053664B" w:rsidP="009D0A33">
      <w:pPr>
        <w:pStyle w:val="Heading2"/>
      </w:pPr>
      <w:bookmarkStart w:id="24" w:name="_Toc114910174"/>
      <w:r>
        <w:t>Chiếm quyền truy cập người dùng thường</w:t>
      </w:r>
      <w:bookmarkEnd w:id="24"/>
    </w:p>
    <w:p w14:paraId="0EE18E18" w14:textId="3D5F0932" w:rsidR="00BD575D" w:rsidRDefault="00E70E0A" w:rsidP="00526826">
      <w:pPr>
        <w:ind w:firstLine="720"/>
        <w:rPr>
          <w:b/>
          <w:bCs/>
        </w:rPr>
      </w:pPr>
      <w:r>
        <w:t xml:space="preserve">Với </w:t>
      </w:r>
      <w:r w:rsidR="0053664B">
        <w:t xml:space="preserve">các </w:t>
      </w:r>
      <w:r>
        <w:t>thông tin</w:t>
      </w:r>
      <w:r w:rsidR="0053664B">
        <w:t xml:space="preserve"> tìm được ở trên</w:t>
      </w:r>
      <w:r>
        <w:t xml:space="preserve">, ta sẽ cần cách để kết nối tới máy chủ MSSQL để tiếp tục </w:t>
      </w:r>
      <w:proofErr w:type="gramStart"/>
      <w:r>
        <w:t>khai  thác</w:t>
      </w:r>
      <w:proofErr w:type="gramEnd"/>
      <w:r>
        <w:t xml:space="preserve">. Một trong số công cụ để có thể làm điều này là </w:t>
      </w:r>
      <w:r w:rsidRPr="00E70E0A">
        <w:rPr>
          <w:b/>
          <w:bCs/>
        </w:rPr>
        <w:t>mssqlclient</w:t>
      </w:r>
      <w:r>
        <w:t xml:space="preserve"> nằm trong bộ công cụ </w:t>
      </w:r>
      <w:r w:rsidRPr="00E70E0A">
        <w:rPr>
          <w:b/>
          <w:bCs/>
        </w:rPr>
        <w:t>impacket</w:t>
      </w:r>
      <w:r>
        <w:rPr>
          <w:b/>
          <w:bCs/>
        </w:rPr>
        <w:t xml:space="preserve">: </w:t>
      </w:r>
    </w:p>
    <w:p w14:paraId="276A30AB" w14:textId="5E47DE2F" w:rsidR="00E70E0A" w:rsidRDefault="00E70E0A" w:rsidP="009D0A33">
      <w:r w:rsidRPr="00E70E0A">
        <w:rPr>
          <w:noProof/>
        </w:rPr>
        <w:lastRenderedPageBreak/>
        <w:drawing>
          <wp:inline distT="0" distB="0" distL="0" distR="0" wp14:anchorId="3635EBBF" wp14:editId="13A93AF7">
            <wp:extent cx="5758815" cy="255397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7"/>
                    <a:stretch>
                      <a:fillRect/>
                    </a:stretch>
                  </pic:blipFill>
                  <pic:spPr>
                    <a:xfrm>
                      <a:off x="0" y="0"/>
                      <a:ext cx="5758815" cy="2553970"/>
                    </a:xfrm>
                    <a:prstGeom prst="rect">
                      <a:avLst/>
                    </a:prstGeom>
                  </pic:spPr>
                </pic:pic>
              </a:graphicData>
            </a:graphic>
          </wp:inline>
        </w:drawing>
      </w:r>
    </w:p>
    <w:p w14:paraId="0623A3B8" w14:textId="26D11AE0" w:rsidR="00E70E0A" w:rsidRDefault="00CF6C7F" w:rsidP="00CF6C7F">
      <w:pPr>
        <w:ind w:firstLine="720"/>
      </w:pPr>
      <w:r>
        <w:t>Ở đây ta sẽ thấy có thể dùng xp_cmdshell để thực thi các lệnh trên hệ điều hành:</w:t>
      </w:r>
    </w:p>
    <w:p w14:paraId="3F00BD98" w14:textId="4E6DEC6E" w:rsidR="00CF6C7F" w:rsidRDefault="00CF6C7F" w:rsidP="009D0A33">
      <w:r w:rsidRPr="00CF6C7F">
        <w:rPr>
          <w:noProof/>
        </w:rPr>
        <w:drawing>
          <wp:inline distT="0" distB="0" distL="0" distR="0" wp14:anchorId="022CEFFD" wp14:editId="2875E8BA">
            <wp:extent cx="5758815" cy="290131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a:stretch>
                      <a:fillRect/>
                    </a:stretch>
                  </pic:blipFill>
                  <pic:spPr>
                    <a:xfrm>
                      <a:off x="0" y="0"/>
                      <a:ext cx="5758815" cy="2901315"/>
                    </a:xfrm>
                    <a:prstGeom prst="rect">
                      <a:avLst/>
                    </a:prstGeom>
                  </pic:spPr>
                </pic:pic>
              </a:graphicData>
            </a:graphic>
          </wp:inline>
        </w:drawing>
      </w:r>
    </w:p>
    <w:p w14:paraId="6A140F06" w14:textId="60F9BC96" w:rsidR="00CF6C7F" w:rsidRDefault="00EF6478" w:rsidP="00EF6478">
      <w:pPr>
        <w:ind w:firstLine="720"/>
      </w:pPr>
      <w:r>
        <w:t>Ý tưởng khai thác tiếp theo là sẽ tạo ra một revershell để có thể thực thi lệnh trực tiếp lên máy chủ</w:t>
      </w:r>
      <w:r w:rsidR="00065A25">
        <w:t>. Ở đây ta sẽ tạo ra một máy chủ khác làm nơi lưu trữ payload</w:t>
      </w:r>
      <w:r>
        <w:t>:</w:t>
      </w:r>
    </w:p>
    <w:p w14:paraId="5EDE4721" w14:textId="08A0D52B" w:rsidR="00EF6478" w:rsidRDefault="00F2196E" w:rsidP="00EF6478">
      <w:r w:rsidRPr="00F2196E">
        <w:rPr>
          <w:noProof/>
        </w:rPr>
        <w:drawing>
          <wp:inline distT="0" distB="0" distL="0" distR="0" wp14:anchorId="68CCC7A2" wp14:editId="376068CA">
            <wp:extent cx="5758815" cy="99568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9"/>
                    <a:stretch>
                      <a:fillRect/>
                    </a:stretch>
                  </pic:blipFill>
                  <pic:spPr>
                    <a:xfrm>
                      <a:off x="0" y="0"/>
                      <a:ext cx="5758815" cy="995680"/>
                    </a:xfrm>
                    <a:prstGeom prst="rect">
                      <a:avLst/>
                    </a:prstGeom>
                  </pic:spPr>
                </pic:pic>
              </a:graphicData>
            </a:graphic>
          </wp:inline>
        </w:drawing>
      </w:r>
    </w:p>
    <w:p w14:paraId="1D1E868D" w14:textId="365D39A6" w:rsidR="00F2196E" w:rsidRDefault="00F2196E" w:rsidP="00F2196E">
      <w:pPr>
        <w:ind w:firstLine="720"/>
      </w:pPr>
      <w:r>
        <w:t xml:space="preserve">Payload này ta có thể tìm thấy trên msfconsole, msfvnom hoặc có thể tải trực tiếp từ </w:t>
      </w:r>
      <w:hyperlink r:id="rId20" w:history="1">
        <w:r w:rsidRPr="007C406D">
          <w:rPr>
            <w:rStyle w:val="Hyperlink"/>
            <w:color w:val="auto"/>
          </w:rPr>
          <w:t>https://github.com/int0x33/nc.exe/blob/master/nc64.exe</w:t>
        </w:r>
      </w:hyperlink>
      <w:r w:rsidRPr="007C406D">
        <w:t xml:space="preserve"> </w:t>
      </w:r>
    </w:p>
    <w:p w14:paraId="417905E9" w14:textId="2D039C14" w:rsidR="00EF6478" w:rsidRDefault="00065A25" w:rsidP="00F2196E">
      <w:pPr>
        <w:ind w:firstLine="720"/>
      </w:pPr>
      <w:r>
        <w:t xml:space="preserve">Sau đó sẽ thực hiện tải payload về máy </w:t>
      </w:r>
      <w:proofErr w:type="gramStart"/>
      <w:r>
        <w:t>chủ  của</w:t>
      </w:r>
      <w:proofErr w:type="gramEnd"/>
      <w:r>
        <w:t xml:space="preserve"> nạn nhân như sau:</w:t>
      </w:r>
    </w:p>
    <w:p w14:paraId="7E877597" w14:textId="004FCEDE" w:rsidR="00065A25" w:rsidRDefault="00065A25" w:rsidP="00EF6478">
      <w:r w:rsidRPr="00065A25">
        <w:rPr>
          <w:noProof/>
        </w:rPr>
        <w:lastRenderedPageBreak/>
        <w:drawing>
          <wp:inline distT="0" distB="0" distL="0" distR="0" wp14:anchorId="4FB188E4" wp14:editId="3AD9F704">
            <wp:extent cx="5758815" cy="2746375"/>
            <wp:effectExtent l="0" t="0" r="0" b="0"/>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21"/>
                    <a:stretch>
                      <a:fillRect/>
                    </a:stretch>
                  </pic:blipFill>
                  <pic:spPr>
                    <a:xfrm>
                      <a:off x="0" y="0"/>
                      <a:ext cx="5758815" cy="2746375"/>
                    </a:xfrm>
                    <a:prstGeom prst="rect">
                      <a:avLst/>
                    </a:prstGeom>
                  </pic:spPr>
                </pic:pic>
              </a:graphicData>
            </a:graphic>
          </wp:inline>
        </w:drawing>
      </w:r>
    </w:p>
    <w:p w14:paraId="10BFCE5A" w14:textId="17D87327" w:rsidR="00F2196E" w:rsidRDefault="00F2196E" w:rsidP="003C71DD">
      <w:pPr>
        <w:ind w:firstLine="720"/>
      </w:pPr>
      <w:r>
        <w:t xml:space="preserve">Sau khi đã tải lên payload thành công ta </w:t>
      </w:r>
      <w:r w:rsidR="003C71DD">
        <w:t>sẽ thực thi payload đó với lệnh như sau:</w:t>
      </w:r>
    </w:p>
    <w:p w14:paraId="38107DDC" w14:textId="65C6574A" w:rsidR="003C71DD" w:rsidRDefault="003C71DD" w:rsidP="003C71DD">
      <w:r w:rsidRPr="003C71DD">
        <w:rPr>
          <w:noProof/>
        </w:rPr>
        <w:drawing>
          <wp:inline distT="0" distB="0" distL="0" distR="0" wp14:anchorId="457CB1F0" wp14:editId="396CD36F">
            <wp:extent cx="5758815" cy="488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815" cy="488315"/>
                    </a:xfrm>
                    <a:prstGeom prst="rect">
                      <a:avLst/>
                    </a:prstGeom>
                  </pic:spPr>
                </pic:pic>
              </a:graphicData>
            </a:graphic>
          </wp:inline>
        </w:drawing>
      </w:r>
    </w:p>
    <w:p w14:paraId="050F8D99" w14:textId="269D3594" w:rsidR="003C71DD" w:rsidRDefault="003C71DD" w:rsidP="003C71DD">
      <w:pPr>
        <w:ind w:firstLine="720"/>
      </w:pPr>
      <w:r>
        <w:t>Và có thể thực hiện trực tiếp lệnh lên máy chủ của nạn nhân:</w:t>
      </w:r>
    </w:p>
    <w:p w14:paraId="75FFBEB0" w14:textId="781D2755" w:rsidR="003C71DD" w:rsidRDefault="003C71DD" w:rsidP="003C71DD">
      <w:r w:rsidRPr="003C71DD">
        <w:rPr>
          <w:noProof/>
        </w:rPr>
        <w:drawing>
          <wp:inline distT="0" distB="0" distL="0" distR="0" wp14:anchorId="7197C3E3" wp14:editId="37A3DA73">
            <wp:extent cx="5758815" cy="165989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3"/>
                    <a:stretch>
                      <a:fillRect/>
                    </a:stretch>
                  </pic:blipFill>
                  <pic:spPr>
                    <a:xfrm>
                      <a:off x="0" y="0"/>
                      <a:ext cx="5758815" cy="1659890"/>
                    </a:xfrm>
                    <a:prstGeom prst="rect">
                      <a:avLst/>
                    </a:prstGeom>
                  </pic:spPr>
                </pic:pic>
              </a:graphicData>
            </a:graphic>
          </wp:inline>
        </w:drawing>
      </w:r>
    </w:p>
    <w:p w14:paraId="117AED68" w14:textId="7E8F7D30" w:rsidR="003C71DD" w:rsidRDefault="00526826" w:rsidP="00526826">
      <w:pPr>
        <w:ind w:firstLine="720"/>
      </w:pPr>
      <w:r>
        <w:t>Ở đây, với quyền là một người dùng thường ta có thể thêm, sửa xoá một số file nằm trong quyền hạn được phép của mình:</w:t>
      </w:r>
    </w:p>
    <w:p w14:paraId="61C29E76" w14:textId="2E959A8B" w:rsidR="00526826" w:rsidRDefault="00526826" w:rsidP="003C71DD">
      <w:r w:rsidRPr="00526826">
        <w:rPr>
          <w:noProof/>
        </w:rPr>
        <w:drawing>
          <wp:inline distT="0" distB="0" distL="0" distR="0" wp14:anchorId="48C7D23E" wp14:editId="6DB0B17B">
            <wp:extent cx="5758815" cy="204152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
                    <a:stretch>
                      <a:fillRect/>
                    </a:stretch>
                  </pic:blipFill>
                  <pic:spPr>
                    <a:xfrm>
                      <a:off x="0" y="0"/>
                      <a:ext cx="5758815" cy="2041525"/>
                    </a:xfrm>
                    <a:prstGeom prst="rect">
                      <a:avLst/>
                    </a:prstGeom>
                  </pic:spPr>
                </pic:pic>
              </a:graphicData>
            </a:graphic>
          </wp:inline>
        </w:drawing>
      </w:r>
    </w:p>
    <w:p w14:paraId="54ED030D" w14:textId="69BA8DD6" w:rsidR="00065A25" w:rsidRDefault="00526826" w:rsidP="0053664B">
      <w:pPr>
        <w:ind w:firstLine="720"/>
      </w:pPr>
      <w:r>
        <w:lastRenderedPageBreak/>
        <w:t>Tuy nhiên yêu cầu của một bài trong OSCP là phải chiếm được quyền của người dùng cấp cao nhất để có thể thoả hiệp hoàn toàn hệ thống.</w:t>
      </w:r>
      <w:r w:rsidR="0053664B">
        <w:t xml:space="preserve"> Vì vậy ta cần có một số kĩ thuật để thực hiện leo thang đặc quyền.</w:t>
      </w:r>
    </w:p>
    <w:p w14:paraId="2F51577B" w14:textId="29FF9AA9" w:rsidR="00583F27" w:rsidRDefault="00583F27" w:rsidP="00583F27">
      <w:pPr>
        <w:pStyle w:val="Heading2"/>
      </w:pPr>
      <w:bookmarkStart w:id="25" w:name="_Toc114910175"/>
      <w:r>
        <w:t>Leo thang đặc quyền</w:t>
      </w:r>
      <w:bookmarkEnd w:id="25"/>
      <w:r>
        <w:t xml:space="preserve"> </w:t>
      </w:r>
    </w:p>
    <w:p w14:paraId="4DDD1F62" w14:textId="6ECBE0BF" w:rsidR="00A5520E" w:rsidRDefault="00A5520E" w:rsidP="00A5520E">
      <w:pPr>
        <w:ind w:firstLine="720"/>
      </w:pPr>
      <w:r>
        <w:t xml:space="preserve">Để có thể leo thang đặc quyền ta cần tải lên và thực thi một công cụ chuyên dùng cho việc này </w:t>
      </w:r>
      <w:r w:rsidR="00B32012">
        <w:t>như</w:t>
      </w:r>
      <w:r>
        <w:t xml:space="preserve"> </w:t>
      </w:r>
      <w:r w:rsidRPr="00A5520E">
        <w:rPr>
          <w:b/>
          <w:bCs/>
        </w:rPr>
        <w:t>winPEAS</w:t>
      </w:r>
      <w:r>
        <w:rPr>
          <w:b/>
          <w:bCs/>
        </w:rPr>
        <w:t xml:space="preserve">. </w:t>
      </w:r>
      <w:r>
        <w:t>Ta có thể tải lên như sau:</w:t>
      </w:r>
    </w:p>
    <w:p w14:paraId="158B3E1F" w14:textId="3AA7748D" w:rsidR="00A5520E" w:rsidRDefault="00A5520E" w:rsidP="00A5520E">
      <w:r>
        <w:rPr>
          <w:noProof/>
        </w:rPr>
        <w:drawing>
          <wp:inline distT="0" distB="0" distL="0" distR="0" wp14:anchorId="534C4EF0" wp14:editId="72EE4A5B">
            <wp:extent cx="5758815" cy="1439545"/>
            <wp:effectExtent l="0" t="0" r="0" b="8255"/>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25"/>
                    <a:stretch>
                      <a:fillRect/>
                    </a:stretch>
                  </pic:blipFill>
                  <pic:spPr>
                    <a:xfrm>
                      <a:off x="0" y="0"/>
                      <a:ext cx="5758815" cy="1439545"/>
                    </a:xfrm>
                    <a:prstGeom prst="rect">
                      <a:avLst/>
                    </a:prstGeom>
                  </pic:spPr>
                </pic:pic>
              </a:graphicData>
            </a:graphic>
          </wp:inline>
        </w:drawing>
      </w:r>
    </w:p>
    <w:p w14:paraId="452F29DA" w14:textId="1633BC5B" w:rsidR="00A5520E" w:rsidRDefault="0003074C" w:rsidP="0053664B">
      <w:pPr>
        <w:ind w:firstLine="720"/>
      </w:pPr>
      <w:r>
        <w:t xml:space="preserve">Sau đó chạy file vừa tải lên ta được kết quả như sau: </w:t>
      </w:r>
    </w:p>
    <w:p w14:paraId="7EBA092D" w14:textId="59CDBE7B" w:rsidR="0003074C" w:rsidRDefault="0003074C" w:rsidP="00A5520E">
      <w:r w:rsidRPr="0003074C">
        <w:rPr>
          <w:noProof/>
        </w:rPr>
        <w:drawing>
          <wp:inline distT="0" distB="0" distL="0" distR="0" wp14:anchorId="66A32277" wp14:editId="1E32CC0B">
            <wp:extent cx="5758815" cy="28448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6"/>
                    <a:srcRect b="15135"/>
                    <a:stretch/>
                  </pic:blipFill>
                  <pic:spPr bwMode="auto">
                    <a:xfrm>
                      <a:off x="0" y="0"/>
                      <a:ext cx="5758815" cy="2844800"/>
                    </a:xfrm>
                    <a:prstGeom prst="rect">
                      <a:avLst/>
                    </a:prstGeom>
                    <a:ln>
                      <a:noFill/>
                    </a:ln>
                    <a:extLst>
                      <a:ext uri="{53640926-AAD7-44D8-BBD7-CCE9431645EC}">
                        <a14:shadowObscured xmlns:a14="http://schemas.microsoft.com/office/drawing/2010/main"/>
                      </a:ext>
                    </a:extLst>
                  </pic:spPr>
                </pic:pic>
              </a:graphicData>
            </a:graphic>
          </wp:inline>
        </w:drawing>
      </w:r>
    </w:p>
    <w:p w14:paraId="45116334" w14:textId="2F4B5CC3" w:rsidR="0003074C" w:rsidRPr="0003074C" w:rsidRDefault="0003074C" w:rsidP="0053664B">
      <w:pPr>
        <w:ind w:firstLine="720"/>
      </w:pPr>
      <w:r>
        <w:t xml:space="preserve">Ở đây có file </w:t>
      </w:r>
      <w:r w:rsidRPr="0003074C">
        <w:rPr>
          <w:b/>
          <w:bCs/>
        </w:rPr>
        <w:t>ConsoleHost_history.txt</w:t>
      </w:r>
      <w:r>
        <w:rPr>
          <w:b/>
          <w:bCs/>
        </w:rPr>
        <w:t xml:space="preserve"> </w:t>
      </w:r>
      <w:r>
        <w:t xml:space="preserve">có thể cho ta một số thông tin có ích </w:t>
      </w:r>
      <w:r w:rsidR="00B32012">
        <w:t>cho quá trình</w:t>
      </w:r>
      <w:r>
        <w:t xml:space="preserve"> khai thác. Và khi đọc file ta thấy được mật khẩu của administrator</w:t>
      </w:r>
      <w:r w:rsidR="004D5495">
        <w:t>:</w:t>
      </w:r>
    </w:p>
    <w:p w14:paraId="5B2E8722" w14:textId="0F8CB80A" w:rsidR="0003074C" w:rsidRDefault="0003074C" w:rsidP="00A5520E">
      <w:r w:rsidRPr="0003074C">
        <w:rPr>
          <w:noProof/>
        </w:rPr>
        <w:drawing>
          <wp:inline distT="0" distB="0" distL="0" distR="0" wp14:anchorId="1B0332F9" wp14:editId="6D6D2761">
            <wp:extent cx="5758815" cy="583565"/>
            <wp:effectExtent l="0" t="0" r="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6"/>
                    <a:srcRect t="82591"/>
                    <a:stretch/>
                  </pic:blipFill>
                  <pic:spPr bwMode="auto">
                    <a:xfrm>
                      <a:off x="0" y="0"/>
                      <a:ext cx="5758815" cy="583565"/>
                    </a:xfrm>
                    <a:prstGeom prst="rect">
                      <a:avLst/>
                    </a:prstGeom>
                    <a:ln>
                      <a:noFill/>
                    </a:ln>
                    <a:extLst>
                      <a:ext uri="{53640926-AAD7-44D8-BBD7-CCE9431645EC}">
                        <a14:shadowObscured xmlns:a14="http://schemas.microsoft.com/office/drawing/2010/main"/>
                      </a:ext>
                    </a:extLst>
                  </pic:spPr>
                </pic:pic>
              </a:graphicData>
            </a:graphic>
          </wp:inline>
        </w:drawing>
      </w:r>
    </w:p>
    <w:p w14:paraId="247D1E98" w14:textId="7E10FE63" w:rsidR="00526826" w:rsidRPr="00393408" w:rsidRDefault="00393408" w:rsidP="00A5520E">
      <w:r>
        <w:tab/>
        <w:t xml:space="preserve">Sau khi đã có thông tin của admin rồi thì việc cuối cùng là tìm cách kết nối đến máy chủ với tài khoản đó. Có rất nhiều cách cũng như công cụ để thực hiện việc này. Một trong số đó là công cụ </w:t>
      </w:r>
      <w:r>
        <w:rPr>
          <w:b/>
          <w:bCs/>
        </w:rPr>
        <w:t xml:space="preserve">evil-winrm. </w:t>
      </w:r>
      <w:r>
        <w:t xml:space="preserve">Ta có thể kết nối đến và đọc một số thông tin như sau: </w:t>
      </w:r>
    </w:p>
    <w:p w14:paraId="1823083F" w14:textId="5C1F1E7A" w:rsidR="00393408" w:rsidRDefault="00393408" w:rsidP="00A5520E">
      <w:r w:rsidRPr="00393408">
        <w:rPr>
          <w:noProof/>
        </w:rPr>
        <w:lastRenderedPageBreak/>
        <w:drawing>
          <wp:inline distT="0" distB="0" distL="0" distR="0" wp14:anchorId="1F779870" wp14:editId="525B6C0D">
            <wp:extent cx="5758815" cy="242824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a:stretch>
                      <a:fillRect/>
                    </a:stretch>
                  </pic:blipFill>
                  <pic:spPr>
                    <a:xfrm>
                      <a:off x="0" y="0"/>
                      <a:ext cx="5758815" cy="2428240"/>
                    </a:xfrm>
                    <a:prstGeom prst="rect">
                      <a:avLst/>
                    </a:prstGeom>
                  </pic:spPr>
                </pic:pic>
              </a:graphicData>
            </a:graphic>
          </wp:inline>
        </w:drawing>
      </w:r>
    </w:p>
    <w:p w14:paraId="30E1229C" w14:textId="77777777" w:rsidR="00393408" w:rsidRDefault="00393408" w:rsidP="00A5520E"/>
    <w:p w14:paraId="1CFFC452" w14:textId="1C586B5C" w:rsidR="00393408" w:rsidRPr="00A5520E" w:rsidRDefault="00393408" w:rsidP="00A5520E">
      <w:r w:rsidRPr="00393408">
        <w:rPr>
          <w:noProof/>
        </w:rPr>
        <w:drawing>
          <wp:inline distT="0" distB="0" distL="0" distR="0" wp14:anchorId="071B76A7" wp14:editId="2DB03647">
            <wp:extent cx="5758815" cy="661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8815" cy="661035"/>
                    </a:xfrm>
                    <a:prstGeom prst="rect">
                      <a:avLst/>
                    </a:prstGeom>
                  </pic:spPr>
                </pic:pic>
              </a:graphicData>
            </a:graphic>
          </wp:inline>
        </w:drawing>
      </w:r>
    </w:p>
    <w:p w14:paraId="5139118B" w14:textId="77777777" w:rsidR="00583F27" w:rsidRDefault="00583F27" w:rsidP="00A25E0C"/>
    <w:p w14:paraId="5B73D25E" w14:textId="77BD2C17" w:rsidR="00E50C18" w:rsidRDefault="00E50C18" w:rsidP="00583F27">
      <w:pPr>
        <w:pStyle w:val="Heading3"/>
        <w:numPr>
          <w:ilvl w:val="0"/>
          <w:numId w:val="0"/>
        </w:numPr>
        <w:rPr>
          <w:b w:val="0"/>
          <w:bCs w:val="0"/>
          <w:sz w:val="32"/>
          <w:szCs w:val="28"/>
        </w:rPr>
      </w:pPr>
      <w:r>
        <w:br w:type="page"/>
      </w:r>
    </w:p>
    <w:p w14:paraId="113DFF33" w14:textId="2F5B4506" w:rsidR="00AA4795" w:rsidRDefault="00AA4795" w:rsidP="00606F0B">
      <w:pPr>
        <w:pStyle w:val="Heading1"/>
        <w:numPr>
          <w:ilvl w:val="0"/>
          <w:numId w:val="0"/>
        </w:numPr>
      </w:pPr>
      <w:bookmarkStart w:id="26" w:name="_Toc114910176"/>
      <w:r>
        <w:lastRenderedPageBreak/>
        <w:t>TÀI LIỆU THAM KHẢO</w:t>
      </w:r>
      <w:bookmarkEnd w:id="26"/>
    </w:p>
    <w:p w14:paraId="113DFF34" w14:textId="2E2282DD" w:rsidR="00DF7D1E" w:rsidRPr="00802629" w:rsidRDefault="00245111" w:rsidP="002D51C1">
      <w:pPr>
        <w:pStyle w:val="ListParagraph"/>
        <w:numPr>
          <w:ilvl w:val="0"/>
          <w:numId w:val="7"/>
        </w:numPr>
        <w:spacing w:before="240" w:after="240" w:line="240" w:lineRule="auto"/>
        <w:ind w:left="547" w:hanging="547"/>
        <w:contextualSpacing w:val="0"/>
        <w:rPr>
          <w:szCs w:val="26"/>
        </w:rPr>
      </w:pPr>
      <w:r w:rsidRPr="00715AE1">
        <w:rPr>
          <w:szCs w:val="26"/>
        </w:rPr>
        <w:t>CyStack</w:t>
      </w:r>
      <w:r>
        <w:rPr>
          <w:szCs w:val="26"/>
        </w:rPr>
        <w:t xml:space="preserve">, </w:t>
      </w:r>
      <w:r w:rsidRPr="00715AE1">
        <w:rPr>
          <w:i/>
          <w:iCs/>
          <w:szCs w:val="26"/>
        </w:rPr>
        <w:t>Pentest là gì? Những điều cần biết về Kiểm thử xâm nhập</w:t>
      </w:r>
      <w:r w:rsidRPr="00802629">
        <w:rPr>
          <w:szCs w:val="26"/>
        </w:rPr>
        <w:t>,</w:t>
      </w:r>
      <w:r>
        <w:t xml:space="preserve"> </w:t>
      </w:r>
      <w:hyperlink r:id="rId29" w:history="1">
        <w:r w:rsidRPr="00574D0B">
          <w:rPr>
            <w:rStyle w:val="Hyperlink"/>
            <w:szCs w:val="26"/>
          </w:rPr>
          <w:t>https://cystack.net/vi/blog/pentest-la-gi-nhung-dieu-can-biet-ve-kiem-thu-xam-nhap</w:t>
        </w:r>
      </w:hyperlink>
      <w:r>
        <w:rPr>
          <w:szCs w:val="26"/>
        </w:rPr>
        <w:t xml:space="preserve">  </w:t>
      </w:r>
      <w:r w:rsidRPr="00802629">
        <w:rPr>
          <w:szCs w:val="26"/>
        </w:rPr>
        <w:t xml:space="preserve">, </w:t>
      </w:r>
      <w:r>
        <w:rPr>
          <w:szCs w:val="26"/>
        </w:rPr>
        <w:t>2022</w:t>
      </w:r>
      <w:r w:rsidR="00DF7D1E" w:rsidRPr="00802629">
        <w:rPr>
          <w:szCs w:val="26"/>
        </w:rPr>
        <w:t>.</w:t>
      </w:r>
    </w:p>
    <w:p w14:paraId="113DFF35" w14:textId="317BFE42" w:rsidR="00DF7D1E" w:rsidRDefault="00871A48" w:rsidP="002D51C1">
      <w:pPr>
        <w:pStyle w:val="ListParagraph"/>
        <w:numPr>
          <w:ilvl w:val="0"/>
          <w:numId w:val="7"/>
        </w:numPr>
        <w:spacing w:before="240" w:after="240" w:line="240" w:lineRule="auto"/>
        <w:ind w:left="547" w:hanging="547"/>
        <w:contextualSpacing w:val="0"/>
        <w:rPr>
          <w:szCs w:val="26"/>
        </w:rPr>
      </w:pPr>
      <w:r w:rsidRPr="00871A48">
        <w:rPr>
          <w:szCs w:val="26"/>
        </w:rPr>
        <w:t>Marcus1337</w:t>
      </w:r>
      <w:r>
        <w:rPr>
          <w:szCs w:val="26"/>
        </w:rPr>
        <w:t xml:space="preserve">, </w:t>
      </w:r>
      <w:r w:rsidR="00715AE1" w:rsidRPr="00715AE1">
        <w:rPr>
          <w:i/>
          <w:iCs/>
          <w:szCs w:val="26"/>
        </w:rPr>
        <w:t>Chứng chỉ OSCP và những điều bạn nên biết</w:t>
      </w:r>
      <w:r w:rsidRPr="00802629">
        <w:rPr>
          <w:szCs w:val="26"/>
        </w:rPr>
        <w:t>,</w:t>
      </w:r>
      <w:r>
        <w:rPr>
          <w:szCs w:val="26"/>
        </w:rPr>
        <w:t xml:space="preserve"> </w:t>
      </w:r>
      <w:hyperlink r:id="rId30" w:history="1">
        <w:r w:rsidRPr="00574D0B">
          <w:rPr>
            <w:rStyle w:val="Hyperlink"/>
            <w:szCs w:val="26"/>
          </w:rPr>
          <w:t>https://whitehat.vn/threads/chung-chi-oscp-va-nhung-dieu-ban-nen-biet.16270/</w:t>
        </w:r>
      </w:hyperlink>
      <w:r>
        <w:rPr>
          <w:szCs w:val="26"/>
        </w:rPr>
        <w:t xml:space="preserve">  </w:t>
      </w:r>
      <w:r w:rsidRPr="00802629">
        <w:rPr>
          <w:szCs w:val="26"/>
        </w:rPr>
        <w:t xml:space="preserve">, </w:t>
      </w:r>
      <w:r>
        <w:rPr>
          <w:szCs w:val="26"/>
        </w:rPr>
        <w:t>2022</w:t>
      </w:r>
      <w:r w:rsidR="00DF7D1E" w:rsidRPr="00802629">
        <w:rPr>
          <w:szCs w:val="26"/>
        </w:rPr>
        <w:t>.</w:t>
      </w:r>
    </w:p>
    <w:p w14:paraId="113DFF36" w14:textId="4998C1B6" w:rsidR="001F09B5" w:rsidRPr="001F09B5" w:rsidRDefault="00715AE1" w:rsidP="001F09B5">
      <w:pPr>
        <w:pStyle w:val="ListParagraph"/>
        <w:numPr>
          <w:ilvl w:val="0"/>
          <w:numId w:val="7"/>
        </w:numPr>
        <w:spacing w:before="240" w:after="240" w:line="240" w:lineRule="auto"/>
        <w:ind w:left="547" w:hanging="547"/>
        <w:contextualSpacing w:val="0"/>
        <w:rPr>
          <w:szCs w:val="26"/>
        </w:rPr>
      </w:pPr>
      <w:r>
        <w:rPr>
          <w:szCs w:val="26"/>
        </w:rPr>
        <w:t>Packetlabs</w:t>
      </w:r>
      <w:r w:rsidR="00871A48">
        <w:rPr>
          <w:szCs w:val="26"/>
        </w:rPr>
        <w:t xml:space="preserve">, </w:t>
      </w:r>
      <w:r w:rsidRPr="00715AE1">
        <w:rPr>
          <w:i/>
          <w:iCs/>
          <w:szCs w:val="26"/>
        </w:rPr>
        <w:t xml:space="preserve">5 Reasons </w:t>
      </w:r>
      <w:proofErr w:type="gramStart"/>
      <w:r w:rsidRPr="00715AE1">
        <w:rPr>
          <w:i/>
          <w:iCs/>
          <w:szCs w:val="26"/>
        </w:rPr>
        <w:t>To</w:t>
      </w:r>
      <w:proofErr w:type="gramEnd"/>
      <w:r w:rsidRPr="00715AE1">
        <w:rPr>
          <w:i/>
          <w:iCs/>
          <w:szCs w:val="26"/>
        </w:rPr>
        <w:t xml:space="preserve"> Consider an OSCP Penetration Testing Professional</w:t>
      </w:r>
      <w:r w:rsidR="00871A48" w:rsidRPr="00802629">
        <w:rPr>
          <w:szCs w:val="26"/>
        </w:rPr>
        <w:t>,</w:t>
      </w:r>
      <w:r w:rsidR="00871A48">
        <w:rPr>
          <w:szCs w:val="26"/>
        </w:rPr>
        <w:t xml:space="preserve"> </w:t>
      </w:r>
      <w:hyperlink r:id="rId31" w:history="1">
        <w:r w:rsidRPr="00574D0B">
          <w:rPr>
            <w:rStyle w:val="Hyperlink"/>
          </w:rPr>
          <w:t xml:space="preserve"> </w:t>
        </w:r>
        <w:r w:rsidRPr="00574D0B">
          <w:rPr>
            <w:rStyle w:val="Hyperlink"/>
            <w:szCs w:val="26"/>
          </w:rPr>
          <w:t>https://www.packetlabs.net/posts/oscp-penetration-testing-professional/</w:t>
        </w:r>
      </w:hyperlink>
      <w:r w:rsidR="00871A48">
        <w:rPr>
          <w:szCs w:val="26"/>
        </w:rPr>
        <w:t xml:space="preserve"> </w:t>
      </w:r>
      <w:r w:rsidR="00871A48" w:rsidRPr="00802629">
        <w:rPr>
          <w:szCs w:val="26"/>
        </w:rPr>
        <w:t xml:space="preserve">, </w:t>
      </w:r>
      <w:r w:rsidR="00871A48">
        <w:rPr>
          <w:szCs w:val="26"/>
        </w:rPr>
        <w:t>2022</w:t>
      </w:r>
      <w:r w:rsidR="001F09B5" w:rsidRPr="00802629">
        <w:rPr>
          <w:szCs w:val="26"/>
        </w:rPr>
        <w:t>.</w:t>
      </w:r>
    </w:p>
    <w:p w14:paraId="113DFF37" w14:textId="4154219E" w:rsidR="00DF7D1E" w:rsidRPr="00802629" w:rsidRDefault="00245111" w:rsidP="002D51C1">
      <w:pPr>
        <w:pStyle w:val="ListParagraph"/>
        <w:numPr>
          <w:ilvl w:val="0"/>
          <w:numId w:val="7"/>
        </w:numPr>
        <w:spacing w:before="240" w:after="240" w:line="240" w:lineRule="auto"/>
        <w:ind w:left="547" w:hanging="547"/>
        <w:contextualSpacing w:val="0"/>
        <w:rPr>
          <w:szCs w:val="26"/>
        </w:rPr>
      </w:pPr>
      <w:r>
        <w:rPr>
          <w:szCs w:val="26"/>
        </w:rPr>
        <w:t>O</w:t>
      </w:r>
      <w:r w:rsidRPr="00871A48">
        <w:rPr>
          <w:szCs w:val="26"/>
        </w:rPr>
        <w:t>ffensive-security</w:t>
      </w:r>
      <w:r>
        <w:rPr>
          <w:szCs w:val="26"/>
        </w:rPr>
        <w:t xml:space="preserve">, </w:t>
      </w:r>
      <w:r w:rsidRPr="00871A48">
        <w:rPr>
          <w:i/>
          <w:iCs/>
          <w:szCs w:val="26"/>
        </w:rPr>
        <w:t>PEN-200 | PENETRATION TESTING COURSE &amp; CERTIFICATION</w:t>
      </w:r>
      <w:r w:rsidRPr="00802629">
        <w:rPr>
          <w:szCs w:val="26"/>
        </w:rPr>
        <w:t>,</w:t>
      </w:r>
      <w:r>
        <w:rPr>
          <w:szCs w:val="26"/>
        </w:rPr>
        <w:t xml:space="preserve"> </w:t>
      </w:r>
      <w:hyperlink r:id="rId32" w:history="1">
        <w:r w:rsidRPr="00574D0B">
          <w:rPr>
            <w:rStyle w:val="Hyperlink"/>
            <w:szCs w:val="26"/>
          </w:rPr>
          <w:t>https://www.offensive-security.com/pwk-oscp/</w:t>
        </w:r>
      </w:hyperlink>
      <w:r>
        <w:rPr>
          <w:szCs w:val="26"/>
        </w:rPr>
        <w:t xml:space="preserve"> </w:t>
      </w:r>
      <w:r w:rsidRPr="00802629">
        <w:rPr>
          <w:szCs w:val="26"/>
        </w:rPr>
        <w:t xml:space="preserve">, </w:t>
      </w:r>
      <w:r>
        <w:rPr>
          <w:szCs w:val="26"/>
        </w:rPr>
        <w:t>2022</w:t>
      </w:r>
      <w:r w:rsidR="00DF7D1E" w:rsidRPr="00802629">
        <w:rPr>
          <w:szCs w:val="26"/>
        </w:rPr>
        <w:t>.</w:t>
      </w:r>
    </w:p>
    <w:p w14:paraId="113DFF38" w14:textId="1FAEA83A" w:rsidR="00DF7D1E" w:rsidRPr="00802629" w:rsidRDefault="00715AE1" w:rsidP="002D51C1">
      <w:pPr>
        <w:pStyle w:val="ListParagraph"/>
        <w:numPr>
          <w:ilvl w:val="0"/>
          <w:numId w:val="7"/>
        </w:numPr>
        <w:spacing w:before="240" w:after="240" w:line="240" w:lineRule="auto"/>
        <w:ind w:left="547" w:hanging="547"/>
        <w:contextualSpacing w:val="0"/>
        <w:rPr>
          <w:szCs w:val="26"/>
        </w:rPr>
      </w:pPr>
      <w:r w:rsidRPr="00715AE1">
        <w:rPr>
          <w:szCs w:val="26"/>
        </w:rPr>
        <w:t>Matt McClure</w:t>
      </w:r>
      <w:r w:rsidR="00871A48">
        <w:rPr>
          <w:szCs w:val="26"/>
        </w:rPr>
        <w:t xml:space="preserve">, </w:t>
      </w:r>
      <w:r w:rsidRPr="00715AE1">
        <w:rPr>
          <w:i/>
          <w:iCs/>
          <w:szCs w:val="26"/>
        </w:rPr>
        <w:t>Life After OSCP: A Career Path</w:t>
      </w:r>
      <w:r w:rsidR="00871A48" w:rsidRPr="00802629">
        <w:rPr>
          <w:szCs w:val="26"/>
        </w:rPr>
        <w:t>,</w:t>
      </w:r>
      <w:r w:rsidR="00871A48">
        <w:rPr>
          <w:szCs w:val="26"/>
        </w:rPr>
        <w:t xml:space="preserve"> </w:t>
      </w:r>
      <w:hyperlink r:id="rId33" w:history="1">
        <w:r w:rsidRPr="00574D0B">
          <w:rPr>
            <w:rStyle w:val="Hyperlink"/>
            <w:szCs w:val="26"/>
          </w:rPr>
          <w:t>https://www.cbtnuggets.com/blog/certifications/security/life-after-oscp-a-career-path</w:t>
        </w:r>
      </w:hyperlink>
      <w:r>
        <w:rPr>
          <w:szCs w:val="26"/>
        </w:rPr>
        <w:t xml:space="preserve"> </w:t>
      </w:r>
      <w:r w:rsidR="00871A48" w:rsidRPr="00802629">
        <w:rPr>
          <w:szCs w:val="26"/>
        </w:rPr>
        <w:t xml:space="preserve">, </w:t>
      </w:r>
      <w:r w:rsidR="00871A48">
        <w:rPr>
          <w:szCs w:val="26"/>
        </w:rPr>
        <w:t>2022</w:t>
      </w:r>
      <w:r w:rsidR="00DF7D1E" w:rsidRPr="00802629">
        <w:rPr>
          <w:szCs w:val="26"/>
        </w:rPr>
        <w:t>.</w:t>
      </w:r>
    </w:p>
    <w:p w14:paraId="113DFF39" w14:textId="4CD7D706" w:rsidR="00933974" w:rsidRDefault="00715AE1" w:rsidP="002D51C1">
      <w:pPr>
        <w:pStyle w:val="ListParagraph"/>
        <w:numPr>
          <w:ilvl w:val="0"/>
          <w:numId w:val="7"/>
        </w:numPr>
        <w:spacing w:before="240" w:after="240" w:line="240" w:lineRule="auto"/>
        <w:ind w:left="547" w:hanging="547"/>
        <w:contextualSpacing w:val="0"/>
        <w:rPr>
          <w:szCs w:val="26"/>
        </w:rPr>
      </w:pPr>
      <w:r>
        <w:rPr>
          <w:szCs w:val="26"/>
        </w:rPr>
        <w:t>CSNP</w:t>
      </w:r>
      <w:r w:rsidR="00871A48">
        <w:rPr>
          <w:szCs w:val="26"/>
        </w:rPr>
        <w:t xml:space="preserve">, </w:t>
      </w:r>
      <w:r w:rsidRPr="00715AE1">
        <w:rPr>
          <w:i/>
          <w:iCs/>
          <w:szCs w:val="26"/>
        </w:rPr>
        <w:t>A Career in Offensive Security (Penetration testing/Red teaming)</w:t>
      </w:r>
      <w:r w:rsidR="00871A48" w:rsidRPr="00802629">
        <w:rPr>
          <w:szCs w:val="26"/>
        </w:rPr>
        <w:t>,</w:t>
      </w:r>
      <w:r w:rsidR="00871A48">
        <w:rPr>
          <w:szCs w:val="26"/>
        </w:rPr>
        <w:t xml:space="preserve"> </w:t>
      </w:r>
      <w:hyperlink r:id="rId34" w:history="1">
        <w:r w:rsidRPr="00574D0B">
          <w:rPr>
            <w:rStyle w:val="Hyperlink"/>
            <w:szCs w:val="26"/>
          </w:rPr>
          <w:t>https://www.csnp.org/post/a-career-in-offensive-security-penetration-testing-red-teaming</w:t>
        </w:r>
      </w:hyperlink>
      <w:r>
        <w:rPr>
          <w:szCs w:val="26"/>
        </w:rPr>
        <w:t xml:space="preserve"> </w:t>
      </w:r>
      <w:r w:rsidR="00871A48">
        <w:rPr>
          <w:szCs w:val="26"/>
        </w:rPr>
        <w:t xml:space="preserve"> </w:t>
      </w:r>
      <w:r w:rsidR="00871A48" w:rsidRPr="00802629">
        <w:rPr>
          <w:szCs w:val="26"/>
        </w:rPr>
        <w:t xml:space="preserve">, </w:t>
      </w:r>
      <w:r w:rsidR="00871A48">
        <w:rPr>
          <w:szCs w:val="26"/>
        </w:rPr>
        <w:t>2022</w:t>
      </w:r>
      <w:r w:rsidR="00802629" w:rsidRPr="00802629">
        <w:rPr>
          <w:szCs w:val="26"/>
        </w:rPr>
        <w:t>.</w:t>
      </w:r>
    </w:p>
    <w:p w14:paraId="0F60EBE2" w14:textId="17673A23" w:rsidR="00715AE1" w:rsidRDefault="00245111" w:rsidP="002D51C1">
      <w:pPr>
        <w:pStyle w:val="ListParagraph"/>
        <w:numPr>
          <w:ilvl w:val="0"/>
          <w:numId w:val="7"/>
        </w:numPr>
        <w:spacing w:before="240" w:after="240" w:line="240" w:lineRule="auto"/>
        <w:ind w:left="547" w:hanging="547"/>
        <w:contextualSpacing w:val="0"/>
        <w:rPr>
          <w:szCs w:val="26"/>
        </w:rPr>
      </w:pPr>
      <w:r>
        <w:rPr>
          <w:szCs w:val="26"/>
        </w:rPr>
        <w:t xml:space="preserve">Hackthebox, </w:t>
      </w:r>
      <w:r w:rsidRPr="00245111">
        <w:rPr>
          <w:i/>
          <w:iCs/>
          <w:szCs w:val="26"/>
        </w:rPr>
        <w:t>Learn the basics of Penetration Testing</w:t>
      </w:r>
      <w:r>
        <w:rPr>
          <w:i/>
          <w:iCs/>
          <w:szCs w:val="26"/>
        </w:rPr>
        <w:t xml:space="preserve"> – Archetype lab</w:t>
      </w:r>
      <w:r w:rsidRPr="00802629">
        <w:rPr>
          <w:szCs w:val="26"/>
        </w:rPr>
        <w:t>,</w:t>
      </w:r>
      <w:r>
        <w:rPr>
          <w:szCs w:val="26"/>
        </w:rPr>
        <w:t xml:space="preserve"> </w:t>
      </w:r>
      <w:hyperlink r:id="rId35" w:history="1">
        <w:r w:rsidRPr="00574D0B">
          <w:rPr>
            <w:rStyle w:val="Hyperlink"/>
            <w:szCs w:val="26"/>
          </w:rPr>
          <w:t>https://app.hackthebox.com/starting-point</w:t>
        </w:r>
      </w:hyperlink>
      <w:r>
        <w:rPr>
          <w:szCs w:val="26"/>
        </w:rPr>
        <w:t xml:space="preserve">  </w:t>
      </w:r>
      <w:r w:rsidRPr="00802629">
        <w:rPr>
          <w:szCs w:val="26"/>
        </w:rPr>
        <w:t xml:space="preserve">, </w:t>
      </w:r>
      <w:r>
        <w:rPr>
          <w:szCs w:val="26"/>
        </w:rPr>
        <w:t>2022.</w:t>
      </w:r>
    </w:p>
    <w:p w14:paraId="1D067CF4" w14:textId="00284360" w:rsidR="00245111" w:rsidRDefault="00245111" w:rsidP="00245111">
      <w:pPr>
        <w:pStyle w:val="ListParagraph"/>
        <w:numPr>
          <w:ilvl w:val="0"/>
          <w:numId w:val="7"/>
        </w:numPr>
        <w:spacing w:before="240" w:after="240" w:line="240" w:lineRule="auto"/>
        <w:ind w:left="547" w:hanging="547"/>
        <w:contextualSpacing w:val="0"/>
        <w:rPr>
          <w:szCs w:val="26"/>
        </w:rPr>
      </w:pPr>
      <w:r w:rsidRPr="00245111">
        <w:rPr>
          <w:szCs w:val="26"/>
        </w:rPr>
        <w:t>SecureAuthCorp</w:t>
      </w:r>
      <w:r>
        <w:rPr>
          <w:szCs w:val="26"/>
        </w:rPr>
        <w:t xml:space="preserve">, </w:t>
      </w:r>
      <w:r>
        <w:rPr>
          <w:i/>
          <w:iCs/>
          <w:szCs w:val="26"/>
        </w:rPr>
        <w:t>Impacket</w:t>
      </w:r>
      <w:r w:rsidRPr="00802629">
        <w:rPr>
          <w:szCs w:val="26"/>
        </w:rPr>
        <w:t>,</w:t>
      </w:r>
      <w:r>
        <w:rPr>
          <w:szCs w:val="26"/>
        </w:rPr>
        <w:t xml:space="preserve"> </w:t>
      </w:r>
      <w:hyperlink r:id="rId36" w:history="1">
        <w:r w:rsidRPr="00574D0B">
          <w:rPr>
            <w:rStyle w:val="Hyperlink"/>
            <w:szCs w:val="26"/>
          </w:rPr>
          <w:t>https://github.com/SecureAuthCorp/impacket</w:t>
        </w:r>
      </w:hyperlink>
      <w:r>
        <w:rPr>
          <w:szCs w:val="26"/>
        </w:rPr>
        <w:t xml:space="preserve"> </w:t>
      </w:r>
      <w:r w:rsidRPr="00802629">
        <w:rPr>
          <w:szCs w:val="26"/>
        </w:rPr>
        <w:t xml:space="preserve">, </w:t>
      </w:r>
      <w:r>
        <w:rPr>
          <w:szCs w:val="26"/>
        </w:rPr>
        <w:t>2022.</w:t>
      </w:r>
    </w:p>
    <w:p w14:paraId="6E2E1A24" w14:textId="684F639E" w:rsidR="00245111" w:rsidRDefault="008F47F5" w:rsidP="002D51C1">
      <w:pPr>
        <w:pStyle w:val="ListParagraph"/>
        <w:numPr>
          <w:ilvl w:val="0"/>
          <w:numId w:val="7"/>
        </w:numPr>
        <w:spacing w:before="240" w:after="240" w:line="240" w:lineRule="auto"/>
        <w:ind w:left="547" w:hanging="547"/>
        <w:contextualSpacing w:val="0"/>
        <w:rPr>
          <w:szCs w:val="26"/>
        </w:rPr>
      </w:pPr>
      <w:r>
        <w:rPr>
          <w:szCs w:val="26"/>
        </w:rPr>
        <w:t>C</w:t>
      </w:r>
      <w:r w:rsidRPr="008F47F5">
        <w:rPr>
          <w:szCs w:val="26"/>
        </w:rPr>
        <w:t>arlospolop</w:t>
      </w:r>
      <w:r>
        <w:rPr>
          <w:szCs w:val="26"/>
        </w:rPr>
        <w:t xml:space="preserve">, </w:t>
      </w:r>
      <w:r w:rsidRPr="008F47F5">
        <w:rPr>
          <w:i/>
          <w:iCs/>
          <w:szCs w:val="26"/>
        </w:rPr>
        <w:t>PEASS -</w:t>
      </w:r>
      <w:r>
        <w:rPr>
          <w:szCs w:val="26"/>
        </w:rPr>
        <w:t xml:space="preserve"> </w:t>
      </w:r>
      <w:r w:rsidRPr="008F47F5">
        <w:rPr>
          <w:i/>
          <w:iCs/>
          <w:szCs w:val="26"/>
        </w:rPr>
        <w:t>Privilege Escalation Awesome Scripts SUITE</w:t>
      </w:r>
      <w:r w:rsidRPr="00802629">
        <w:rPr>
          <w:szCs w:val="26"/>
        </w:rPr>
        <w:t>,</w:t>
      </w:r>
      <w:r>
        <w:rPr>
          <w:szCs w:val="26"/>
        </w:rPr>
        <w:t xml:space="preserve"> </w:t>
      </w:r>
      <w:hyperlink r:id="rId37" w:history="1">
        <w:r w:rsidRPr="00574D0B">
          <w:rPr>
            <w:rStyle w:val="Hyperlink"/>
            <w:szCs w:val="26"/>
          </w:rPr>
          <w:t>https://github.com/carlospolop/PEASS-ng/</w:t>
        </w:r>
      </w:hyperlink>
      <w:r>
        <w:rPr>
          <w:szCs w:val="26"/>
        </w:rPr>
        <w:t xml:space="preserve">  </w:t>
      </w:r>
      <w:r w:rsidRPr="00802629">
        <w:rPr>
          <w:szCs w:val="26"/>
        </w:rPr>
        <w:t xml:space="preserve">, </w:t>
      </w:r>
      <w:r>
        <w:rPr>
          <w:szCs w:val="26"/>
        </w:rPr>
        <w:t>2022.</w:t>
      </w:r>
    </w:p>
    <w:p w14:paraId="113DFF3A" w14:textId="77777777" w:rsidR="00606F0B" w:rsidRDefault="00606F0B" w:rsidP="00606F0B">
      <w:pPr>
        <w:spacing w:before="240" w:after="240" w:line="240" w:lineRule="auto"/>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tblGrid>
      <w:tr w:rsidR="003A72DD" w14:paraId="113DFF3D" w14:textId="77777777" w:rsidTr="00210FED">
        <w:tc>
          <w:tcPr>
            <w:tcW w:w="3652" w:type="dxa"/>
          </w:tcPr>
          <w:p w14:paraId="113DFF3B" w14:textId="77777777" w:rsidR="003A72DD" w:rsidRDefault="003A72DD" w:rsidP="00210FED">
            <w:pPr>
              <w:spacing w:line="240" w:lineRule="auto"/>
              <w:rPr>
                <w:szCs w:val="26"/>
              </w:rPr>
            </w:pPr>
          </w:p>
        </w:tc>
      </w:tr>
      <w:tr w:rsidR="003A72DD" w14:paraId="113DFF40" w14:textId="77777777" w:rsidTr="00210FED">
        <w:trPr>
          <w:trHeight w:val="365"/>
        </w:trPr>
        <w:tc>
          <w:tcPr>
            <w:tcW w:w="3652" w:type="dxa"/>
          </w:tcPr>
          <w:p w14:paraId="113DFF3E" w14:textId="77777777" w:rsidR="003A72DD" w:rsidRDefault="003A72DD" w:rsidP="00210FED">
            <w:pPr>
              <w:spacing w:line="240" w:lineRule="auto"/>
              <w:rPr>
                <w:szCs w:val="26"/>
              </w:rPr>
            </w:pPr>
          </w:p>
        </w:tc>
      </w:tr>
      <w:tr w:rsidR="003A72DD" w14:paraId="113DFF47" w14:textId="77777777" w:rsidTr="00210FED">
        <w:trPr>
          <w:trHeight w:val="365"/>
        </w:trPr>
        <w:tc>
          <w:tcPr>
            <w:tcW w:w="3652" w:type="dxa"/>
          </w:tcPr>
          <w:p w14:paraId="113DFF41" w14:textId="77777777" w:rsidR="003A72DD" w:rsidRDefault="003A72DD" w:rsidP="00210FED">
            <w:pPr>
              <w:spacing w:line="240" w:lineRule="auto"/>
              <w:rPr>
                <w:szCs w:val="26"/>
              </w:rPr>
            </w:pPr>
          </w:p>
        </w:tc>
      </w:tr>
    </w:tbl>
    <w:p w14:paraId="113DFF48" w14:textId="77777777" w:rsidR="00224C4A" w:rsidRPr="00224C4A" w:rsidRDefault="00224C4A" w:rsidP="003A72DD">
      <w:pPr>
        <w:pStyle w:val="Heading1"/>
        <w:numPr>
          <w:ilvl w:val="0"/>
          <w:numId w:val="0"/>
        </w:numPr>
        <w:jc w:val="both"/>
        <w:rPr>
          <w:lang w:val="de-DE"/>
        </w:rPr>
      </w:pPr>
    </w:p>
    <w:sectPr w:rsidR="00224C4A" w:rsidRPr="00224C4A" w:rsidSect="00913A79">
      <w:footerReference w:type="even" r:id="rId38"/>
      <w:footerReference w:type="default" r:id="rId39"/>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DFF4D" w14:textId="77777777" w:rsidR="00951CB4" w:rsidRDefault="00951CB4" w:rsidP="00877142">
      <w:pPr>
        <w:spacing w:after="0" w:line="240" w:lineRule="auto"/>
      </w:pPr>
      <w:r>
        <w:separator/>
      </w:r>
    </w:p>
  </w:endnote>
  <w:endnote w:type="continuationSeparator" w:id="0">
    <w:p w14:paraId="113DFF4E" w14:textId="77777777" w:rsidR="00951CB4" w:rsidRDefault="00951CB4"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DFF4F" w14:textId="77777777" w:rsidR="00E77BF0" w:rsidRDefault="00E77BF0">
    <w:pPr>
      <w:pStyle w:val="Footer"/>
    </w:pPr>
  </w:p>
  <w:p w14:paraId="113DFF50" w14:textId="77777777" w:rsidR="00E77BF0" w:rsidRDefault="00E77B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DFF51" w14:textId="77777777" w:rsidR="00E77BF0" w:rsidRDefault="00E77BF0">
    <w:pPr>
      <w:pStyle w:val="Footer"/>
      <w:jc w:val="right"/>
    </w:pPr>
  </w:p>
  <w:p w14:paraId="113DFF52" w14:textId="77777777" w:rsidR="00E77BF0" w:rsidRDefault="00E77B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DB927" w14:textId="3E337960" w:rsidR="003A72DD" w:rsidRDefault="003A72DD">
    <w:pPr>
      <w:pStyle w:val="Footer"/>
      <w:jc w:val="center"/>
    </w:pPr>
  </w:p>
  <w:p w14:paraId="33895B4A" w14:textId="77777777" w:rsidR="003A72DD" w:rsidRDefault="003A72D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B97E3" w14:textId="4B4B3018" w:rsidR="00EB5D3F" w:rsidRDefault="00EB5D3F">
    <w:pPr>
      <w:pStyle w:val="Footer"/>
      <w:jc w:val="center"/>
    </w:pPr>
  </w:p>
  <w:p w14:paraId="113DFF55" w14:textId="77777777" w:rsidR="00E77BF0" w:rsidRDefault="00E77BF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288045"/>
      <w:docPartObj>
        <w:docPartGallery w:val="Page Numbers (Bottom of Page)"/>
        <w:docPartUnique/>
      </w:docPartObj>
    </w:sdtPr>
    <w:sdtEndPr>
      <w:rPr>
        <w:noProof/>
      </w:rPr>
    </w:sdtEndPr>
    <w:sdtContent>
      <w:p w14:paraId="1DA16B1F" w14:textId="77777777" w:rsidR="00EB5D3F" w:rsidRDefault="00EB5D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97563B" w14:textId="77777777" w:rsidR="00EB5D3F" w:rsidRDefault="00EB5D3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028262"/>
      <w:docPartObj>
        <w:docPartGallery w:val="Page Numbers (Bottom of Page)"/>
        <w:docPartUnique/>
      </w:docPartObj>
    </w:sdtPr>
    <w:sdtEndPr>
      <w:rPr>
        <w:noProof/>
      </w:rPr>
    </w:sdtEndPr>
    <w:sdtContent>
      <w:p w14:paraId="38F46D62" w14:textId="77777777" w:rsidR="00EB5D3F" w:rsidRDefault="00EB5D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151B8D" w14:textId="77777777" w:rsidR="00EB5D3F" w:rsidRDefault="00EB5D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DFF4B" w14:textId="77777777" w:rsidR="00951CB4" w:rsidRDefault="00951CB4" w:rsidP="00877142">
      <w:pPr>
        <w:spacing w:after="0" w:line="240" w:lineRule="auto"/>
      </w:pPr>
      <w:r>
        <w:separator/>
      </w:r>
    </w:p>
  </w:footnote>
  <w:footnote w:type="continuationSeparator" w:id="0">
    <w:p w14:paraId="113DFF4C" w14:textId="77777777" w:rsidR="00951CB4" w:rsidRDefault="00951CB4"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3B420A"/>
    <w:multiLevelType w:val="hybridMultilevel"/>
    <w:tmpl w:val="8B583C48"/>
    <w:lvl w:ilvl="0" w:tplc="BF7C9C02">
      <w:numFmt w:val="bullet"/>
      <w:lvlText w:val="-"/>
      <w:lvlJc w:val="left"/>
      <w:pPr>
        <w:ind w:left="1500" w:hanging="360"/>
      </w:pPr>
      <w:rPr>
        <w:rFonts w:ascii="Times New Roman" w:eastAsiaTheme="minorHAnsi" w:hAnsi="Times New Roman" w:cs="Times New Roman" w:hint="default"/>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4"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1C1802D7"/>
    <w:multiLevelType w:val="hybridMultilevel"/>
    <w:tmpl w:val="1D849E7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B81C49"/>
    <w:multiLevelType w:val="hybridMultilevel"/>
    <w:tmpl w:val="41B29380"/>
    <w:lvl w:ilvl="0" w:tplc="FFFFFFFF">
      <w:start w:val="1"/>
      <w:numFmt w:val="bullet"/>
      <w:lvlText w:val=""/>
      <w:lvlJc w:val="left"/>
      <w:pPr>
        <w:ind w:left="720" w:hanging="360"/>
      </w:pPr>
      <w:rPr>
        <w:rFonts w:ascii="Wingdings" w:hAnsi="Wingdings" w:hint="default"/>
      </w:rPr>
    </w:lvl>
    <w:lvl w:ilvl="1" w:tplc="BF7C9C0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C4D248D"/>
    <w:multiLevelType w:val="hybridMultilevel"/>
    <w:tmpl w:val="018CA7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35012E"/>
    <w:multiLevelType w:val="hybridMultilevel"/>
    <w:tmpl w:val="D8DE7F86"/>
    <w:lvl w:ilvl="0" w:tplc="BF7C9C02">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E082866"/>
    <w:multiLevelType w:val="multilevel"/>
    <w:tmpl w:val="3CE2FF5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4" w15:restartNumberingAfterBreak="0">
    <w:nsid w:val="682F1C7E"/>
    <w:multiLevelType w:val="hybridMultilevel"/>
    <w:tmpl w:val="6FEC4FBC"/>
    <w:lvl w:ilvl="0" w:tplc="BF7C9C0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68DD24CB"/>
    <w:multiLevelType w:val="hybridMultilevel"/>
    <w:tmpl w:val="8D8462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E9E7D60"/>
    <w:multiLevelType w:val="hybridMultilevel"/>
    <w:tmpl w:val="E4B8E60A"/>
    <w:lvl w:ilvl="0" w:tplc="FFFFFFFF">
      <w:start w:val="1"/>
      <w:numFmt w:val="bullet"/>
      <w:lvlText w:val=""/>
      <w:lvlJc w:val="left"/>
      <w:pPr>
        <w:ind w:left="720" w:hanging="360"/>
      </w:pPr>
      <w:rPr>
        <w:rFonts w:ascii="Wingdings" w:hAnsi="Wingdings" w:hint="default"/>
      </w:rPr>
    </w:lvl>
    <w:lvl w:ilvl="1" w:tplc="BF7C9C0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4147AD0"/>
    <w:multiLevelType w:val="hybridMultilevel"/>
    <w:tmpl w:val="4B4AE280"/>
    <w:lvl w:ilvl="0" w:tplc="BF7C9C0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84546D9"/>
    <w:multiLevelType w:val="hybridMultilevel"/>
    <w:tmpl w:val="1E4EFE30"/>
    <w:lvl w:ilvl="0" w:tplc="BF7C9C0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7DFE52A9"/>
    <w:multiLevelType w:val="hybridMultilevel"/>
    <w:tmpl w:val="1A4C4B2C"/>
    <w:lvl w:ilvl="0" w:tplc="BF7C9C0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7F0D6754"/>
    <w:multiLevelType w:val="hybridMultilevel"/>
    <w:tmpl w:val="A13E38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2664273">
    <w:abstractNumId w:val="2"/>
  </w:num>
  <w:num w:numId="2" w16cid:durableId="1506096190">
    <w:abstractNumId w:val="1"/>
  </w:num>
  <w:num w:numId="3" w16cid:durableId="502167570">
    <w:abstractNumId w:val="0"/>
  </w:num>
  <w:num w:numId="4" w16cid:durableId="1797064246">
    <w:abstractNumId w:val="5"/>
  </w:num>
  <w:num w:numId="5" w16cid:durableId="1218778458">
    <w:abstractNumId w:val="13"/>
  </w:num>
  <w:num w:numId="6" w16cid:durableId="465241022">
    <w:abstractNumId w:val="7"/>
  </w:num>
  <w:num w:numId="7" w16cid:durableId="689910849">
    <w:abstractNumId w:val="4"/>
  </w:num>
  <w:num w:numId="8" w16cid:durableId="777331348">
    <w:abstractNumId w:val="11"/>
  </w:num>
  <w:num w:numId="9" w16cid:durableId="286812776">
    <w:abstractNumId w:val="18"/>
  </w:num>
  <w:num w:numId="10" w16cid:durableId="2105299077">
    <w:abstractNumId w:val="20"/>
  </w:num>
  <w:num w:numId="11" w16cid:durableId="761879467">
    <w:abstractNumId w:val="16"/>
  </w:num>
  <w:num w:numId="12" w16cid:durableId="1886288508">
    <w:abstractNumId w:val="10"/>
  </w:num>
  <w:num w:numId="13" w16cid:durableId="1163348665">
    <w:abstractNumId w:val="6"/>
  </w:num>
  <w:num w:numId="14" w16cid:durableId="1200125423">
    <w:abstractNumId w:val="8"/>
  </w:num>
  <w:num w:numId="15" w16cid:durableId="373120541">
    <w:abstractNumId w:val="9"/>
  </w:num>
  <w:num w:numId="16" w16cid:durableId="1035153952">
    <w:abstractNumId w:val="17"/>
  </w:num>
  <w:num w:numId="17" w16cid:durableId="154758634">
    <w:abstractNumId w:val="12"/>
  </w:num>
  <w:num w:numId="18" w16cid:durableId="1345590777">
    <w:abstractNumId w:val="15"/>
  </w:num>
  <w:num w:numId="19" w16cid:durableId="1915819192">
    <w:abstractNumId w:val="19"/>
  </w:num>
  <w:num w:numId="20" w16cid:durableId="382561926">
    <w:abstractNumId w:val="14"/>
  </w:num>
  <w:num w:numId="21" w16cid:durableId="726536666">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hideGrammaticalError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19CF"/>
    <w:rsid w:val="00000E39"/>
    <w:rsid w:val="0000126D"/>
    <w:rsid w:val="00001909"/>
    <w:rsid w:val="00003237"/>
    <w:rsid w:val="00003543"/>
    <w:rsid w:val="000042AC"/>
    <w:rsid w:val="00010CDB"/>
    <w:rsid w:val="00012AC0"/>
    <w:rsid w:val="000153B1"/>
    <w:rsid w:val="0001618C"/>
    <w:rsid w:val="00017E99"/>
    <w:rsid w:val="00020BE9"/>
    <w:rsid w:val="00023B83"/>
    <w:rsid w:val="00026018"/>
    <w:rsid w:val="00026080"/>
    <w:rsid w:val="00026DA0"/>
    <w:rsid w:val="00027C8A"/>
    <w:rsid w:val="0003074C"/>
    <w:rsid w:val="0003494B"/>
    <w:rsid w:val="00036E0F"/>
    <w:rsid w:val="00043C54"/>
    <w:rsid w:val="00046BF8"/>
    <w:rsid w:val="00055CD7"/>
    <w:rsid w:val="00056422"/>
    <w:rsid w:val="00057DFD"/>
    <w:rsid w:val="000603BD"/>
    <w:rsid w:val="000617F0"/>
    <w:rsid w:val="000625DF"/>
    <w:rsid w:val="00063C51"/>
    <w:rsid w:val="00065A25"/>
    <w:rsid w:val="000728B3"/>
    <w:rsid w:val="00072F60"/>
    <w:rsid w:val="000739A3"/>
    <w:rsid w:val="00074C8C"/>
    <w:rsid w:val="00076FCC"/>
    <w:rsid w:val="0007702E"/>
    <w:rsid w:val="00077E54"/>
    <w:rsid w:val="0008354F"/>
    <w:rsid w:val="0008459F"/>
    <w:rsid w:val="00086304"/>
    <w:rsid w:val="0009262A"/>
    <w:rsid w:val="00092782"/>
    <w:rsid w:val="00094A53"/>
    <w:rsid w:val="00094FE4"/>
    <w:rsid w:val="000951C4"/>
    <w:rsid w:val="000951D7"/>
    <w:rsid w:val="00097C34"/>
    <w:rsid w:val="000A05B3"/>
    <w:rsid w:val="000A1874"/>
    <w:rsid w:val="000A5962"/>
    <w:rsid w:val="000A6135"/>
    <w:rsid w:val="000A7272"/>
    <w:rsid w:val="000B0DE3"/>
    <w:rsid w:val="000B21D0"/>
    <w:rsid w:val="000B44A8"/>
    <w:rsid w:val="000B6F96"/>
    <w:rsid w:val="000B7749"/>
    <w:rsid w:val="000C42F1"/>
    <w:rsid w:val="000C6469"/>
    <w:rsid w:val="000C71D3"/>
    <w:rsid w:val="000D0A8C"/>
    <w:rsid w:val="000D2A6A"/>
    <w:rsid w:val="000E3631"/>
    <w:rsid w:val="000E3F49"/>
    <w:rsid w:val="000E7E91"/>
    <w:rsid w:val="000F01D1"/>
    <w:rsid w:val="000F2B9A"/>
    <w:rsid w:val="00101160"/>
    <w:rsid w:val="0010238C"/>
    <w:rsid w:val="001025BE"/>
    <w:rsid w:val="00110411"/>
    <w:rsid w:val="00113757"/>
    <w:rsid w:val="00116B30"/>
    <w:rsid w:val="0012074D"/>
    <w:rsid w:val="001228F3"/>
    <w:rsid w:val="00122CA7"/>
    <w:rsid w:val="00124054"/>
    <w:rsid w:val="00124C0C"/>
    <w:rsid w:val="00124D45"/>
    <w:rsid w:val="0012607A"/>
    <w:rsid w:val="001279DE"/>
    <w:rsid w:val="00131948"/>
    <w:rsid w:val="00131A30"/>
    <w:rsid w:val="00131B0E"/>
    <w:rsid w:val="00131C40"/>
    <w:rsid w:val="00132C85"/>
    <w:rsid w:val="001372C3"/>
    <w:rsid w:val="00137FAB"/>
    <w:rsid w:val="00140C11"/>
    <w:rsid w:val="00145C7F"/>
    <w:rsid w:val="001471DD"/>
    <w:rsid w:val="00147AF1"/>
    <w:rsid w:val="00150DD6"/>
    <w:rsid w:val="00152131"/>
    <w:rsid w:val="0015417C"/>
    <w:rsid w:val="00154865"/>
    <w:rsid w:val="00160752"/>
    <w:rsid w:val="0016167F"/>
    <w:rsid w:val="001620E5"/>
    <w:rsid w:val="00162A1B"/>
    <w:rsid w:val="00165DCF"/>
    <w:rsid w:val="001671A0"/>
    <w:rsid w:val="00171C55"/>
    <w:rsid w:val="00177288"/>
    <w:rsid w:val="001806D1"/>
    <w:rsid w:val="0018073B"/>
    <w:rsid w:val="00180B97"/>
    <w:rsid w:val="00180C60"/>
    <w:rsid w:val="00182AAA"/>
    <w:rsid w:val="00186024"/>
    <w:rsid w:val="00194288"/>
    <w:rsid w:val="00194B74"/>
    <w:rsid w:val="0019746D"/>
    <w:rsid w:val="001A0678"/>
    <w:rsid w:val="001A38A3"/>
    <w:rsid w:val="001A54B1"/>
    <w:rsid w:val="001A6A50"/>
    <w:rsid w:val="001A6ED0"/>
    <w:rsid w:val="001B342A"/>
    <w:rsid w:val="001B55A1"/>
    <w:rsid w:val="001C0764"/>
    <w:rsid w:val="001C12B3"/>
    <w:rsid w:val="001C1CC2"/>
    <w:rsid w:val="001D159E"/>
    <w:rsid w:val="001D207E"/>
    <w:rsid w:val="001D2968"/>
    <w:rsid w:val="001D320E"/>
    <w:rsid w:val="001D371D"/>
    <w:rsid w:val="001D584C"/>
    <w:rsid w:val="001D67B9"/>
    <w:rsid w:val="001D6D4E"/>
    <w:rsid w:val="001D773A"/>
    <w:rsid w:val="001E4C07"/>
    <w:rsid w:val="001F09B5"/>
    <w:rsid w:val="001F0C93"/>
    <w:rsid w:val="001F0D41"/>
    <w:rsid w:val="00200A9F"/>
    <w:rsid w:val="00204011"/>
    <w:rsid w:val="00206DBE"/>
    <w:rsid w:val="00206FB8"/>
    <w:rsid w:val="00207BC8"/>
    <w:rsid w:val="00210FED"/>
    <w:rsid w:val="00224668"/>
    <w:rsid w:val="00224765"/>
    <w:rsid w:val="00224823"/>
    <w:rsid w:val="00224C4A"/>
    <w:rsid w:val="00224C5E"/>
    <w:rsid w:val="00224E3F"/>
    <w:rsid w:val="00225490"/>
    <w:rsid w:val="00231300"/>
    <w:rsid w:val="0023191E"/>
    <w:rsid w:val="002325C2"/>
    <w:rsid w:val="0023412C"/>
    <w:rsid w:val="0023697C"/>
    <w:rsid w:val="00237532"/>
    <w:rsid w:val="0024068D"/>
    <w:rsid w:val="00245111"/>
    <w:rsid w:val="00247AB0"/>
    <w:rsid w:val="00247C2C"/>
    <w:rsid w:val="002507EF"/>
    <w:rsid w:val="00251D11"/>
    <w:rsid w:val="00255648"/>
    <w:rsid w:val="00256FC0"/>
    <w:rsid w:val="002604A1"/>
    <w:rsid w:val="00260A2D"/>
    <w:rsid w:val="002613B3"/>
    <w:rsid w:val="0026635D"/>
    <w:rsid w:val="00271EF1"/>
    <w:rsid w:val="00276EAD"/>
    <w:rsid w:val="00281FD2"/>
    <w:rsid w:val="00282041"/>
    <w:rsid w:val="002879D2"/>
    <w:rsid w:val="00293795"/>
    <w:rsid w:val="00294D08"/>
    <w:rsid w:val="00296986"/>
    <w:rsid w:val="002A1600"/>
    <w:rsid w:val="002A1D3E"/>
    <w:rsid w:val="002A2AE4"/>
    <w:rsid w:val="002A5151"/>
    <w:rsid w:val="002B0982"/>
    <w:rsid w:val="002B44AF"/>
    <w:rsid w:val="002B607F"/>
    <w:rsid w:val="002B6849"/>
    <w:rsid w:val="002B6F6B"/>
    <w:rsid w:val="002B776B"/>
    <w:rsid w:val="002B7C2D"/>
    <w:rsid w:val="002C0779"/>
    <w:rsid w:val="002C0B6A"/>
    <w:rsid w:val="002C350B"/>
    <w:rsid w:val="002D0E1F"/>
    <w:rsid w:val="002D3384"/>
    <w:rsid w:val="002D3D1B"/>
    <w:rsid w:val="002D48C2"/>
    <w:rsid w:val="002D51C1"/>
    <w:rsid w:val="002D7F62"/>
    <w:rsid w:val="002E65B5"/>
    <w:rsid w:val="002F227A"/>
    <w:rsid w:val="002F3225"/>
    <w:rsid w:val="00300A5D"/>
    <w:rsid w:val="0030535A"/>
    <w:rsid w:val="003064FD"/>
    <w:rsid w:val="00310C38"/>
    <w:rsid w:val="00311499"/>
    <w:rsid w:val="0031452D"/>
    <w:rsid w:val="003145BA"/>
    <w:rsid w:val="00315D76"/>
    <w:rsid w:val="00320609"/>
    <w:rsid w:val="00322ECF"/>
    <w:rsid w:val="0033051E"/>
    <w:rsid w:val="003306AB"/>
    <w:rsid w:val="0033392C"/>
    <w:rsid w:val="00334CD6"/>
    <w:rsid w:val="00335EB0"/>
    <w:rsid w:val="0034077B"/>
    <w:rsid w:val="00341B06"/>
    <w:rsid w:val="00345315"/>
    <w:rsid w:val="00351285"/>
    <w:rsid w:val="00354178"/>
    <w:rsid w:val="00355880"/>
    <w:rsid w:val="00355F90"/>
    <w:rsid w:val="003567F4"/>
    <w:rsid w:val="00357B92"/>
    <w:rsid w:val="00362C50"/>
    <w:rsid w:val="00362F17"/>
    <w:rsid w:val="00363D1C"/>
    <w:rsid w:val="00366C73"/>
    <w:rsid w:val="00367103"/>
    <w:rsid w:val="0037350F"/>
    <w:rsid w:val="00374FCD"/>
    <w:rsid w:val="0038063B"/>
    <w:rsid w:val="00381F36"/>
    <w:rsid w:val="0038640F"/>
    <w:rsid w:val="00392A0F"/>
    <w:rsid w:val="00393408"/>
    <w:rsid w:val="00393DA8"/>
    <w:rsid w:val="00395597"/>
    <w:rsid w:val="00397DB1"/>
    <w:rsid w:val="003A0F70"/>
    <w:rsid w:val="003A40FD"/>
    <w:rsid w:val="003A5B47"/>
    <w:rsid w:val="003A6345"/>
    <w:rsid w:val="003A72DD"/>
    <w:rsid w:val="003B58AE"/>
    <w:rsid w:val="003B59DC"/>
    <w:rsid w:val="003C439F"/>
    <w:rsid w:val="003C52A0"/>
    <w:rsid w:val="003C5E03"/>
    <w:rsid w:val="003C63B0"/>
    <w:rsid w:val="003C71DD"/>
    <w:rsid w:val="003C7735"/>
    <w:rsid w:val="003C7DCC"/>
    <w:rsid w:val="003D6182"/>
    <w:rsid w:val="003E0964"/>
    <w:rsid w:val="003E1588"/>
    <w:rsid w:val="003E2F4B"/>
    <w:rsid w:val="003E3B5E"/>
    <w:rsid w:val="003E5CE9"/>
    <w:rsid w:val="003F38D0"/>
    <w:rsid w:val="003F4653"/>
    <w:rsid w:val="003F5920"/>
    <w:rsid w:val="003F5A08"/>
    <w:rsid w:val="003F6649"/>
    <w:rsid w:val="00400A72"/>
    <w:rsid w:val="00402284"/>
    <w:rsid w:val="00402B38"/>
    <w:rsid w:val="00406FC7"/>
    <w:rsid w:val="00410136"/>
    <w:rsid w:val="004106CA"/>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2E9B"/>
    <w:rsid w:val="0044553F"/>
    <w:rsid w:val="00446398"/>
    <w:rsid w:val="00446528"/>
    <w:rsid w:val="00446B32"/>
    <w:rsid w:val="00450B1D"/>
    <w:rsid w:val="004538D8"/>
    <w:rsid w:val="00454D42"/>
    <w:rsid w:val="00455238"/>
    <w:rsid w:val="00455526"/>
    <w:rsid w:val="004562CB"/>
    <w:rsid w:val="00456C86"/>
    <w:rsid w:val="00457A89"/>
    <w:rsid w:val="004657C6"/>
    <w:rsid w:val="00465A71"/>
    <w:rsid w:val="0046637D"/>
    <w:rsid w:val="00466883"/>
    <w:rsid w:val="00471C18"/>
    <w:rsid w:val="00474FCE"/>
    <w:rsid w:val="0048305A"/>
    <w:rsid w:val="00484B02"/>
    <w:rsid w:val="004874F5"/>
    <w:rsid w:val="004932AA"/>
    <w:rsid w:val="00494EDD"/>
    <w:rsid w:val="004966FA"/>
    <w:rsid w:val="004969A9"/>
    <w:rsid w:val="004977AE"/>
    <w:rsid w:val="004A15D2"/>
    <w:rsid w:val="004A172F"/>
    <w:rsid w:val="004A73FE"/>
    <w:rsid w:val="004B0C14"/>
    <w:rsid w:val="004B1D14"/>
    <w:rsid w:val="004B2D17"/>
    <w:rsid w:val="004B32F2"/>
    <w:rsid w:val="004B356E"/>
    <w:rsid w:val="004C1DC8"/>
    <w:rsid w:val="004C3576"/>
    <w:rsid w:val="004C3A04"/>
    <w:rsid w:val="004C72E8"/>
    <w:rsid w:val="004D0330"/>
    <w:rsid w:val="004D0C0A"/>
    <w:rsid w:val="004D34B3"/>
    <w:rsid w:val="004D51B6"/>
    <w:rsid w:val="004D5495"/>
    <w:rsid w:val="004D640B"/>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26826"/>
    <w:rsid w:val="00530DD6"/>
    <w:rsid w:val="0053539A"/>
    <w:rsid w:val="00535BB2"/>
    <w:rsid w:val="00535FB6"/>
    <w:rsid w:val="0053664B"/>
    <w:rsid w:val="0053683C"/>
    <w:rsid w:val="005373C9"/>
    <w:rsid w:val="00542B73"/>
    <w:rsid w:val="005434D5"/>
    <w:rsid w:val="00546F08"/>
    <w:rsid w:val="00552666"/>
    <w:rsid w:val="00552B4A"/>
    <w:rsid w:val="00555DA4"/>
    <w:rsid w:val="005607E6"/>
    <w:rsid w:val="00561A90"/>
    <w:rsid w:val="005626DF"/>
    <w:rsid w:val="00564258"/>
    <w:rsid w:val="00564C5D"/>
    <w:rsid w:val="00564FC4"/>
    <w:rsid w:val="00566A64"/>
    <w:rsid w:val="00567A04"/>
    <w:rsid w:val="00570CC5"/>
    <w:rsid w:val="00570F72"/>
    <w:rsid w:val="0057558F"/>
    <w:rsid w:val="005774DD"/>
    <w:rsid w:val="00580FD7"/>
    <w:rsid w:val="00582F8E"/>
    <w:rsid w:val="00583791"/>
    <w:rsid w:val="00583A0A"/>
    <w:rsid w:val="00583F27"/>
    <w:rsid w:val="0058746E"/>
    <w:rsid w:val="00591BE6"/>
    <w:rsid w:val="005927C1"/>
    <w:rsid w:val="00593059"/>
    <w:rsid w:val="00594C8D"/>
    <w:rsid w:val="00597680"/>
    <w:rsid w:val="005A313F"/>
    <w:rsid w:val="005A3FEF"/>
    <w:rsid w:val="005A4F21"/>
    <w:rsid w:val="005A638A"/>
    <w:rsid w:val="005A6D5C"/>
    <w:rsid w:val="005B0438"/>
    <w:rsid w:val="005B13D8"/>
    <w:rsid w:val="005B17B9"/>
    <w:rsid w:val="005B1921"/>
    <w:rsid w:val="005C00B0"/>
    <w:rsid w:val="005C33B1"/>
    <w:rsid w:val="005C4C00"/>
    <w:rsid w:val="005C5CF7"/>
    <w:rsid w:val="005C74EF"/>
    <w:rsid w:val="005C761C"/>
    <w:rsid w:val="005D39A2"/>
    <w:rsid w:val="005D74F4"/>
    <w:rsid w:val="005E213B"/>
    <w:rsid w:val="005E30BF"/>
    <w:rsid w:val="005E4730"/>
    <w:rsid w:val="005E64F0"/>
    <w:rsid w:val="005E687B"/>
    <w:rsid w:val="005F07AF"/>
    <w:rsid w:val="005F1677"/>
    <w:rsid w:val="005F55AA"/>
    <w:rsid w:val="005F5C6B"/>
    <w:rsid w:val="005F6797"/>
    <w:rsid w:val="00602DBE"/>
    <w:rsid w:val="00604F28"/>
    <w:rsid w:val="00606F0B"/>
    <w:rsid w:val="0061195F"/>
    <w:rsid w:val="00617533"/>
    <w:rsid w:val="00622F15"/>
    <w:rsid w:val="006312A5"/>
    <w:rsid w:val="006319CF"/>
    <w:rsid w:val="00631C6F"/>
    <w:rsid w:val="00631DF5"/>
    <w:rsid w:val="00632F0E"/>
    <w:rsid w:val="00633682"/>
    <w:rsid w:val="00635FB4"/>
    <w:rsid w:val="00636F98"/>
    <w:rsid w:val="006376F4"/>
    <w:rsid w:val="006404EF"/>
    <w:rsid w:val="006446E7"/>
    <w:rsid w:val="0064481B"/>
    <w:rsid w:val="006448A7"/>
    <w:rsid w:val="00645EC8"/>
    <w:rsid w:val="00651E26"/>
    <w:rsid w:val="0065458C"/>
    <w:rsid w:val="00660515"/>
    <w:rsid w:val="006605FD"/>
    <w:rsid w:val="00661FE8"/>
    <w:rsid w:val="00664631"/>
    <w:rsid w:val="0067237B"/>
    <w:rsid w:val="00675086"/>
    <w:rsid w:val="0067510E"/>
    <w:rsid w:val="006757A6"/>
    <w:rsid w:val="00677AC4"/>
    <w:rsid w:val="00682380"/>
    <w:rsid w:val="00682A08"/>
    <w:rsid w:val="006839D0"/>
    <w:rsid w:val="006848A9"/>
    <w:rsid w:val="00686263"/>
    <w:rsid w:val="00690A70"/>
    <w:rsid w:val="00694348"/>
    <w:rsid w:val="006955BD"/>
    <w:rsid w:val="006957A1"/>
    <w:rsid w:val="006A021C"/>
    <w:rsid w:val="006A1300"/>
    <w:rsid w:val="006A1576"/>
    <w:rsid w:val="006A42B1"/>
    <w:rsid w:val="006A43A0"/>
    <w:rsid w:val="006A43F2"/>
    <w:rsid w:val="006A44E9"/>
    <w:rsid w:val="006A474D"/>
    <w:rsid w:val="006B1FB7"/>
    <w:rsid w:val="006B2C07"/>
    <w:rsid w:val="006B356C"/>
    <w:rsid w:val="006C0D9E"/>
    <w:rsid w:val="006C171C"/>
    <w:rsid w:val="006C327A"/>
    <w:rsid w:val="006D324F"/>
    <w:rsid w:val="006D40C5"/>
    <w:rsid w:val="006D6F71"/>
    <w:rsid w:val="006E0177"/>
    <w:rsid w:val="006E35D5"/>
    <w:rsid w:val="006E61F2"/>
    <w:rsid w:val="006E7363"/>
    <w:rsid w:val="006F1D13"/>
    <w:rsid w:val="006F52B9"/>
    <w:rsid w:val="006F7672"/>
    <w:rsid w:val="00700D9B"/>
    <w:rsid w:val="00701571"/>
    <w:rsid w:val="007029B8"/>
    <w:rsid w:val="00703D76"/>
    <w:rsid w:val="00703DFD"/>
    <w:rsid w:val="0070635B"/>
    <w:rsid w:val="007065A2"/>
    <w:rsid w:val="007069FD"/>
    <w:rsid w:val="00711A9A"/>
    <w:rsid w:val="00715AE1"/>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33BF"/>
    <w:rsid w:val="00762A8C"/>
    <w:rsid w:val="00762CDE"/>
    <w:rsid w:val="00763190"/>
    <w:rsid w:val="007703E5"/>
    <w:rsid w:val="00771104"/>
    <w:rsid w:val="00771507"/>
    <w:rsid w:val="007725B0"/>
    <w:rsid w:val="007733EC"/>
    <w:rsid w:val="00773B8E"/>
    <w:rsid w:val="007749F9"/>
    <w:rsid w:val="00774E9D"/>
    <w:rsid w:val="007764D5"/>
    <w:rsid w:val="00777417"/>
    <w:rsid w:val="00780008"/>
    <w:rsid w:val="007809FD"/>
    <w:rsid w:val="00781C36"/>
    <w:rsid w:val="007845B2"/>
    <w:rsid w:val="00785C2D"/>
    <w:rsid w:val="00786A9A"/>
    <w:rsid w:val="00791B91"/>
    <w:rsid w:val="00792020"/>
    <w:rsid w:val="00792A7B"/>
    <w:rsid w:val="00797039"/>
    <w:rsid w:val="007A2B15"/>
    <w:rsid w:val="007A546C"/>
    <w:rsid w:val="007B2E73"/>
    <w:rsid w:val="007B396C"/>
    <w:rsid w:val="007B5456"/>
    <w:rsid w:val="007B5A6F"/>
    <w:rsid w:val="007B7D48"/>
    <w:rsid w:val="007C01F4"/>
    <w:rsid w:val="007C26C3"/>
    <w:rsid w:val="007C3E3B"/>
    <w:rsid w:val="007C406D"/>
    <w:rsid w:val="007C4D2C"/>
    <w:rsid w:val="007C5BBD"/>
    <w:rsid w:val="007D0D5A"/>
    <w:rsid w:val="007D537F"/>
    <w:rsid w:val="007D6160"/>
    <w:rsid w:val="007D6CEF"/>
    <w:rsid w:val="007E1CCC"/>
    <w:rsid w:val="007E4065"/>
    <w:rsid w:val="007E5A43"/>
    <w:rsid w:val="007E6ABE"/>
    <w:rsid w:val="007E73F3"/>
    <w:rsid w:val="007E7C58"/>
    <w:rsid w:val="007F212D"/>
    <w:rsid w:val="007F2543"/>
    <w:rsid w:val="007F4DBC"/>
    <w:rsid w:val="007F6DA5"/>
    <w:rsid w:val="007F6E58"/>
    <w:rsid w:val="007F7646"/>
    <w:rsid w:val="007F77B4"/>
    <w:rsid w:val="007F7B9C"/>
    <w:rsid w:val="00802629"/>
    <w:rsid w:val="0080313A"/>
    <w:rsid w:val="00807B60"/>
    <w:rsid w:val="00810C6E"/>
    <w:rsid w:val="00810CDF"/>
    <w:rsid w:val="00811EC1"/>
    <w:rsid w:val="00812127"/>
    <w:rsid w:val="00812F38"/>
    <w:rsid w:val="00820A45"/>
    <w:rsid w:val="00824195"/>
    <w:rsid w:val="00826DAA"/>
    <w:rsid w:val="00830216"/>
    <w:rsid w:val="00830E33"/>
    <w:rsid w:val="0083510D"/>
    <w:rsid w:val="00836623"/>
    <w:rsid w:val="00837070"/>
    <w:rsid w:val="008411B6"/>
    <w:rsid w:val="00842581"/>
    <w:rsid w:val="00843D46"/>
    <w:rsid w:val="00843F29"/>
    <w:rsid w:val="00847003"/>
    <w:rsid w:val="00851E28"/>
    <w:rsid w:val="0085316D"/>
    <w:rsid w:val="0085434B"/>
    <w:rsid w:val="0086131C"/>
    <w:rsid w:val="00862853"/>
    <w:rsid w:val="008628FE"/>
    <w:rsid w:val="00867D8E"/>
    <w:rsid w:val="00870351"/>
    <w:rsid w:val="00871A48"/>
    <w:rsid w:val="008723E3"/>
    <w:rsid w:val="00872E98"/>
    <w:rsid w:val="00873196"/>
    <w:rsid w:val="00873B2E"/>
    <w:rsid w:val="00877142"/>
    <w:rsid w:val="008815C8"/>
    <w:rsid w:val="008820DC"/>
    <w:rsid w:val="00885085"/>
    <w:rsid w:val="0089079F"/>
    <w:rsid w:val="00890FF2"/>
    <w:rsid w:val="008931BD"/>
    <w:rsid w:val="008A0765"/>
    <w:rsid w:val="008A3D4A"/>
    <w:rsid w:val="008A6229"/>
    <w:rsid w:val="008B0BF3"/>
    <w:rsid w:val="008B1B1A"/>
    <w:rsid w:val="008B3B5A"/>
    <w:rsid w:val="008B3D4D"/>
    <w:rsid w:val="008B45BE"/>
    <w:rsid w:val="008B466E"/>
    <w:rsid w:val="008B62BF"/>
    <w:rsid w:val="008B75EA"/>
    <w:rsid w:val="008C058F"/>
    <w:rsid w:val="008C09B7"/>
    <w:rsid w:val="008C0DE1"/>
    <w:rsid w:val="008C3560"/>
    <w:rsid w:val="008C53F1"/>
    <w:rsid w:val="008C5D1B"/>
    <w:rsid w:val="008D1E68"/>
    <w:rsid w:val="008D26B0"/>
    <w:rsid w:val="008D339D"/>
    <w:rsid w:val="008D566E"/>
    <w:rsid w:val="008D580A"/>
    <w:rsid w:val="008E1268"/>
    <w:rsid w:val="008E2129"/>
    <w:rsid w:val="008E4699"/>
    <w:rsid w:val="008E49B4"/>
    <w:rsid w:val="008E5C49"/>
    <w:rsid w:val="008E6406"/>
    <w:rsid w:val="008F47F5"/>
    <w:rsid w:val="00903079"/>
    <w:rsid w:val="00904973"/>
    <w:rsid w:val="00910B3C"/>
    <w:rsid w:val="00911A8E"/>
    <w:rsid w:val="0091295F"/>
    <w:rsid w:val="00913A79"/>
    <w:rsid w:val="00914F0B"/>
    <w:rsid w:val="00915DE4"/>
    <w:rsid w:val="009206EB"/>
    <w:rsid w:val="00920CF5"/>
    <w:rsid w:val="00921A97"/>
    <w:rsid w:val="009235AA"/>
    <w:rsid w:val="00923845"/>
    <w:rsid w:val="00925FAF"/>
    <w:rsid w:val="009275C0"/>
    <w:rsid w:val="0093080F"/>
    <w:rsid w:val="00933439"/>
    <w:rsid w:val="00933974"/>
    <w:rsid w:val="00935782"/>
    <w:rsid w:val="00935DF2"/>
    <w:rsid w:val="00936EA1"/>
    <w:rsid w:val="00937F17"/>
    <w:rsid w:val="00943495"/>
    <w:rsid w:val="00943635"/>
    <w:rsid w:val="00946CDC"/>
    <w:rsid w:val="00951245"/>
    <w:rsid w:val="00951CB4"/>
    <w:rsid w:val="00951E6E"/>
    <w:rsid w:val="009533C4"/>
    <w:rsid w:val="009543D7"/>
    <w:rsid w:val="009577AD"/>
    <w:rsid w:val="009655FE"/>
    <w:rsid w:val="00966F7D"/>
    <w:rsid w:val="009727C5"/>
    <w:rsid w:val="00974262"/>
    <w:rsid w:val="00982D5F"/>
    <w:rsid w:val="00985569"/>
    <w:rsid w:val="00986A25"/>
    <w:rsid w:val="009920C7"/>
    <w:rsid w:val="0099392F"/>
    <w:rsid w:val="00996736"/>
    <w:rsid w:val="009A11E6"/>
    <w:rsid w:val="009A1FF5"/>
    <w:rsid w:val="009A217B"/>
    <w:rsid w:val="009A272E"/>
    <w:rsid w:val="009A3A73"/>
    <w:rsid w:val="009A4250"/>
    <w:rsid w:val="009A5791"/>
    <w:rsid w:val="009A647C"/>
    <w:rsid w:val="009B0B00"/>
    <w:rsid w:val="009B2DCC"/>
    <w:rsid w:val="009B363C"/>
    <w:rsid w:val="009B3E13"/>
    <w:rsid w:val="009B4132"/>
    <w:rsid w:val="009B416F"/>
    <w:rsid w:val="009C0B8C"/>
    <w:rsid w:val="009C1676"/>
    <w:rsid w:val="009C36F7"/>
    <w:rsid w:val="009C3AAC"/>
    <w:rsid w:val="009C6F2A"/>
    <w:rsid w:val="009D0A33"/>
    <w:rsid w:val="009D1C40"/>
    <w:rsid w:val="009D651A"/>
    <w:rsid w:val="009E08EB"/>
    <w:rsid w:val="009E378F"/>
    <w:rsid w:val="009E3B6A"/>
    <w:rsid w:val="009E4337"/>
    <w:rsid w:val="009E4D45"/>
    <w:rsid w:val="009E5B11"/>
    <w:rsid w:val="009E5DD5"/>
    <w:rsid w:val="009E6610"/>
    <w:rsid w:val="009F5C59"/>
    <w:rsid w:val="009F7033"/>
    <w:rsid w:val="00A02047"/>
    <w:rsid w:val="00A025F9"/>
    <w:rsid w:val="00A06443"/>
    <w:rsid w:val="00A07904"/>
    <w:rsid w:val="00A07AB2"/>
    <w:rsid w:val="00A07B78"/>
    <w:rsid w:val="00A07D2F"/>
    <w:rsid w:val="00A11C8D"/>
    <w:rsid w:val="00A129ED"/>
    <w:rsid w:val="00A2062E"/>
    <w:rsid w:val="00A22808"/>
    <w:rsid w:val="00A25CA2"/>
    <w:rsid w:val="00A25E0C"/>
    <w:rsid w:val="00A300C4"/>
    <w:rsid w:val="00A30621"/>
    <w:rsid w:val="00A33210"/>
    <w:rsid w:val="00A341BE"/>
    <w:rsid w:val="00A34D60"/>
    <w:rsid w:val="00A357BF"/>
    <w:rsid w:val="00A35B67"/>
    <w:rsid w:val="00A371F9"/>
    <w:rsid w:val="00A43B1A"/>
    <w:rsid w:val="00A44EB0"/>
    <w:rsid w:val="00A51FE8"/>
    <w:rsid w:val="00A526B2"/>
    <w:rsid w:val="00A5375A"/>
    <w:rsid w:val="00A54576"/>
    <w:rsid w:val="00A5520E"/>
    <w:rsid w:val="00A575B9"/>
    <w:rsid w:val="00A57875"/>
    <w:rsid w:val="00A60B4D"/>
    <w:rsid w:val="00A611C6"/>
    <w:rsid w:val="00A613B8"/>
    <w:rsid w:val="00A616AE"/>
    <w:rsid w:val="00A64343"/>
    <w:rsid w:val="00A66949"/>
    <w:rsid w:val="00A710BD"/>
    <w:rsid w:val="00A729A8"/>
    <w:rsid w:val="00A74D9A"/>
    <w:rsid w:val="00A77131"/>
    <w:rsid w:val="00A801C2"/>
    <w:rsid w:val="00A80371"/>
    <w:rsid w:val="00A80657"/>
    <w:rsid w:val="00A81583"/>
    <w:rsid w:val="00A8356E"/>
    <w:rsid w:val="00A852A8"/>
    <w:rsid w:val="00A853FD"/>
    <w:rsid w:val="00A9298F"/>
    <w:rsid w:val="00A97280"/>
    <w:rsid w:val="00A97E9D"/>
    <w:rsid w:val="00AA08CD"/>
    <w:rsid w:val="00AA1082"/>
    <w:rsid w:val="00AA2C20"/>
    <w:rsid w:val="00AA2C51"/>
    <w:rsid w:val="00AA2D20"/>
    <w:rsid w:val="00AA4795"/>
    <w:rsid w:val="00AA54D2"/>
    <w:rsid w:val="00AA5555"/>
    <w:rsid w:val="00AA7417"/>
    <w:rsid w:val="00AB0086"/>
    <w:rsid w:val="00AB1F4F"/>
    <w:rsid w:val="00AC1E2A"/>
    <w:rsid w:val="00AC6B61"/>
    <w:rsid w:val="00AC7213"/>
    <w:rsid w:val="00AD17BA"/>
    <w:rsid w:val="00AD1B4D"/>
    <w:rsid w:val="00AD67FC"/>
    <w:rsid w:val="00AD68F4"/>
    <w:rsid w:val="00AD7602"/>
    <w:rsid w:val="00AE1D2E"/>
    <w:rsid w:val="00AE31A5"/>
    <w:rsid w:val="00AE37F9"/>
    <w:rsid w:val="00AE7570"/>
    <w:rsid w:val="00AF3BF3"/>
    <w:rsid w:val="00AF3D82"/>
    <w:rsid w:val="00AF48E2"/>
    <w:rsid w:val="00AF5019"/>
    <w:rsid w:val="00AF79CD"/>
    <w:rsid w:val="00B0002D"/>
    <w:rsid w:val="00B03C37"/>
    <w:rsid w:val="00B069DE"/>
    <w:rsid w:val="00B104D1"/>
    <w:rsid w:val="00B144E5"/>
    <w:rsid w:val="00B16C1A"/>
    <w:rsid w:val="00B17E4F"/>
    <w:rsid w:val="00B17F5C"/>
    <w:rsid w:val="00B220DF"/>
    <w:rsid w:val="00B23E11"/>
    <w:rsid w:val="00B279FA"/>
    <w:rsid w:val="00B31357"/>
    <w:rsid w:val="00B316A5"/>
    <w:rsid w:val="00B32012"/>
    <w:rsid w:val="00B3353C"/>
    <w:rsid w:val="00B35C3A"/>
    <w:rsid w:val="00B449DB"/>
    <w:rsid w:val="00B47649"/>
    <w:rsid w:val="00B529DF"/>
    <w:rsid w:val="00B52ED5"/>
    <w:rsid w:val="00B53309"/>
    <w:rsid w:val="00B54494"/>
    <w:rsid w:val="00B5556E"/>
    <w:rsid w:val="00B610DD"/>
    <w:rsid w:val="00B64514"/>
    <w:rsid w:val="00B6528C"/>
    <w:rsid w:val="00B81D53"/>
    <w:rsid w:val="00B836A5"/>
    <w:rsid w:val="00B83717"/>
    <w:rsid w:val="00B8463C"/>
    <w:rsid w:val="00B84794"/>
    <w:rsid w:val="00B8599A"/>
    <w:rsid w:val="00B86498"/>
    <w:rsid w:val="00B864E2"/>
    <w:rsid w:val="00B87B4D"/>
    <w:rsid w:val="00B93BE1"/>
    <w:rsid w:val="00B95DE1"/>
    <w:rsid w:val="00B95E02"/>
    <w:rsid w:val="00B9767C"/>
    <w:rsid w:val="00B97FA2"/>
    <w:rsid w:val="00BA0D75"/>
    <w:rsid w:val="00BA2D32"/>
    <w:rsid w:val="00BA4D0F"/>
    <w:rsid w:val="00BA6734"/>
    <w:rsid w:val="00BB287D"/>
    <w:rsid w:val="00BB4115"/>
    <w:rsid w:val="00BC0609"/>
    <w:rsid w:val="00BC0B44"/>
    <w:rsid w:val="00BC16B1"/>
    <w:rsid w:val="00BC2B5C"/>
    <w:rsid w:val="00BC402C"/>
    <w:rsid w:val="00BC40D6"/>
    <w:rsid w:val="00BC4456"/>
    <w:rsid w:val="00BC4C5F"/>
    <w:rsid w:val="00BC7C00"/>
    <w:rsid w:val="00BD309D"/>
    <w:rsid w:val="00BD575D"/>
    <w:rsid w:val="00BE4B52"/>
    <w:rsid w:val="00BE5754"/>
    <w:rsid w:val="00BF06B7"/>
    <w:rsid w:val="00BF0A5E"/>
    <w:rsid w:val="00BF0F75"/>
    <w:rsid w:val="00BF2242"/>
    <w:rsid w:val="00BF2BA3"/>
    <w:rsid w:val="00BF37B9"/>
    <w:rsid w:val="00BF46F6"/>
    <w:rsid w:val="00C03DAA"/>
    <w:rsid w:val="00C10738"/>
    <w:rsid w:val="00C1227E"/>
    <w:rsid w:val="00C15C7A"/>
    <w:rsid w:val="00C166CB"/>
    <w:rsid w:val="00C17EBE"/>
    <w:rsid w:val="00C2012E"/>
    <w:rsid w:val="00C2021D"/>
    <w:rsid w:val="00C22CF5"/>
    <w:rsid w:val="00C2388E"/>
    <w:rsid w:val="00C24607"/>
    <w:rsid w:val="00C251F9"/>
    <w:rsid w:val="00C25F7E"/>
    <w:rsid w:val="00C262DD"/>
    <w:rsid w:val="00C310C3"/>
    <w:rsid w:val="00C31578"/>
    <w:rsid w:val="00C31AAC"/>
    <w:rsid w:val="00C33879"/>
    <w:rsid w:val="00C34B1D"/>
    <w:rsid w:val="00C35738"/>
    <w:rsid w:val="00C368DE"/>
    <w:rsid w:val="00C36E64"/>
    <w:rsid w:val="00C43533"/>
    <w:rsid w:val="00C43FBD"/>
    <w:rsid w:val="00C44E0B"/>
    <w:rsid w:val="00C45235"/>
    <w:rsid w:val="00C454F5"/>
    <w:rsid w:val="00C4578C"/>
    <w:rsid w:val="00C45B50"/>
    <w:rsid w:val="00C54BB8"/>
    <w:rsid w:val="00C5730C"/>
    <w:rsid w:val="00C60C86"/>
    <w:rsid w:val="00C61D8F"/>
    <w:rsid w:val="00C64F68"/>
    <w:rsid w:val="00C6786B"/>
    <w:rsid w:val="00C7219E"/>
    <w:rsid w:val="00C72AFC"/>
    <w:rsid w:val="00C7709D"/>
    <w:rsid w:val="00C775DE"/>
    <w:rsid w:val="00C8265C"/>
    <w:rsid w:val="00C82B07"/>
    <w:rsid w:val="00C85307"/>
    <w:rsid w:val="00C87F29"/>
    <w:rsid w:val="00C9135E"/>
    <w:rsid w:val="00C923CF"/>
    <w:rsid w:val="00C944DF"/>
    <w:rsid w:val="00C965AB"/>
    <w:rsid w:val="00C96D00"/>
    <w:rsid w:val="00C977C4"/>
    <w:rsid w:val="00CA08E5"/>
    <w:rsid w:val="00CA392F"/>
    <w:rsid w:val="00CA7A2A"/>
    <w:rsid w:val="00CB2630"/>
    <w:rsid w:val="00CB34D1"/>
    <w:rsid w:val="00CB5023"/>
    <w:rsid w:val="00CB7C4E"/>
    <w:rsid w:val="00CC2714"/>
    <w:rsid w:val="00CC388C"/>
    <w:rsid w:val="00CC3C07"/>
    <w:rsid w:val="00CC557B"/>
    <w:rsid w:val="00CC7281"/>
    <w:rsid w:val="00CC7B83"/>
    <w:rsid w:val="00CD209C"/>
    <w:rsid w:val="00CD62F5"/>
    <w:rsid w:val="00CE2381"/>
    <w:rsid w:val="00CE39A3"/>
    <w:rsid w:val="00CE4744"/>
    <w:rsid w:val="00CE4FBA"/>
    <w:rsid w:val="00CE570D"/>
    <w:rsid w:val="00CF167C"/>
    <w:rsid w:val="00CF2B48"/>
    <w:rsid w:val="00CF6C7F"/>
    <w:rsid w:val="00D00D79"/>
    <w:rsid w:val="00D038FA"/>
    <w:rsid w:val="00D03BE7"/>
    <w:rsid w:val="00D05CAE"/>
    <w:rsid w:val="00D05E9C"/>
    <w:rsid w:val="00D11694"/>
    <w:rsid w:val="00D13221"/>
    <w:rsid w:val="00D134F1"/>
    <w:rsid w:val="00D13A29"/>
    <w:rsid w:val="00D14A1D"/>
    <w:rsid w:val="00D159C2"/>
    <w:rsid w:val="00D247BC"/>
    <w:rsid w:val="00D260E2"/>
    <w:rsid w:val="00D309B3"/>
    <w:rsid w:val="00D341BB"/>
    <w:rsid w:val="00D345D4"/>
    <w:rsid w:val="00D35692"/>
    <w:rsid w:val="00D35732"/>
    <w:rsid w:val="00D35CCC"/>
    <w:rsid w:val="00D40574"/>
    <w:rsid w:val="00D44759"/>
    <w:rsid w:val="00D45A66"/>
    <w:rsid w:val="00D47B7B"/>
    <w:rsid w:val="00D55D72"/>
    <w:rsid w:val="00D567ED"/>
    <w:rsid w:val="00D66C1A"/>
    <w:rsid w:val="00D73C25"/>
    <w:rsid w:val="00D73FC9"/>
    <w:rsid w:val="00D75E85"/>
    <w:rsid w:val="00D769DB"/>
    <w:rsid w:val="00D76C52"/>
    <w:rsid w:val="00D779DD"/>
    <w:rsid w:val="00D80A67"/>
    <w:rsid w:val="00D82D21"/>
    <w:rsid w:val="00D83BE6"/>
    <w:rsid w:val="00D84378"/>
    <w:rsid w:val="00D84F72"/>
    <w:rsid w:val="00D872BB"/>
    <w:rsid w:val="00D87DBB"/>
    <w:rsid w:val="00D9045C"/>
    <w:rsid w:val="00D92CD3"/>
    <w:rsid w:val="00D94780"/>
    <w:rsid w:val="00D958D0"/>
    <w:rsid w:val="00D96443"/>
    <w:rsid w:val="00DA0592"/>
    <w:rsid w:val="00DA1C75"/>
    <w:rsid w:val="00DA1FBE"/>
    <w:rsid w:val="00DA3A5E"/>
    <w:rsid w:val="00DA4026"/>
    <w:rsid w:val="00DA4310"/>
    <w:rsid w:val="00DA6DF5"/>
    <w:rsid w:val="00DA714D"/>
    <w:rsid w:val="00DB1F78"/>
    <w:rsid w:val="00DB49AC"/>
    <w:rsid w:val="00DB6E50"/>
    <w:rsid w:val="00DC0045"/>
    <w:rsid w:val="00DC1FF0"/>
    <w:rsid w:val="00DC2872"/>
    <w:rsid w:val="00DC3735"/>
    <w:rsid w:val="00DC42C0"/>
    <w:rsid w:val="00DC50F9"/>
    <w:rsid w:val="00DC6938"/>
    <w:rsid w:val="00DC6F60"/>
    <w:rsid w:val="00DC70D3"/>
    <w:rsid w:val="00DC73EA"/>
    <w:rsid w:val="00DD1A4E"/>
    <w:rsid w:val="00DD20E1"/>
    <w:rsid w:val="00DD27CC"/>
    <w:rsid w:val="00DD7E08"/>
    <w:rsid w:val="00DE0BDC"/>
    <w:rsid w:val="00DE21AD"/>
    <w:rsid w:val="00DE2CF6"/>
    <w:rsid w:val="00DE5494"/>
    <w:rsid w:val="00DE6121"/>
    <w:rsid w:val="00DE6858"/>
    <w:rsid w:val="00DE779D"/>
    <w:rsid w:val="00DE7EB8"/>
    <w:rsid w:val="00DF21FA"/>
    <w:rsid w:val="00DF3FC8"/>
    <w:rsid w:val="00DF7D1E"/>
    <w:rsid w:val="00E01A62"/>
    <w:rsid w:val="00E02185"/>
    <w:rsid w:val="00E06CC2"/>
    <w:rsid w:val="00E0790D"/>
    <w:rsid w:val="00E1067A"/>
    <w:rsid w:val="00E11277"/>
    <w:rsid w:val="00E11294"/>
    <w:rsid w:val="00E11ED6"/>
    <w:rsid w:val="00E1477A"/>
    <w:rsid w:val="00E14C9F"/>
    <w:rsid w:val="00E206FD"/>
    <w:rsid w:val="00E21EA1"/>
    <w:rsid w:val="00E22EFE"/>
    <w:rsid w:val="00E23E3E"/>
    <w:rsid w:val="00E2610F"/>
    <w:rsid w:val="00E27AA9"/>
    <w:rsid w:val="00E334C9"/>
    <w:rsid w:val="00E34B1E"/>
    <w:rsid w:val="00E34E12"/>
    <w:rsid w:val="00E36181"/>
    <w:rsid w:val="00E37554"/>
    <w:rsid w:val="00E37602"/>
    <w:rsid w:val="00E37D0C"/>
    <w:rsid w:val="00E37E04"/>
    <w:rsid w:val="00E44579"/>
    <w:rsid w:val="00E467A1"/>
    <w:rsid w:val="00E502B2"/>
    <w:rsid w:val="00E50C18"/>
    <w:rsid w:val="00E53B4C"/>
    <w:rsid w:val="00E56D48"/>
    <w:rsid w:val="00E640C4"/>
    <w:rsid w:val="00E706EC"/>
    <w:rsid w:val="00E70E0A"/>
    <w:rsid w:val="00E713E7"/>
    <w:rsid w:val="00E7754F"/>
    <w:rsid w:val="00E77BF0"/>
    <w:rsid w:val="00E81C97"/>
    <w:rsid w:val="00E83E67"/>
    <w:rsid w:val="00E84E7E"/>
    <w:rsid w:val="00E85203"/>
    <w:rsid w:val="00E85EDF"/>
    <w:rsid w:val="00E934B9"/>
    <w:rsid w:val="00E93610"/>
    <w:rsid w:val="00E94C3D"/>
    <w:rsid w:val="00E975E6"/>
    <w:rsid w:val="00EA352F"/>
    <w:rsid w:val="00EA3BF8"/>
    <w:rsid w:val="00EB19FC"/>
    <w:rsid w:val="00EB2734"/>
    <w:rsid w:val="00EB5D3F"/>
    <w:rsid w:val="00EB6F96"/>
    <w:rsid w:val="00EC1FE1"/>
    <w:rsid w:val="00EC4274"/>
    <w:rsid w:val="00EC5F0B"/>
    <w:rsid w:val="00EC75CA"/>
    <w:rsid w:val="00ED29EB"/>
    <w:rsid w:val="00ED3BC2"/>
    <w:rsid w:val="00ED499C"/>
    <w:rsid w:val="00ED50C4"/>
    <w:rsid w:val="00ED5783"/>
    <w:rsid w:val="00ED7A1C"/>
    <w:rsid w:val="00EE0300"/>
    <w:rsid w:val="00EE2422"/>
    <w:rsid w:val="00EE2C08"/>
    <w:rsid w:val="00EE43A2"/>
    <w:rsid w:val="00EE50A3"/>
    <w:rsid w:val="00EE539C"/>
    <w:rsid w:val="00EE7877"/>
    <w:rsid w:val="00EF4972"/>
    <w:rsid w:val="00EF535F"/>
    <w:rsid w:val="00EF566C"/>
    <w:rsid w:val="00EF5C12"/>
    <w:rsid w:val="00EF6478"/>
    <w:rsid w:val="00F002E0"/>
    <w:rsid w:val="00F01F61"/>
    <w:rsid w:val="00F026CD"/>
    <w:rsid w:val="00F07EF6"/>
    <w:rsid w:val="00F17870"/>
    <w:rsid w:val="00F2196E"/>
    <w:rsid w:val="00F2384C"/>
    <w:rsid w:val="00F25405"/>
    <w:rsid w:val="00F2622B"/>
    <w:rsid w:val="00F2782F"/>
    <w:rsid w:val="00F32397"/>
    <w:rsid w:val="00F3268E"/>
    <w:rsid w:val="00F3581E"/>
    <w:rsid w:val="00F358B3"/>
    <w:rsid w:val="00F360A7"/>
    <w:rsid w:val="00F40827"/>
    <w:rsid w:val="00F447B0"/>
    <w:rsid w:val="00F50604"/>
    <w:rsid w:val="00F524D7"/>
    <w:rsid w:val="00F56EB5"/>
    <w:rsid w:val="00F63E8A"/>
    <w:rsid w:val="00F64E57"/>
    <w:rsid w:val="00F66DE4"/>
    <w:rsid w:val="00F704B2"/>
    <w:rsid w:val="00F70503"/>
    <w:rsid w:val="00F7050B"/>
    <w:rsid w:val="00F72331"/>
    <w:rsid w:val="00F8096B"/>
    <w:rsid w:val="00F81A1A"/>
    <w:rsid w:val="00F87311"/>
    <w:rsid w:val="00F930A1"/>
    <w:rsid w:val="00F94F94"/>
    <w:rsid w:val="00F96BBD"/>
    <w:rsid w:val="00FA233F"/>
    <w:rsid w:val="00FA3A12"/>
    <w:rsid w:val="00FA3A75"/>
    <w:rsid w:val="00FA4AB1"/>
    <w:rsid w:val="00FA6E6C"/>
    <w:rsid w:val="00FA71B8"/>
    <w:rsid w:val="00FB0994"/>
    <w:rsid w:val="00FB1B04"/>
    <w:rsid w:val="00FB26A2"/>
    <w:rsid w:val="00FB2725"/>
    <w:rsid w:val="00FB463B"/>
    <w:rsid w:val="00FC1332"/>
    <w:rsid w:val="00FC3058"/>
    <w:rsid w:val="00FC465A"/>
    <w:rsid w:val="00FC5FE1"/>
    <w:rsid w:val="00FC7BA6"/>
    <w:rsid w:val="00FC7BD2"/>
    <w:rsid w:val="00FC7D65"/>
    <w:rsid w:val="00FD16D4"/>
    <w:rsid w:val="00FD2AE8"/>
    <w:rsid w:val="00FD4626"/>
    <w:rsid w:val="00FD5C50"/>
    <w:rsid w:val="00FD6B7B"/>
    <w:rsid w:val="00FD7135"/>
    <w:rsid w:val="00FE224E"/>
    <w:rsid w:val="00FE324C"/>
    <w:rsid w:val="00FE3F11"/>
    <w:rsid w:val="00FE4235"/>
    <w:rsid w:val="00FF0B7D"/>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113DFEDE"/>
  <w15:docId w15:val="{F8F8FB2D-22EB-4563-9315-FDA2279BA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FED"/>
    <w:pPr>
      <w:spacing w:after="4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06F0B"/>
    <w:pPr>
      <w:keepNext/>
      <w:keepLines/>
      <w:numPr>
        <w:numId w:val="4"/>
      </w:numPr>
      <w:spacing w:after="2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F0B"/>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UnresolvedMention">
    <w:name w:val="Unresolved Mention"/>
    <w:basedOn w:val="DefaultParagraphFont"/>
    <w:uiPriority w:val="99"/>
    <w:semiHidden/>
    <w:unhideWhenUsed/>
    <w:rsid w:val="00F21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418766">
      <w:bodyDiv w:val="1"/>
      <w:marLeft w:val="0"/>
      <w:marRight w:val="0"/>
      <w:marTop w:val="0"/>
      <w:marBottom w:val="0"/>
      <w:divBdr>
        <w:top w:val="none" w:sz="0" w:space="0" w:color="auto"/>
        <w:left w:val="none" w:sz="0" w:space="0" w:color="auto"/>
        <w:bottom w:val="none" w:sz="0" w:space="0" w:color="auto"/>
        <w:right w:val="none" w:sz="0" w:space="0" w:color="auto"/>
      </w:divBdr>
    </w:div>
    <w:div w:id="4781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oter" Target="footer6.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csnp.org/post/a-career-in-offensive-security-penetration-testing-red-teaming"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www.cbtnuggets.com/blog/certifications/security/life-after-oscp-a-career-path" TargetMode="External"/><Relationship Id="rId3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int0x33/nc.exe/blob/master/nc64.exe" TargetMode="External"/><Relationship Id="rId29" Type="http://schemas.openxmlformats.org/officeDocument/2006/relationships/hyperlink" Target="https://cystack.net/vi/blog/pentest-la-gi-nhung-dieu-can-biet-ve-kiem-thu-xam-nhap"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s://www.offensive-security.com/pwk-oscp/" TargetMode="External"/><Relationship Id="rId37" Type="http://schemas.openxmlformats.org/officeDocument/2006/relationships/hyperlink" Target="https://github.com/carlospolop/PEASS-n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ithub.com/SecureAuthCorp/impacket"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20https://www.packetlabs.net/posts/oscp-penetration-testing-profession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hitehat.vn/threads/chung-chi-oscp-va-nhung-dieu-ban-nen-biet.16270/" TargetMode="External"/><Relationship Id="rId35" Type="http://schemas.openxmlformats.org/officeDocument/2006/relationships/hyperlink" Target="https://app.hackthebox.com/starting-poin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1EB7E-644D-42C7-839F-33D543CB8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2021</TotalTime>
  <Pages>24</Pages>
  <Words>4627</Words>
  <Characters>26375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Hunget</dc:creator>
  <cp:lastModifiedBy>Phạm Đăng Chính</cp:lastModifiedBy>
  <cp:revision>34</cp:revision>
  <cp:lastPrinted>2022-09-24T04:12:00Z</cp:lastPrinted>
  <dcterms:created xsi:type="dcterms:W3CDTF">2021-08-07T03:04:00Z</dcterms:created>
  <dcterms:modified xsi:type="dcterms:W3CDTF">2022-09-24T04:13:00Z</dcterms:modified>
</cp:coreProperties>
</file>